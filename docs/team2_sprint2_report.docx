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616D2B" w:rsidR="0081477F" w:rsidP="00616D2B" w:rsidRDefault="00616D2B" w14:paraId="7BD0038A" wp14:textId="77777777">
      <w:pPr>
        <w:pStyle w:val="Title"/>
        <w:spacing w:after="160"/>
        <w:jc w:val="center"/>
        <w:rPr>
          <w:b/>
          <w:sz w:val="44"/>
        </w:rPr>
      </w:pPr>
      <w:bookmarkStart w:name="_Hlk73794424" w:id="0"/>
      <w:r w:rsidRPr="00616D2B">
        <w:rPr>
          <w:b/>
          <w:sz w:val="44"/>
        </w:rPr>
        <w:t>Document 0</w:t>
      </w:r>
      <w:r w:rsidR="003F1DF8">
        <w:rPr>
          <w:b/>
          <w:sz w:val="44"/>
        </w:rPr>
        <w:t>4</w:t>
      </w:r>
      <w:r w:rsidRPr="00616D2B">
        <w:rPr>
          <w:b/>
          <w:sz w:val="44"/>
        </w:rPr>
        <w:t xml:space="preserve"> – </w:t>
      </w:r>
      <w:r w:rsidR="00BD6133">
        <w:rPr>
          <w:b/>
          <w:sz w:val="44"/>
        </w:rPr>
        <w:t xml:space="preserve">Sprint </w:t>
      </w:r>
      <w:r w:rsidR="003F1DF8">
        <w:rPr>
          <w:b/>
          <w:sz w:val="44"/>
        </w:rPr>
        <w:t>2</w:t>
      </w:r>
      <w:r w:rsidR="00BD6133">
        <w:rPr>
          <w:b/>
          <w:sz w:val="44"/>
        </w:rPr>
        <w:t xml:space="preserve"> Report</w:t>
      </w:r>
    </w:p>
    <w:p xmlns:wp14="http://schemas.microsoft.com/office/word/2010/wordml" w:rsidRPr="00616D2B" w:rsidR="00044C8C" w:rsidP="00616D2B" w:rsidRDefault="0081477F" w14:paraId="2CD9EEDF" wp14:textId="77777777">
      <w:pPr>
        <w:jc w:val="center"/>
        <w:rPr>
          <w:sz w:val="36"/>
          <w:szCs w:val="36"/>
        </w:rPr>
      </w:pPr>
      <w:r w:rsidRPr="00616D2B">
        <w:rPr>
          <w:sz w:val="36"/>
          <w:szCs w:val="36"/>
        </w:rPr>
        <w:t>CS 4321 – Summer 202</w:t>
      </w:r>
      <w:r w:rsidR="00A049F8">
        <w:rPr>
          <w:sz w:val="36"/>
          <w:szCs w:val="36"/>
        </w:rPr>
        <w:t>2</w:t>
      </w:r>
    </w:p>
    <w:sdt>
      <w:sdtPr>
        <w:rPr>
          <w:rFonts w:asciiTheme="minorHAnsi" w:hAnsiTheme="minorHAnsi"/>
          <w:sz w:val="22"/>
        </w:rPr>
        <w:id w:val="1544939610"/>
        <w:docPartObj>
          <w:docPartGallery w:val="Table of Contents"/>
          <w:docPartUnique/>
        </w:docPartObj>
      </w:sdtPr>
      <w:sdtEndPr>
        <w:rPr>
          <w:b/>
          <w:bCs/>
          <w:noProof/>
        </w:rPr>
      </w:sdtEndPr>
      <w:sdtContent>
        <w:p xmlns:wp14="http://schemas.microsoft.com/office/word/2010/wordml" w:rsidR="00044C8C" w:rsidP="000E1749" w:rsidRDefault="00044C8C" w14:paraId="406425CA" wp14:textId="77777777">
          <w:pPr>
            <w:pStyle w:val="TOCHeading"/>
            <w:ind w:left="450"/>
          </w:pPr>
          <w:r>
            <w:t>Co</w:t>
          </w:r>
          <w:bookmarkStart w:name="_GoBack" w:id="1"/>
          <w:bookmarkEnd w:id="1"/>
          <w:r>
            <w:t>ntents</w:t>
          </w:r>
        </w:p>
        <w:p xmlns:wp14="http://schemas.microsoft.com/office/word/2010/wordml" w:rsidR="003B4F2F" w:rsidRDefault="00044C8C" w14:paraId="62106559" wp14:textId="77777777">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history="1" w:anchor="_Toc108703022">
            <w:r w:rsidRPr="00976824" w:rsidR="003B4F2F">
              <w:rPr>
                <w:rStyle w:val="Hyperlink"/>
                <w:noProof/>
              </w:rPr>
              <w:t>1</w:t>
            </w:r>
            <w:r w:rsidR="003B4F2F">
              <w:rPr>
                <w:rFonts w:eastAsiaTheme="minorEastAsia"/>
                <w:noProof/>
              </w:rPr>
              <w:tab/>
            </w:r>
            <w:r w:rsidRPr="00976824" w:rsidR="003B4F2F">
              <w:rPr>
                <w:rStyle w:val="Hyperlink"/>
                <w:noProof/>
              </w:rPr>
              <w:t>Completed User Stories</w:t>
            </w:r>
            <w:r w:rsidR="003B4F2F">
              <w:rPr>
                <w:noProof/>
                <w:webHidden/>
              </w:rPr>
              <w:tab/>
            </w:r>
            <w:r w:rsidR="003B4F2F">
              <w:rPr>
                <w:noProof/>
                <w:webHidden/>
              </w:rPr>
              <w:fldChar w:fldCharType="begin"/>
            </w:r>
            <w:r w:rsidR="003B4F2F">
              <w:rPr>
                <w:noProof/>
                <w:webHidden/>
              </w:rPr>
              <w:instrText xml:space="preserve"> PAGEREF _Toc108703022 \h </w:instrText>
            </w:r>
            <w:r w:rsidR="003B4F2F">
              <w:rPr>
                <w:noProof/>
                <w:webHidden/>
              </w:rPr>
            </w:r>
            <w:r w:rsidR="003B4F2F">
              <w:rPr>
                <w:noProof/>
                <w:webHidden/>
              </w:rPr>
              <w:fldChar w:fldCharType="separate"/>
            </w:r>
            <w:r w:rsidR="003B4F2F">
              <w:rPr>
                <w:noProof/>
                <w:webHidden/>
              </w:rPr>
              <w:t>1</w:t>
            </w:r>
            <w:r w:rsidR="003B4F2F">
              <w:rPr>
                <w:noProof/>
                <w:webHidden/>
              </w:rPr>
              <w:fldChar w:fldCharType="end"/>
            </w:r>
          </w:hyperlink>
        </w:p>
        <w:p xmlns:wp14="http://schemas.microsoft.com/office/word/2010/wordml" w:rsidR="003B4F2F" w:rsidRDefault="003B4F2F" w14:paraId="5732E3A2" wp14:textId="77777777">
          <w:pPr>
            <w:pStyle w:val="TOC1"/>
            <w:tabs>
              <w:tab w:val="left" w:pos="440"/>
              <w:tab w:val="right" w:leader="dot" w:pos="10790"/>
            </w:tabs>
            <w:rPr>
              <w:rFonts w:eastAsiaTheme="minorEastAsia"/>
              <w:noProof/>
            </w:rPr>
          </w:pPr>
          <w:hyperlink w:history="1" w:anchor="_Toc108703023">
            <w:r w:rsidRPr="00976824">
              <w:rPr>
                <w:rStyle w:val="Hyperlink"/>
                <w:noProof/>
              </w:rPr>
              <w:t>2</w:t>
            </w:r>
            <w:r>
              <w:rPr>
                <w:rFonts w:eastAsiaTheme="minorEastAsia"/>
                <w:noProof/>
              </w:rPr>
              <w:tab/>
            </w:r>
            <w:r w:rsidRPr="00976824">
              <w:rPr>
                <w:rStyle w:val="Hyperlink"/>
                <w:noProof/>
              </w:rPr>
              <w:t>Buggy User Stories</w:t>
            </w:r>
            <w:r>
              <w:rPr>
                <w:noProof/>
                <w:webHidden/>
              </w:rPr>
              <w:tab/>
            </w:r>
            <w:r>
              <w:rPr>
                <w:noProof/>
                <w:webHidden/>
              </w:rPr>
              <w:fldChar w:fldCharType="begin"/>
            </w:r>
            <w:r>
              <w:rPr>
                <w:noProof/>
                <w:webHidden/>
              </w:rPr>
              <w:instrText xml:space="preserve"> PAGEREF _Toc108703023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3B4F2F" w:rsidRDefault="003B4F2F" w14:paraId="03A7F20C" wp14:textId="77777777">
          <w:pPr>
            <w:pStyle w:val="TOC1"/>
            <w:tabs>
              <w:tab w:val="left" w:pos="440"/>
              <w:tab w:val="right" w:leader="dot" w:pos="10790"/>
            </w:tabs>
            <w:rPr>
              <w:rFonts w:eastAsiaTheme="minorEastAsia"/>
              <w:noProof/>
            </w:rPr>
          </w:pPr>
          <w:hyperlink w:history="1" w:anchor="_Toc108703024">
            <w:r w:rsidRPr="00976824">
              <w:rPr>
                <w:rStyle w:val="Hyperlink"/>
                <w:noProof/>
              </w:rPr>
              <w:t>3</w:t>
            </w:r>
            <w:r>
              <w:rPr>
                <w:rFonts w:eastAsiaTheme="minorEastAsia"/>
                <w:noProof/>
              </w:rPr>
              <w:tab/>
            </w:r>
            <w:r w:rsidRPr="00976824">
              <w:rPr>
                <w:rStyle w:val="Hyperlink"/>
                <w:noProof/>
              </w:rPr>
              <w:t>Incomplete User Stories</w:t>
            </w:r>
            <w:r>
              <w:rPr>
                <w:noProof/>
                <w:webHidden/>
              </w:rPr>
              <w:tab/>
            </w:r>
            <w:r>
              <w:rPr>
                <w:noProof/>
                <w:webHidden/>
              </w:rPr>
              <w:fldChar w:fldCharType="begin"/>
            </w:r>
            <w:r>
              <w:rPr>
                <w:noProof/>
                <w:webHidden/>
              </w:rPr>
              <w:instrText xml:space="preserve"> PAGEREF _Toc108703024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3B4F2F" w:rsidRDefault="003B4F2F" w14:paraId="363C96B0" wp14:textId="77777777">
          <w:pPr>
            <w:pStyle w:val="TOC1"/>
            <w:tabs>
              <w:tab w:val="left" w:pos="440"/>
              <w:tab w:val="right" w:leader="dot" w:pos="10790"/>
            </w:tabs>
            <w:rPr>
              <w:rFonts w:eastAsiaTheme="minorEastAsia"/>
              <w:noProof/>
            </w:rPr>
          </w:pPr>
          <w:hyperlink w:history="1" w:anchor="_Toc108703025">
            <w:r w:rsidRPr="00976824">
              <w:rPr>
                <w:rStyle w:val="Hyperlink"/>
                <w:noProof/>
              </w:rPr>
              <w:t>4</w:t>
            </w:r>
            <w:r>
              <w:rPr>
                <w:rFonts w:eastAsiaTheme="minorEastAsia"/>
                <w:noProof/>
              </w:rPr>
              <w:tab/>
            </w:r>
            <w:r w:rsidRPr="00976824">
              <w:rPr>
                <w:rStyle w:val="Hyperlink"/>
                <w:noProof/>
              </w:rPr>
              <w:t>Class Diagram</w:t>
            </w:r>
            <w:r>
              <w:rPr>
                <w:noProof/>
                <w:webHidden/>
              </w:rPr>
              <w:tab/>
            </w:r>
            <w:r>
              <w:rPr>
                <w:noProof/>
                <w:webHidden/>
              </w:rPr>
              <w:fldChar w:fldCharType="begin"/>
            </w:r>
            <w:r>
              <w:rPr>
                <w:noProof/>
                <w:webHidden/>
              </w:rPr>
              <w:instrText xml:space="preserve"> PAGEREF _Toc108703025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3B4F2F" w:rsidRDefault="003B4F2F" w14:paraId="4308A279" wp14:textId="77777777">
          <w:pPr>
            <w:pStyle w:val="TOC1"/>
            <w:tabs>
              <w:tab w:val="left" w:pos="440"/>
              <w:tab w:val="right" w:leader="dot" w:pos="10790"/>
            </w:tabs>
            <w:rPr>
              <w:rFonts w:eastAsiaTheme="minorEastAsia"/>
              <w:noProof/>
            </w:rPr>
          </w:pPr>
          <w:hyperlink w:history="1" w:anchor="_Toc108703026">
            <w:r w:rsidRPr="00976824">
              <w:rPr>
                <w:rStyle w:val="Hyperlink"/>
                <w:noProof/>
              </w:rPr>
              <w:t>5</w:t>
            </w:r>
            <w:r>
              <w:rPr>
                <w:rFonts w:eastAsiaTheme="minorEastAsia"/>
                <w:noProof/>
              </w:rPr>
              <w:tab/>
            </w:r>
            <w:r w:rsidRPr="00976824">
              <w:rPr>
                <w:rStyle w:val="Hyperlink"/>
                <w:noProof/>
              </w:rPr>
              <w:t>System Tests</w:t>
            </w:r>
            <w:r>
              <w:rPr>
                <w:noProof/>
                <w:webHidden/>
              </w:rPr>
              <w:tab/>
            </w:r>
            <w:r>
              <w:rPr>
                <w:noProof/>
                <w:webHidden/>
              </w:rPr>
              <w:fldChar w:fldCharType="begin"/>
            </w:r>
            <w:r>
              <w:rPr>
                <w:noProof/>
                <w:webHidden/>
              </w:rPr>
              <w:instrText xml:space="preserve"> PAGEREF _Toc108703026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3B4F2F" w:rsidRDefault="003B4F2F" w14:paraId="4A723BB6" wp14:textId="77777777">
          <w:pPr>
            <w:pStyle w:val="TOC1"/>
            <w:tabs>
              <w:tab w:val="left" w:pos="440"/>
              <w:tab w:val="right" w:leader="dot" w:pos="10790"/>
            </w:tabs>
            <w:rPr>
              <w:rFonts w:eastAsiaTheme="minorEastAsia"/>
              <w:noProof/>
            </w:rPr>
          </w:pPr>
          <w:hyperlink w:history="1" w:anchor="_Toc108703027">
            <w:r w:rsidRPr="00976824">
              <w:rPr>
                <w:rStyle w:val="Hyperlink"/>
                <w:noProof/>
              </w:rPr>
              <w:t>6</w:t>
            </w:r>
            <w:r>
              <w:rPr>
                <w:rFonts w:eastAsiaTheme="minorEastAsia"/>
                <w:noProof/>
              </w:rPr>
              <w:tab/>
            </w:r>
            <w:r w:rsidRPr="00976824">
              <w:rPr>
                <w:rStyle w:val="Hyperlink"/>
                <w:noProof/>
              </w:rPr>
              <w:t>Video Demo</w:t>
            </w:r>
            <w:r>
              <w:rPr>
                <w:noProof/>
                <w:webHidden/>
              </w:rPr>
              <w:tab/>
            </w:r>
            <w:r>
              <w:rPr>
                <w:noProof/>
                <w:webHidden/>
              </w:rPr>
              <w:fldChar w:fldCharType="begin"/>
            </w:r>
            <w:r>
              <w:rPr>
                <w:noProof/>
                <w:webHidden/>
              </w:rPr>
              <w:instrText xml:space="preserve"> PAGEREF _Toc108703027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3B4F2F" w:rsidRDefault="003B4F2F" w14:paraId="73BA7F12" wp14:textId="77777777">
          <w:pPr>
            <w:pStyle w:val="TOC1"/>
            <w:tabs>
              <w:tab w:val="left" w:pos="1320"/>
              <w:tab w:val="right" w:leader="dot" w:pos="10790"/>
            </w:tabs>
            <w:rPr>
              <w:rFonts w:eastAsiaTheme="minorEastAsia"/>
              <w:noProof/>
            </w:rPr>
          </w:pPr>
          <w:hyperlink w:history="1" w:anchor="_Toc108703028">
            <w:r w:rsidRPr="00976824">
              <w:rPr>
                <w:rStyle w:val="Hyperlink"/>
                <w:noProof/>
              </w:rPr>
              <w:t>Appendix 1</w:t>
            </w:r>
            <w:r>
              <w:rPr>
                <w:rFonts w:eastAsiaTheme="minorEastAsia"/>
                <w:noProof/>
              </w:rPr>
              <w:tab/>
            </w:r>
            <w:r w:rsidRPr="00976824">
              <w:rPr>
                <w:rStyle w:val="Hyperlink"/>
                <w:noProof/>
              </w:rPr>
              <w:t>Grading Criteria</w:t>
            </w:r>
            <w:r>
              <w:rPr>
                <w:noProof/>
                <w:webHidden/>
              </w:rPr>
              <w:tab/>
            </w:r>
            <w:r>
              <w:rPr>
                <w:noProof/>
                <w:webHidden/>
              </w:rPr>
              <w:fldChar w:fldCharType="begin"/>
            </w:r>
            <w:r>
              <w:rPr>
                <w:noProof/>
                <w:webHidden/>
              </w:rPr>
              <w:instrText xml:space="preserve"> PAGEREF _Toc108703028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044C8C" w:rsidP="006A702E" w:rsidRDefault="00044C8C" w14:paraId="672A6659" wp14:textId="77777777">
          <w:pPr>
            <w:rPr>
              <w:b/>
              <w:bCs/>
              <w:noProof/>
            </w:rPr>
          </w:pPr>
          <w:r>
            <w:rPr>
              <w:b/>
              <w:bCs/>
              <w:noProof/>
            </w:rPr>
            <w:fldChar w:fldCharType="end"/>
          </w:r>
        </w:p>
      </w:sdtContent>
    </w:sdt>
    <w:p xmlns:wp14="http://schemas.microsoft.com/office/word/2010/wordml" w:rsidRPr="00CD2C3E" w:rsidR="00BD6133" w:rsidP="00BD6133" w:rsidRDefault="003F1DF8" w14:paraId="22F3970C" wp14:textId="77777777">
      <w:pPr>
        <w:pStyle w:val="Heading1"/>
      </w:pPr>
      <w:bookmarkStart w:name="_Toc108703022" w:id="2"/>
      <w:bookmarkEnd w:id="0"/>
      <w:r>
        <w:t>Completed User Stories</w:t>
      </w:r>
      <w:bookmarkEnd w:id="2"/>
    </w:p>
    <w:tbl>
      <w:tblPr>
        <w:tblStyle w:val="TableGrid"/>
        <w:tblW w:w="0" w:type="auto"/>
        <w:tblLook w:val="04A0" w:firstRow="1" w:lastRow="0" w:firstColumn="1" w:lastColumn="0" w:noHBand="0" w:noVBand="1"/>
      </w:tblPr>
      <w:tblGrid>
        <w:gridCol w:w="10430"/>
      </w:tblGrid>
      <w:tr xmlns:wp14="http://schemas.microsoft.com/office/word/2010/wordml" w:rsidR="00BD6133" w:rsidTr="00BD6133" w14:paraId="346790B1" wp14:textId="77777777">
        <w:tc>
          <w:tcPr>
            <w:tcW w:w="10430" w:type="dxa"/>
            <w:shd w:val="clear" w:color="auto" w:fill="F2F2F2" w:themeFill="background1" w:themeFillShade="F2"/>
          </w:tcPr>
          <w:p w:rsidRPr="00FA7162" w:rsidR="00BD6133" w:rsidP="007D61CD" w:rsidRDefault="00BD6133" w14:paraId="2A3AB60E" wp14:textId="77777777">
            <w:pPr>
              <w:rPr>
                <w:b/>
                <w:szCs w:val="22"/>
              </w:rPr>
            </w:pPr>
            <w:r>
              <w:rPr>
                <w:b/>
                <w:szCs w:val="22"/>
              </w:rPr>
              <w:t>Deliverable</w:t>
            </w:r>
          </w:p>
          <w:p w:rsidRPr="003F1DF8" w:rsidR="00BD6133" w:rsidP="007D61CD" w:rsidRDefault="003F1DF8" w14:paraId="0AE8E425" wp14:textId="77777777">
            <w:pPr>
              <w:spacing w:before="160"/>
              <w:rPr>
                <w:sz w:val="20"/>
                <w:szCs w:val="22"/>
              </w:rPr>
            </w:pPr>
            <w:r>
              <w:rPr>
                <w:sz w:val="20"/>
                <w:szCs w:val="22"/>
              </w:rPr>
              <w:t xml:space="preserve">List the User Stories </w:t>
            </w:r>
            <w:r w:rsidR="005A59B5">
              <w:rPr>
                <w:sz w:val="20"/>
                <w:szCs w:val="22"/>
              </w:rPr>
              <w:t xml:space="preserve">(including both sprints) </w:t>
            </w:r>
            <w:r>
              <w:rPr>
                <w:sz w:val="20"/>
                <w:szCs w:val="22"/>
              </w:rPr>
              <w:t xml:space="preserve">that are complete, tested, and correct. </w:t>
            </w:r>
          </w:p>
        </w:tc>
      </w:tr>
    </w:tbl>
    <w:p xmlns:wp14="http://schemas.microsoft.com/office/word/2010/wordml" w:rsidR="00BD6133" w:rsidP="00BD6133" w:rsidRDefault="00BD6133" w14:paraId="0A37501D" wp14:textId="77777777"/>
    <w:tbl>
      <w:tblPr>
        <w:tblStyle w:val="TableGrid"/>
        <w:tblW w:w="10885" w:type="dxa"/>
        <w:tblLook w:val="04A0" w:firstRow="1" w:lastRow="0" w:firstColumn="1" w:lastColumn="0" w:noHBand="0" w:noVBand="1"/>
      </w:tblPr>
      <w:tblGrid>
        <w:gridCol w:w="897"/>
        <w:gridCol w:w="9988"/>
      </w:tblGrid>
      <w:tr xmlns:wp14="http://schemas.microsoft.com/office/word/2010/wordml" w:rsidRPr="009D5C11" w:rsidR="003F1DF8" w:rsidTr="0CEFC88B" w14:paraId="17E8B464" wp14:textId="77777777">
        <w:tc>
          <w:tcPr>
            <w:tcW w:w="897" w:type="dxa"/>
            <w:tcMar/>
          </w:tcPr>
          <w:p w:rsidRPr="009D5C11" w:rsidR="003F1DF8" w:rsidP="003B536D" w:rsidRDefault="003F1DF8" w14:paraId="5FF992C4" wp14:textId="77777777">
            <w:pPr>
              <w:rPr>
                <w:b/>
              </w:rPr>
            </w:pPr>
            <w:r>
              <w:rPr>
                <w:b/>
              </w:rPr>
              <w:t>Num</w:t>
            </w:r>
          </w:p>
        </w:tc>
        <w:tc>
          <w:tcPr>
            <w:tcW w:w="9988" w:type="dxa"/>
            <w:tcMar/>
          </w:tcPr>
          <w:p w:rsidRPr="009D5C11" w:rsidR="003F1DF8" w:rsidP="003B536D" w:rsidRDefault="003F1DF8" w14:paraId="4510426C" wp14:textId="77777777">
            <w:pPr>
              <w:rPr>
                <w:b/>
              </w:rPr>
            </w:pPr>
            <w:r>
              <w:rPr>
                <w:b/>
              </w:rPr>
              <w:t>User Story</w:t>
            </w:r>
          </w:p>
        </w:tc>
      </w:tr>
      <w:tr xmlns:wp14="http://schemas.microsoft.com/office/word/2010/wordml" w:rsidRPr="00FA7162" w:rsidR="003F1DF8" w:rsidTr="0CEFC88B" w14:paraId="649841BE" wp14:textId="77777777">
        <w:tc>
          <w:tcPr>
            <w:tcW w:w="897" w:type="dxa"/>
            <w:tcMar/>
          </w:tcPr>
          <w:p w:rsidRPr="00FA7162" w:rsidR="003F1DF8" w:rsidP="003B536D" w:rsidRDefault="003F1DF8" w14:paraId="56B20A0C" wp14:textId="77777777">
            <w:pPr>
              <w:jc w:val="center"/>
            </w:pPr>
            <w:r>
              <w:t>1</w:t>
            </w:r>
          </w:p>
        </w:tc>
        <w:tc>
          <w:tcPr>
            <w:tcW w:w="9988" w:type="dxa"/>
            <w:tcMar/>
          </w:tcPr>
          <w:p w:rsidRPr="00FA7162" w:rsidR="003F1DF8" w:rsidP="0CEFC88B" w:rsidRDefault="003F1DF8" w14:paraId="5DAB6C7B" wp14:textId="53C0EDFB">
            <w:pPr>
              <w:pStyle w:val="Normal"/>
              <w:rPr>
                <w:rFonts w:ascii="Calibri" w:hAnsi="Calibri" w:eastAsia="Calibri" w:cs="Calibri"/>
                <w:noProof w:val="0"/>
                <w:sz w:val="22"/>
                <w:szCs w:val="22"/>
                <w:lang w:val="en-US"/>
              </w:rPr>
            </w:pPr>
            <w:r w:rsidRPr="0CEFC88B" w:rsidR="0CEFC88B">
              <w:rPr>
                <w:rFonts w:ascii="Calibri" w:hAnsi="Calibri" w:eastAsia="Calibri" w:cs="Calibri"/>
                <w:noProof w:val="0"/>
                <w:sz w:val="22"/>
                <w:szCs w:val="22"/>
                <w:lang w:val="en-US"/>
              </w:rPr>
              <w:t xml:space="preserve">As a key office administrator, I want to be able to add buildings, suites, </w:t>
            </w:r>
            <w:r w:rsidRPr="0CEFC88B" w:rsidR="0CEFC88B">
              <w:rPr>
                <w:rFonts w:ascii="Calibri" w:hAnsi="Calibri" w:eastAsia="Calibri" w:cs="Calibri"/>
                <w:noProof w:val="0"/>
                <w:sz w:val="22"/>
                <w:szCs w:val="22"/>
                <w:lang w:val="en-US"/>
              </w:rPr>
              <w:t>rooms</w:t>
            </w:r>
            <w:r w:rsidRPr="0CEFC88B" w:rsidR="0CEFC88B">
              <w:rPr>
                <w:rFonts w:ascii="Calibri" w:hAnsi="Calibri" w:eastAsia="Calibri" w:cs="Calibri"/>
                <w:noProof w:val="0"/>
                <w:sz w:val="22"/>
                <w:szCs w:val="22"/>
                <w:lang w:val="en-US"/>
              </w:rPr>
              <w:t>, and employees.</w:t>
            </w:r>
          </w:p>
        </w:tc>
      </w:tr>
      <w:tr w:rsidR="0CEFC88B" w:rsidTr="0CEFC88B" w14:paraId="2AD86A9F">
        <w:tc>
          <w:tcPr>
            <w:tcW w:w="897" w:type="dxa"/>
            <w:tcMar/>
          </w:tcPr>
          <w:p w:rsidR="0CEFC88B" w:rsidP="0CEFC88B" w:rsidRDefault="0CEFC88B" w14:paraId="42FA3AB8" w14:textId="25D9A78D">
            <w:pPr>
              <w:pStyle w:val="Normal"/>
              <w:jc w:val="center"/>
            </w:pPr>
            <w:r w:rsidR="0CEFC88B">
              <w:rPr/>
              <w:t>2</w:t>
            </w:r>
          </w:p>
        </w:tc>
        <w:tc>
          <w:tcPr>
            <w:tcW w:w="9988" w:type="dxa"/>
            <w:tcMar/>
          </w:tcPr>
          <w:p w:rsidR="0CEFC88B" w:rsidP="0CEFC88B" w:rsidRDefault="0CEFC88B" w14:paraId="54EDDC32" w14:textId="3E84A55E">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CEFC88B" w:rsidR="0CEFC88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As a key office administrator, I want to be able to remove buildings, suites, </w:t>
            </w:r>
            <w:r w:rsidRPr="0CEFC88B" w:rsidR="0CEFC88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rooms</w:t>
            </w:r>
            <w:r w:rsidRPr="0CEFC88B" w:rsidR="0CEFC88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and employees.</w:t>
            </w:r>
          </w:p>
        </w:tc>
      </w:tr>
      <w:tr w:rsidR="0CEFC88B" w:rsidTr="0CEFC88B" w14:paraId="08C7575C">
        <w:tc>
          <w:tcPr>
            <w:tcW w:w="897" w:type="dxa"/>
            <w:tcMar/>
          </w:tcPr>
          <w:p w:rsidR="0CEFC88B" w:rsidP="0CEFC88B" w:rsidRDefault="0CEFC88B" w14:paraId="2215CBE2" w14:textId="75B09033">
            <w:pPr>
              <w:pStyle w:val="Normal"/>
              <w:jc w:val="center"/>
            </w:pPr>
            <w:r w:rsidR="0CEFC88B">
              <w:rPr/>
              <w:t>3</w:t>
            </w:r>
          </w:p>
        </w:tc>
        <w:tc>
          <w:tcPr>
            <w:tcW w:w="9988" w:type="dxa"/>
            <w:tcMar/>
          </w:tcPr>
          <w:p w:rsidR="0CEFC88B" w:rsidP="0CEFC88B" w:rsidRDefault="0CEFC88B" w14:paraId="5E665BA0" w14:textId="2281F62F">
            <w:pPr>
              <w:pStyle w:val="Normal"/>
            </w:pPr>
            <w:r w:rsidR="0CEFC88B">
              <w:rPr/>
              <w:t xml:space="preserve">As a key office administrator, I want to be able to add </w:t>
            </w:r>
            <w:r w:rsidR="0CEFC88B">
              <w:rPr/>
              <w:t>access</w:t>
            </w:r>
            <w:r w:rsidR="0CEFC88B">
              <w:rPr/>
              <w:t xml:space="preserve"> to buildings, suites, and rooms</w:t>
            </w:r>
          </w:p>
        </w:tc>
      </w:tr>
      <w:tr w:rsidR="0CEFC88B" w:rsidTr="0CEFC88B" w14:paraId="18A31465">
        <w:tc>
          <w:tcPr>
            <w:tcW w:w="897" w:type="dxa"/>
            <w:tcMar/>
          </w:tcPr>
          <w:p w:rsidR="0CEFC88B" w:rsidP="0CEFC88B" w:rsidRDefault="0CEFC88B" w14:paraId="6164B5D5" w14:textId="2B83E0C2">
            <w:pPr>
              <w:pStyle w:val="Normal"/>
              <w:jc w:val="center"/>
            </w:pPr>
            <w:r w:rsidR="0CEFC88B">
              <w:rPr/>
              <w:t>4</w:t>
            </w:r>
          </w:p>
        </w:tc>
        <w:tc>
          <w:tcPr>
            <w:tcW w:w="9988" w:type="dxa"/>
            <w:tcMar/>
          </w:tcPr>
          <w:p w:rsidR="0CEFC88B" w:rsidP="0CEFC88B" w:rsidRDefault="0CEFC88B" w14:paraId="7306496C" w14:textId="3D0B60AC">
            <w:pPr>
              <w:pStyle w:val="Normal"/>
            </w:pPr>
            <w:r w:rsidR="0CEFC88B">
              <w:rPr/>
              <w:t>As a key office administrator, I want to be able to remove access to buildings, suites, rooms</w:t>
            </w:r>
          </w:p>
        </w:tc>
      </w:tr>
      <w:tr w:rsidR="0CEFC88B" w:rsidTr="0CEFC88B" w14:paraId="7B3A5DD3">
        <w:tc>
          <w:tcPr>
            <w:tcW w:w="897" w:type="dxa"/>
            <w:tcMar/>
          </w:tcPr>
          <w:p w:rsidR="0CEFC88B" w:rsidP="0CEFC88B" w:rsidRDefault="0CEFC88B" w14:paraId="3FE7AA59" w14:textId="2CCA1B34">
            <w:pPr>
              <w:pStyle w:val="Normal"/>
              <w:jc w:val="center"/>
            </w:pPr>
            <w:r w:rsidR="0CEFC88B">
              <w:rPr/>
              <w:t>5</w:t>
            </w:r>
          </w:p>
        </w:tc>
        <w:tc>
          <w:tcPr>
            <w:tcW w:w="9988" w:type="dxa"/>
            <w:tcMar/>
          </w:tcPr>
          <w:p w:rsidR="0CEFC88B" w:rsidP="0CEFC88B" w:rsidRDefault="0CEFC88B" w14:paraId="2788AA5A" w14:textId="0A1E7775">
            <w:pPr>
              <w:pStyle w:val="Normal"/>
            </w:pPr>
            <w:r w:rsidR="0CEFC88B">
              <w:rPr/>
              <w:t>As a key office administrator, I want to be able to save and load company information to a text file.</w:t>
            </w:r>
          </w:p>
        </w:tc>
      </w:tr>
      <w:tr w:rsidR="0CEFC88B" w:rsidTr="0CEFC88B" w14:paraId="1AB767B8">
        <w:tc>
          <w:tcPr>
            <w:tcW w:w="897" w:type="dxa"/>
            <w:tcMar/>
          </w:tcPr>
          <w:p w:rsidR="0CEFC88B" w:rsidP="0CEFC88B" w:rsidRDefault="0CEFC88B" w14:paraId="19DA749E" w14:textId="514AEDC2">
            <w:pPr>
              <w:pStyle w:val="Normal"/>
              <w:jc w:val="center"/>
            </w:pPr>
            <w:r w:rsidR="0CEFC88B">
              <w:rPr/>
              <w:t>6</w:t>
            </w:r>
          </w:p>
        </w:tc>
        <w:tc>
          <w:tcPr>
            <w:tcW w:w="9988" w:type="dxa"/>
            <w:tcMar/>
          </w:tcPr>
          <w:p w:rsidR="0CEFC88B" w:rsidP="0CEFC88B" w:rsidRDefault="0CEFC88B" w14:paraId="4AC9A806" w14:textId="6DC92A79">
            <w:pPr>
              <w:pStyle w:val="Normal"/>
            </w:pPr>
            <w:r w:rsidR="0CEFC88B">
              <w:rPr/>
              <w:t>As a key office administrator, I want to be able to record an employee’s successful attempt to access a door. (Success)</w:t>
            </w:r>
          </w:p>
        </w:tc>
      </w:tr>
      <w:tr w:rsidR="0CEFC88B" w:rsidTr="0CEFC88B" w14:paraId="4342FD4A">
        <w:tc>
          <w:tcPr>
            <w:tcW w:w="897" w:type="dxa"/>
            <w:tcMar/>
          </w:tcPr>
          <w:p w:rsidR="0CEFC88B" w:rsidP="0CEFC88B" w:rsidRDefault="0CEFC88B" w14:paraId="3FF2032A" w14:textId="39103594">
            <w:pPr>
              <w:pStyle w:val="Normal"/>
              <w:jc w:val="center"/>
            </w:pPr>
            <w:r w:rsidR="0CEFC88B">
              <w:rPr/>
              <w:t>7</w:t>
            </w:r>
          </w:p>
        </w:tc>
        <w:tc>
          <w:tcPr>
            <w:tcW w:w="9988" w:type="dxa"/>
            <w:tcMar/>
          </w:tcPr>
          <w:p w:rsidR="0CEFC88B" w:rsidP="0CEFC88B" w:rsidRDefault="0CEFC88B" w14:paraId="16B26A3E" w14:textId="1D61F220">
            <w:pPr>
              <w:pStyle w:val="Normal"/>
            </w:pPr>
            <w:r w:rsidR="0CEFC88B">
              <w:rPr/>
              <w:t xml:space="preserve">As a key office administrator, I want to be able to record </w:t>
            </w:r>
            <w:r w:rsidR="0CEFC88B">
              <w:rPr/>
              <w:t>an</w:t>
            </w:r>
            <w:r w:rsidR="0CEFC88B">
              <w:rPr/>
              <w:t xml:space="preserve"> employee’s unsuccessful attempt to access a door. (Denied)</w:t>
            </w:r>
          </w:p>
        </w:tc>
      </w:tr>
      <w:tr w:rsidR="0CEFC88B" w:rsidTr="0CEFC88B" w14:paraId="2D403FD3">
        <w:tc>
          <w:tcPr>
            <w:tcW w:w="897" w:type="dxa"/>
            <w:tcMar/>
          </w:tcPr>
          <w:p w:rsidR="0CEFC88B" w:rsidP="0CEFC88B" w:rsidRDefault="0CEFC88B" w14:paraId="61E040D2" w14:textId="02BB22A6">
            <w:pPr>
              <w:pStyle w:val="Normal"/>
              <w:jc w:val="center"/>
            </w:pPr>
            <w:r w:rsidR="0CEFC88B">
              <w:rPr/>
              <w:t>8</w:t>
            </w:r>
          </w:p>
        </w:tc>
        <w:tc>
          <w:tcPr>
            <w:tcW w:w="9988" w:type="dxa"/>
            <w:tcMar/>
          </w:tcPr>
          <w:p w:rsidR="0CEFC88B" w:rsidP="0CEFC88B" w:rsidRDefault="0CEFC88B" w14:paraId="0AAC1721" w14:textId="368E6E2D">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CEFC88B" w:rsidR="0CEFC88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As a key office administrator, I want to be able to record a non-employee's unsuccessful attempts to access a door. (Security Alert [record invalid ID #])</w:t>
            </w:r>
          </w:p>
        </w:tc>
      </w:tr>
      <w:tr w:rsidR="0CEFC88B" w:rsidTr="0CEFC88B" w14:paraId="131B3CAE">
        <w:tc>
          <w:tcPr>
            <w:tcW w:w="897" w:type="dxa"/>
            <w:tcMar/>
          </w:tcPr>
          <w:p w:rsidR="0CEFC88B" w:rsidP="0CEFC88B" w:rsidRDefault="0CEFC88B" w14:paraId="2D8F4CB8" w14:textId="4C3E0486">
            <w:pPr>
              <w:pStyle w:val="Normal"/>
              <w:jc w:val="center"/>
            </w:pPr>
            <w:r w:rsidR="0CEFC88B">
              <w:rPr/>
              <w:t>9</w:t>
            </w:r>
          </w:p>
        </w:tc>
        <w:tc>
          <w:tcPr>
            <w:tcW w:w="9988" w:type="dxa"/>
            <w:tcMar/>
          </w:tcPr>
          <w:p w:rsidR="0CEFC88B" w:rsidP="0CEFC88B" w:rsidRDefault="0CEFC88B" w14:paraId="5CC35C35" w14:textId="73E58C9E">
            <w:pPr>
              <w:pStyle w:val="Normal"/>
            </w:pPr>
            <w:r w:rsidR="0CEFC88B">
              <w:rPr/>
              <w:t>As a key office administrator, I want to be able to generate a list of all employees showing their name and ID. (Report A)</w:t>
            </w:r>
          </w:p>
        </w:tc>
      </w:tr>
      <w:tr w:rsidR="0CEFC88B" w:rsidTr="0CEFC88B" w14:paraId="31CAC005">
        <w:tc>
          <w:tcPr>
            <w:tcW w:w="897" w:type="dxa"/>
            <w:tcMar/>
          </w:tcPr>
          <w:p w:rsidR="0CEFC88B" w:rsidP="0CEFC88B" w:rsidRDefault="0CEFC88B" w14:paraId="7D7DA597" w14:textId="0742AD4E">
            <w:pPr>
              <w:pStyle w:val="Normal"/>
              <w:jc w:val="center"/>
            </w:pPr>
            <w:r w:rsidR="0CEFC88B">
              <w:rPr/>
              <w:t>10</w:t>
            </w:r>
          </w:p>
        </w:tc>
        <w:tc>
          <w:tcPr>
            <w:tcW w:w="9988" w:type="dxa"/>
            <w:tcMar/>
          </w:tcPr>
          <w:p w:rsidR="0CEFC88B" w:rsidP="0CEFC88B" w:rsidRDefault="0CEFC88B" w14:paraId="63B4369F" w14:textId="4105BA41">
            <w:pPr>
              <w:pStyle w:val="Normal"/>
            </w:pPr>
            <w:r w:rsidR="0CEFC88B">
              <w:rPr/>
              <w:t xml:space="preserve">As a key office administrator, I want to be able to generate a list of all employees showing their name, ID, and rooms </w:t>
            </w:r>
            <w:r w:rsidRPr="0CEFC88B" w:rsidR="0CEFC88B">
              <w:rPr>
                <w:rFonts w:ascii="Calibri" w:hAnsi="Calibri" w:eastAsia="Calibri" w:cs="Calibri"/>
                <w:noProof w:val="0"/>
                <w:sz w:val="22"/>
                <w:szCs w:val="22"/>
                <w:lang w:val="en-US"/>
              </w:rPr>
              <w:t>with their corresponding building name and code, and corresponding suite name and code.</w:t>
            </w:r>
            <w:r w:rsidR="0CEFC88B">
              <w:rPr/>
              <w:t xml:space="preserve"> (Report B)</w:t>
            </w:r>
          </w:p>
        </w:tc>
      </w:tr>
      <w:tr w:rsidR="0CEFC88B" w:rsidTr="0CEFC88B" w14:paraId="01B0E424">
        <w:tc>
          <w:tcPr>
            <w:tcW w:w="897" w:type="dxa"/>
            <w:tcMar/>
          </w:tcPr>
          <w:p w:rsidR="0CEFC88B" w:rsidP="0CEFC88B" w:rsidRDefault="0CEFC88B" w14:paraId="00366710" w14:textId="6DA54109">
            <w:pPr>
              <w:pStyle w:val="Normal"/>
              <w:jc w:val="center"/>
            </w:pPr>
            <w:r w:rsidR="0CEFC88B">
              <w:rPr/>
              <w:t>11</w:t>
            </w:r>
          </w:p>
        </w:tc>
        <w:tc>
          <w:tcPr>
            <w:tcW w:w="9988" w:type="dxa"/>
            <w:tcMar/>
          </w:tcPr>
          <w:p w:rsidR="0CEFC88B" w:rsidP="0CEFC88B" w:rsidRDefault="0CEFC88B" w14:paraId="2143FE96" w14:textId="32331101">
            <w:pPr>
              <w:pStyle w:val="Normal"/>
            </w:pPr>
            <w:r w:rsidR="0CEFC88B">
              <w:rPr/>
              <w:t>As a key office administrator, I want to be able to</w:t>
            </w:r>
            <w:r w:rsidR="0CEFC88B">
              <w:rPr/>
              <w:t xml:space="preserve"> generate a list of all employees showing their name, ID, and access levels. </w:t>
            </w:r>
            <w:r w:rsidR="0CEFC88B">
              <w:rPr/>
              <w:t>(Report C)</w:t>
            </w:r>
          </w:p>
        </w:tc>
      </w:tr>
      <w:tr w:rsidR="0CEFC88B" w:rsidTr="0CEFC88B" w14:paraId="3FEE51FB">
        <w:tc>
          <w:tcPr>
            <w:tcW w:w="897" w:type="dxa"/>
            <w:tcMar/>
          </w:tcPr>
          <w:p w:rsidR="0CEFC88B" w:rsidP="0CEFC88B" w:rsidRDefault="0CEFC88B" w14:paraId="54D42299" w14:textId="2CABB2BB">
            <w:pPr>
              <w:pStyle w:val="Normal"/>
              <w:jc w:val="center"/>
            </w:pPr>
            <w:r w:rsidR="0CEFC88B">
              <w:rPr/>
              <w:t>12</w:t>
            </w:r>
          </w:p>
        </w:tc>
        <w:tc>
          <w:tcPr>
            <w:tcW w:w="9988" w:type="dxa"/>
            <w:tcMar/>
          </w:tcPr>
          <w:p w:rsidR="0CEFC88B" w:rsidP="0CEFC88B" w:rsidRDefault="0CEFC88B" w14:paraId="756E1E07" w14:textId="4C337A0C">
            <w:pPr>
              <w:pStyle w:val="Normal"/>
            </w:pPr>
            <w:r w:rsidR="0CEFC88B">
              <w:rPr/>
              <w:t>As a key office administrator, I want to be able to</w:t>
            </w:r>
            <w:r w:rsidR="0CEFC88B">
              <w:rPr/>
              <w:t xml:space="preserve"> generate a list of all buildings and corresponding building codes. </w:t>
            </w:r>
            <w:r w:rsidR="0CEFC88B">
              <w:rPr/>
              <w:t>(Report D)</w:t>
            </w:r>
          </w:p>
        </w:tc>
      </w:tr>
      <w:tr w:rsidR="0CEFC88B" w:rsidTr="0CEFC88B" w14:paraId="4D2E84B7">
        <w:tc>
          <w:tcPr>
            <w:tcW w:w="897" w:type="dxa"/>
            <w:tcMar/>
          </w:tcPr>
          <w:p w:rsidR="0CEFC88B" w:rsidP="0CEFC88B" w:rsidRDefault="0CEFC88B" w14:paraId="3B93386F" w14:textId="5BF70F14">
            <w:pPr>
              <w:pStyle w:val="Normal"/>
              <w:jc w:val="center"/>
            </w:pPr>
            <w:r w:rsidR="0CEFC88B">
              <w:rPr/>
              <w:t>13</w:t>
            </w:r>
          </w:p>
        </w:tc>
        <w:tc>
          <w:tcPr>
            <w:tcW w:w="9988" w:type="dxa"/>
            <w:tcMar/>
          </w:tcPr>
          <w:p w:rsidR="0CEFC88B" w:rsidP="0CEFC88B" w:rsidRDefault="0CEFC88B" w14:paraId="1740DCFC" w14:textId="24FD624B">
            <w:pPr>
              <w:pStyle w:val="Normal"/>
            </w:pPr>
            <w:r w:rsidR="0CEFC88B">
              <w:rPr/>
              <w:t>As a key office administrator given a building code, I want to be able to</w:t>
            </w:r>
            <w:r w:rsidR="0CEFC88B">
              <w:rPr/>
              <w:t xml:space="preserve"> generate a list of all suites and corresponding suite codes along with a list of rooms inside that suite. </w:t>
            </w:r>
            <w:r w:rsidR="0CEFC88B">
              <w:rPr/>
              <w:t>(Report E)</w:t>
            </w:r>
          </w:p>
        </w:tc>
      </w:tr>
      <w:tr w:rsidR="0CEFC88B" w:rsidTr="0CEFC88B" w14:paraId="62358870">
        <w:tc>
          <w:tcPr>
            <w:tcW w:w="897" w:type="dxa"/>
            <w:tcMar/>
          </w:tcPr>
          <w:p w:rsidR="0CEFC88B" w:rsidP="0CEFC88B" w:rsidRDefault="0CEFC88B" w14:paraId="0797F2D6" w14:textId="1AAAC229">
            <w:pPr>
              <w:pStyle w:val="Normal"/>
              <w:jc w:val="center"/>
            </w:pPr>
            <w:r w:rsidR="0CEFC88B">
              <w:rPr/>
              <w:t>14</w:t>
            </w:r>
          </w:p>
        </w:tc>
        <w:tc>
          <w:tcPr>
            <w:tcW w:w="9988" w:type="dxa"/>
            <w:tcMar/>
          </w:tcPr>
          <w:p w:rsidR="0CEFC88B" w:rsidP="0CEFC88B" w:rsidRDefault="0CEFC88B" w14:paraId="3BA71217" w14:textId="128B35C3">
            <w:pPr>
              <w:pStyle w:val="Normal"/>
            </w:pPr>
            <w:r w:rsidR="0CEFC88B">
              <w:rPr/>
              <w:t>As a key office administrator given a building code and suite code, I want to be able to</w:t>
            </w:r>
            <w:r w:rsidR="0CEFC88B">
              <w:rPr/>
              <w:t xml:space="preserve"> generate a list of all rooms inside that </w:t>
            </w:r>
            <w:r w:rsidR="0CEFC88B">
              <w:rPr/>
              <w:t xml:space="preserve">suite. </w:t>
            </w:r>
            <w:r w:rsidR="0CEFC88B">
              <w:rPr/>
              <w:t>Report F)</w:t>
            </w:r>
          </w:p>
        </w:tc>
      </w:tr>
      <w:tr w:rsidR="0CEFC88B" w:rsidTr="0CEFC88B" w14:paraId="0AA46182">
        <w:tc>
          <w:tcPr>
            <w:tcW w:w="897" w:type="dxa"/>
            <w:tcMar/>
          </w:tcPr>
          <w:p w:rsidR="0CEFC88B" w:rsidP="0CEFC88B" w:rsidRDefault="0CEFC88B" w14:paraId="253254CD" w14:textId="54853322">
            <w:pPr>
              <w:pStyle w:val="Normal"/>
              <w:jc w:val="center"/>
            </w:pPr>
            <w:r w:rsidR="0CEFC88B">
              <w:rPr/>
              <w:t>15</w:t>
            </w:r>
          </w:p>
        </w:tc>
        <w:tc>
          <w:tcPr>
            <w:tcW w:w="9988" w:type="dxa"/>
            <w:tcMar/>
          </w:tcPr>
          <w:p w:rsidR="0CEFC88B" w:rsidP="0CEFC88B" w:rsidRDefault="0CEFC88B" w14:paraId="06697EF4" w14:textId="59D874B8">
            <w:pPr>
              <w:pStyle w:val="Normal"/>
            </w:pPr>
            <w:r w:rsidR="0CEFC88B">
              <w:rPr/>
              <w:t xml:space="preserve">As a key office administrator given an employee ID, I want to be able to generate a list of rooms (with their </w:t>
            </w:r>
            <w:r w:rsidRPr="0CEFC88B" w:rsidR="0CEFC88B">
              <w:rPr>
                <w:rFonts w:ascii="Calibri" w:hAnsi="Calibri" w:eastAsia="Calibri" w:cs="Calibri"/>
                <w:noProof w:val="0"/>
                <w:sz w:val="22"/>
                <w:szCs w:val="22"/>
                <w:lang w:val="en-US"/>
              </w:rPr>
              <w:t>corresponding suite and building) successfully accessed by date and time in reverse chronological order by that employee, across all time.</w:t>
            </w:r>
            <w:r w:rsidR="0CEFC88B">
              <w:rPr/>
              <w:t xml:space="preserve"> </w:t>
            </w:r>
            <w:r w:rsidR="0CEFC88B">
              <w:rPr/>
              <w:t>(Report H)</w:t>
            </w:r>
          </w:p>
        </w:tc>
      </w:tr>
      <w:tr w:rsidR="0CEFC88B" w:rsidTr="0CEFC88B" w14:paraId="08392976">
        <w:tc>
          <w:tcPr>
            <w:tcW w:w="897" w:type="dxa"/>
            <w:tcMar/>
          </w:tcPr>
          <w:p w:rsidR="0CEFC88B" w:rsidP="0CEFC88B" w:rsidRDefault="0CEFC88B" w14:paraId="24F74A00" w14:textId="0E67236C">
            <w:pPr>
              <w:pStyle w:val="Normal"/>
              <w:jc w:val="center"/>
            </w:pPr>
            <w:r w:rsidR="0CEFC88B">
              <w:rPr/>
              <w:t>16</w:t>
            </w:r>
          </w:p>
        </w:tc>
        <w:tc>
          <w:tcPr>
            <w:tcW w:w="9988" w:type="dxa"/>
            <w:tcMar/>
          </w:tcPr>
          <w:p w:rsidR="0CEFC88B" w:rsidP="0CEFC88B" w:rsidRDefault="0CEFC88B" w14:paraId="0B9844D6" w14:textId="30917CB0">
            <w:pPr>
              <w:pStyle w:val="Normal"/>
              <w:ind w:left="0"/>
            </w:pPr>
            <w:r w:rsidR="0CEFC88B">
              <w:rPr/>
              <w:t>As a key office administrator given and employee ID, I want to be able to</w:t>
            </w:r>
            <w:r w:rsidR="0CEFC88B">
              <w:rPr/>
              <w:t xml:space="preserve"> generate a list of </w:t>
            </w:r>
            <w:r w:rsidRPr="0CEFC88B" w:rsidR="0CEFC88B">
              <w:rPr>
                <w:rFonts w:ascii="Calibri" w:hAnsi="Calibri" w:eastAsia="Calibri" w:cs="Calibri"/>
                <w:noProof w:val="0"/>
                <w:sz w:val="22"/>
                <w:szCs w:val="22"/>
                <w:lang w:val="en-US"/>
              </w:rPr>
              <w:t xml:space="preserve">rooms (with their corresponding suite and building) where the employee was denied access, by date and time in reverse chronological order by that employee, across all time. </w:t>
            </w:r>
            <w:r w:rsidR="0CEFC88B">
              <w:rPr/>
              <w:t>(Report I)</w:t>
            </w:r>
          </w:p>
        </w:tc>
      </w:tr>
      <w:tr w:rsidR="0CEFC88B" w:rsidTr="0CEFC88B" w14:paraId="79C48C91">
        <w:tc>
          <w:tcPr>
            <w:tcW w:w="897" w:type="dxa"/>
            <w:tcMar/>
          </w:tcPr>
          <w:p w:rsidR="0CEFC88B" w:rsidP="0CEFC88B" w:rsidRDefault="0CEFC88B" w14:paraId="4C9A4B8B" w14:textId="5EDFC6E1">
            <w:pPr>
              <w:pStyle w:val="Normal"/>
              <w:jc w:val="center"/>
            </w:pPr>
            <w:r w:rsidR="0CEFC88B">
              <w:rPr/>
              <w:t>17</w:t>
            </w:r>
          </w:p>
        </w:tc>
        <w:tc>
          <w:tcPr>
            <w:tcW w:w="9988" w:type="dxa"/>
            <w:tcMar/>
          </w:tcPr>
          <w:p w:rsidR="0CEFC88B" w:rsidP="0CEFC88B" w:rsidRDefault="0CEFC88B" w14:paraId="37048511" w14:textId="7437092B">
            <w:pPr>
              <w:pStyle w:val="Normal"/>
            </w:pPr>
            <w:r w:rsidR="0CEFC88B">
              <w:rPr/>
              <w:t>As a key office administrator given a building code and room number, I want to be able to generate a list of employees</w:t>
            </w:r>
            <w:r w:rsidR="0CEFC88B">
              <w:rPr/>
              <w:t xml:space="preserve"> </w:t>
            </w:r>
            <w:r w:rsidRPr="0CEFC88B" w:rsidR="0CEFC88B">
              <w:rPr>
                <w:rFonts w:ascii="Calibri" w:hAnsi="Calibri" w:eastAsia="Calibri" w:cs="Calibri"/>
                <w:noProof w:val="0"/>
                <w:sz w:val="22"/>
                <w:szCs w:val="22"/>
                <w:lang w:val="en-US"/>
              </w:rPr>
              <w:t xml:space="preserve">and </w:t>
            </w:r>
            <w:r w:rsidRPr="0CEFC88B" w:rsidR="0CEFC88B">
              <w:rPr>
                <w:rFonts w:ascii="Calibri" w:hAnsi="Calibri" w:eastAsia="Calibri" w:cs="Calibri"/>
                <w:noProof w:val="0"/>
                <w:sz w:val="22"/>
                <w:szCs w:val="22"/>
                <w:lang w:val="en-US"/>
              </w:rPr>
              <w:t>ID by</w:t>
            </w:r>
            <w:r w:rsidRPr="0CEFC88B" w:rsidR="0CEFC88B">
              <w:rPr>
                <w:rFonts w:ascii="Calibri" w:hAnsi="Calibri" w:eastAsia="Calibri" w:cs="Calibri"/>
                <w:noProof w:val="0"/>
                <w:sz w:val="22"/>
                <w:szCs w:val="22"/>
                <w:lang w:val="en-US"/>
              </w:rPr>
              <w:t xml:space="preserve"> date and time in reverse chronological order, who have been denied access to the room, across all time. </w:t>
            </w:r>
            <w:r w:rsidR="0CEFC88B">
              <w:rPr/>
              <w:t>(Report J)</w:t>
            </w:r>
          </w:p>
        </w:tc>
      </w:tr>
      <w:tr w:rsidR="0CEFC88B" w:rsidTr="0CEFC88B" w14:paraId="37796DB1">
        <w:tc>
          <w:tcPr>
            <w:tcW w:w="897" w:type="dxa"/>
            <w:tcMar/>
          </w:tcPr>
          <w:p w:rsidR="0CEFC88B" w:rsidP="0CEFC88B" w:rsidRDefault="0CEFC88B" w14:paraId="78E7020D" w14:textId="59892558">
            <w:pPr>
              <w:pStyle w:val="Normal"/>
              <w:jc w:val="center"/>
            </w:pPr>
            <w:r w:rsidR="0CEFC88B">
              <w:rPr/>
              <w:t>18</w:t>
            </w:r>
          </w:p>
        </w:tc>
        <w:tc>
          <w:tcPr>
            <w:tcW w:w="9988" w:type="dxa"/>
            <w:tcMar/>
          </w:tcPr>
          <w:p w:rsidR="0CEFC88B" w:rsidP="0CEFC88B" w:rsidRDefault="0CEFC88B" w14:paraId="13688568" w14:textId="0257B8AD">
            <w:pPr>
              <w:pStyle w:val="Normal"/>
            </w:pPr>
            <w:r w:rsidR="0CEFC88B">
              <w:rPr/>
              <w:t xml:space="preserve">As a key office administrator given a building code and room number, I want to be able to generate a </w:t>
            </w:r>
            <w:r w:rsidR="0CEFC88B">
              <w:rPr/>
              <w:t>list of</w:t>
            </w:r>
            <w:r w:rsidR="0CEFC88B">
              <w:rPr/>
              <w:t xml:space="preserve"> </w:t>
            </w:r>
            <w:r w:rsidRPr="0CEFC88B" w:rsidR="0CEFC88B">
              <w:rPr>
                <w:rFonts w:ascii="Calibri" w:hAnsi="Calibri" w:eastAsia="Calibri" w:cs="Calibri"/>
                <w:noProof w:val="0"/>
                <w:sz w:val="22"/>
                <w:szCs w:val="22"/>
                <w:lang w:val="en-US"/>
              </w:rPr>
              <w:t xml:space="preserve">employees and ID by date and time in reverse chronological order, who have been denied access to the room, across all time. </w:t>
            </w:r>
            <w:r w:rsidR="0CEFC88B">
              <w:rPr/>
              <w:t>(Report K)</w:t>
            </w:r>
          </w:p>
        </w:tc>
      </w:tr>
      <w:tr w:rsidR="0CEFC88B" w:rsidTr="0CEFC88B" w14:paraId="6E65F0A1">
        <w:tc>
          <w:tcPr>
            <w:tcW w:w="897" w:type="dxa"/>
            <w:tcMar/>
          </w:tcPr>
          <w:p w:rsidR="0CEFC88B" w:rsidP="0CEFC88B" w:rsidRDefault="0CEFC88B" w14:paraId="5B62413C" w14:textId="6713D9E9">
            <w:pPr>
              <w:pStyle w:val="Normal"/>
              <w:jc w:val="center"/>
            </w:pPr>
            <w:r w:rsidR="0CEFC88B">
              <w:rPr/>
              <w:t>19</w:t>
            </w:r>
          </w:p>
        </w:tc>
        <w:tc>
          <w:tcPr>
            <w:tcW w:w="9988" w:type="dxa"/>
            <w:tcMar/>
          </w:tcPr>
          <w:p w:rsidR="0CEFC88B" w:rsidP="0CEFC88B" w:rsidRDefault="0CEFC88B" w14:paraId="055C37EA" w14:textId="41A4C9A1">
            <w:pPr>
              <w:pStyle w:val="Normal"/>
            </w:pPr>
            <w:r w:rsidR="0CEFC88B">
              <w:rPr/>
              <w:t xml:space="preserve">As a key office administrator given a building code and room number, I want to be able to generate a list of </w:t>
            </w:r>
            <w:r w:rsidRPr="0CEFC88B" w:rsidR="0CEFC88B">
              <w:rPr>
                <w:rFonts w:ascii="Calibri" w:hAnsi="Calibri" w:eastAsia="Calibri" w:cs="Calibri"/>
                <w:noProof w:val="0"/>
                <w:sz w:val="22"/>
                <w:szCs w:val="22"/>
                <w:lang w:val="en-US"/>
              </w:rPr>
              <w:t>IDs</w:t>
            </w:r>
            <w:r w:rsidRPr="0CEFC88B" w:rsidR="0CEFC88B">
              <w:rPr>
                <w:rFonts w:ascii="Calibri" w:hAnsi="Calibri" w:eastAsia="Calibri" w:cs="Calibri"/>
                <w:noProof w:val="0"/>
                <w:sz w:val="22"/>
                <w:szCs w:val="22"/>
                <w:lang w:val="en-US"/>
              </w:rPr>
              <w:t xml:space="preserve"> by date and time in reverse chronological order, who have been denied access to the room because of an invalid ID (</w:t>
            </w:r>
            <w:r w:rsidRPr="0CEFC88B" w:rsidR="0CEFC88B">
              <w:rPr>
                <w:rFonts w:ascii="Calibri" w:hAnsi="Calibri" w:eastAsia="Calibri" w:cs="Calibri"/>
                <w:i w:val="1"/>
                <w:iCs w:val="1"/>
                <w:noProof w:val="0"/>
                <w:sz w:val="22"/>
                <w:szCs w:val="22"/>
                <w:lang w:val="en-US"/>
              </w:rPr>
              <w:t xml:space="preserve">e.g. </w:t>
            </w:r>
            <w:r w:rsidRPr="0CEFC88B" w:rsidR="0CEFC88B">
              <w:rPr>
                <w:rFonts w:ascii="Calibri" w:hAnsi="Calibri" w:eastAsia="Calibri" w:cs="Calibri"/>
                <w:noProof w:val="0"/>
                <w:sz w:val="22"/>
                <w:szCs w:val="22"/>
                <w:lang w:val="en-US"/>
              </w:rPr>
              <w:t xml:space="preserve">“Security Alert” from the log) </w:t>
            </w:r>
            <w:r w:rsidR="0CEFC88B">
              <w:rPr/>
              <w:t>(Report L)</w:t>
            </w:r>
          </w:p>
        </w:tc>
      </w:tr>
      <w:tr w:rsidR="0CEFC88B" w:rsidTr="0CEFC88B" w14:paraId="07F10057">
        <w:tc>
          <w:tcPr>
            <w:tcW w:w="897" w:type="dxa"/>
            <w:tcMar/>
          </w:tcPr>
          <w:p w:rsidR="0CEFC88B" w:rsidP="0CEFC88B" w:rsidRDefault="0CEFC88B" w14:paraId="6D25F803" w14:textId="32F256BF">
            <w:pPr>
              <w:pStyle w:val="Normal"/>
              <w:jc w:val="center"/>
            </w:pPr>
            <w:r w:rsidR="0CEFC88B">
              <w:rPr/>
              <w:t>20</w:t>
            </w:r>
          </w:p>
        </w:tc>
        <w:tc>
          <w:tcPr>
            <w:tcW w:w="9988" w:type="dxa"/>
            <w:tcMar/>
          </w:tcPr>
          <w:p w:rsidR="0CEFC88B" w:rsidP="0CEFC88B" w:rsidRDefault="0CEFC88B" w14:paraId="08DBE908" w14:textId="6F12C158">
            <w:pPr>
              <w:pStyle w:val="Normal"/>
            </w:pPr>
            <w:r w:rsidR="0CEFC88B">
              <w:rPr/>
              <w:t xml:space="preserve">As a key office administrator given a building code, room number, date, begin time, and end time, I want to be able to generate a list </w:t>
            </w:r>
            <w:r w:rsidRPr="0CEFC88B" w:rsidR="0CEFC88B">
              <w:rPr>
                <w:rFonts w:ascii="Calibri" w:hAnsi="Calibri" w:eastAsia="Calibri" w:cs="Calibri"/>
                <w:noProof w:val="0"/>
                <w:sz w:val="22"/>
                <w:szCs w:val="22"/>
                <w:lang w:val="en-US"/>
              </w:rPr>
              <w:t>of rooms (with their corresponding suite and building) that the employee has accessed or been denied access to, by time in reverse chronological order.</w:t>
            </w:r>
            <w:r w:rsidR="0CEFC88B">
              <w:rPr/>
              <w:t xml:space="preserve"> </w:t>
            </w:r>
            <w:r w:rsidR="0CEFC88B">
              <w:rPr/>
              <w:t>(Report M)</w:t>
            </w:r>
          </w:p>
        </w:tc>
      </w:tr>
    </w:tbl>
    <w:p xmlns:wp14="http://schemas.microsoft.com/office/word/2010/wordml" w:rsidR="003F1DF8" w:rsidP="003F1DF8" w:rsidRDefault="003F1DF8" w14:paraId="5A39BBE3" wp14:textId="77777777"/>
    <w:p xmlns:wp14="http://schemas.microsoft.com/office/word/2010/wordml" w:rsidRPr="00CD2C3E" w:rsidR="003F1DF8" w:rsidP="003F1DF8" w:rsidRDefault="003F1DF8" w14:paraId="47CF11DA" wp14:textId="77777777">
      <w:pPr>
        <w:pStyle w:val="Heading1"/>
      </w:pPr>
      <w:bookmarkStart w:name="_Toc108703023" w:id="3"/>
      <w:r>
        <w:t>Buggy User Stories</w:t>
      </w:r>
      <w:bookmarkEnd w:id="3"/>
    </w:p>
    <w:tbl>
      <w:tblPr>
        <w:tblStyle w:val="TableGrid"/>
        <w:tblW w:w="0" w:type="auto"/>
        <w:tblLook w:val="04A0" w:firstRow="1" w:lastRow="0" w:firstColumn="1" w:lastColumn="0" w:noHBand="0" w:noVBand="1"/>
      </w:tblPr>
      <w:tblGrid>
        <w:gridCol w:w="10430"/>
      </w:tblGrid>
      <w:tr xmlns:wp14="http://schemas.microsoft.com/office/word/2010/wordml" w:rsidR="003F1DF8" w:rsidTr="003B536D" w14:paraId="513070E6" wp14:textId="77777777">
        <w:tc>
          <w:tcPr>
            <w:tcW w:w="10430" w:type="dxa"/>
            <w:shd w:val="clear" w:color="auto" w:fill="F2F2F2" w:themeFill="background1" w:themeFillShade="F2"/>
          </w:tcPr>
          <w:p w:rsidRPr="00FA7162" w:rsidR="003F1DF8" w:rsidP="003B536D" w:rsidRDefault="003F1DF8" w14:paraId="07312269" wp14:textId="77777777">
            <w:pPr>
              <w:rPr>
                <w:b/>
                <w:szCs w:val="22"/>
              </w:rPr>
            </w:pPr>
            <w:r>
              <w:rPr>
                <w:b/>
                <w:szCs w:val="22"/>
              </w:rPr>
              <w:t>Deliverable</w:t>
            </w:r>
          </w:p>
          <w:p w:rsidRPr="003F1DF8" w:rsidR="003F1DF8" w:rsidP="003B536D" w:rsidRDefault="003F1DF8" w14:paraId="01F0FA9D" wp14:textId="77777777">
            <w:pPr>
              <w:spacing w:before="160"/>
              <w:rPr>
                <w:sz w:val="20"/>
                <w:szCs w:val="22"/>
              </w:rPr>
            </w:pPr>
            <w:r>
              <w:rPr>
                <w:sz w:val="20"/>
                <w:szCs w:val="22"/>
              </w:rPr>
              <w:t>List the User Stories</w:t>
            </w:r>
            <w:r w:rsidR="00A263B3">
              <w:rPr>
                <w:sz w:val="20"/>
                <w:szCs w:val="22"/>
              </w:rPr>
              <w:t xml:space="preserve"> </w:t>
            </w:r>
            <w:r>
              <w:rPr>
                <w:sz w:val="20"/>
                <w:szCs w:val="22"/>
              </w:rPr>
              <w:t xml:space="preserve">that are complete, tested, but have bugs. After the User Story, use square braces to </w:t>
            </w:r>
            <w:r w:rsidR="005A59B5">
              <w:rPr>
                <w:sz w:val="20"/>
                <w:szCs w:val="22"/>
              </w:rPr>
              <w:t xml:space="preserve">briefly </w:t>
            </w:r>
            <w:r>
              <w:rPr>
                <w:sz w:val="20"/>
                <w:szCs w:val="22"/>
              </w:rPr>
              <w:t>describe the symptoms and/or the suspected problem. For example: “As a human, I want to eat so that I won’t be hungry [Not all foods consumed are converted to calories correctly]”</w:t>
            </w:r>
          </w:p>
        </w:tc>
      </w:tr>
    </w:tbl>
    <w:p xmlns:wp14="http://schemas.microsoft.com/office/word/2010/wordml" w:rsidR="003F1DF8" w:rsidP="003F1DF8" w:rsidRDefault="003F1DF8" w14:paraId="41C8F396" wp14:textId="77777777"/>
    <w:tbl>
      <w:tblPr>
        <w:tblStyle w:val="TableGrid"/>
        <w:tblW w:w="10885" w:type="dxa"/>
        <w:tblLook w:val="04A0" w:firstRow="1" w:lastRow="0" w:firstColumn="1" w:lastColumn="0" w:noHBand="0" w:noVBand="1"/>
      </w:tblPr>
      <w:tblGrid>
        <w:gridCol w:w="897"/>
        <w:gridCol w:w="9988"/>
      </w:tblGrid>
      <w:tr xmlns:wp14="http://schemas.microsoft.com/office/word/2010/wordml" w:rsidRPr="009D5C11" w:rsidR="003F1DF8" w:rsidTr="0CEFC88B" w14:paraId="4BB1F620" wp14:textId="77777777">
        <w:tc>
          <w:tcPr>
            <w:tcW w:w="897" w:type="dxa"/>
            <w:tcMar/>
          </w:tcPr>
          <w:p w:rsidRPr="009D5C11" w:rsidR="003F1DF8" w:rsidP="003B536D" w:rsidRDefault="003F1DF8" w14:paraId="04259941" wp14:textId="77777777">
            <w:pPr>
              <w:rPr>
                <w:b/>
              </w:rPr>
            </w:pPr>
            <w:r>
              <w:rPr>
                <w:b/>
              </w:rPr>
              <w:t>Num</w:t>
            </w:r>
          </w:p>
        </w:tc>
        <w:tc>
          <w:tcPr>
            <w:tcW w:w="9988" w:type="dxa"/>
            <w:tcMar/>
          </w:tcPr>
          <w:p w:rsidRPr="009D5C11" w:rsidR="003F1DF8" w:rsidP="003B536D" w:rsidRDefault="003F1DF8" w14:paraId="6AC7148D" wp14:textId="77777777">
            <w:pPr>
              <w:rPr>
                <w:b/>
              </w:rPr>
            </w:pPr>
            <w:r>
              <w:rPr>
                <w:b/>
              </w:rPr>
              <w:t>User Story</w:t>
            </w:r>
          </w:p>
        </w:tc>
      </w:tr>
      <w:tr xmlns:wp14="http://schemas.microsoft.com/office/word/2010/wordml" w:rsidRPr="00FA7162" w:rsidR="003F1DF8" w:rsidTr="0CEFC88B" w14:paraId="249FAAB8" wp14:textId="77777777">
        <w:tc>
          <w:tcPr>
            <w:tcW w:w="897" w:type="dxa"/>
            <w:tcMar/>
          </w:tcPr>
          <w:p w:rsidRPr="00FA7162" w:rsidR="003F1DF8" w:rsidP="003B536D" w:rsidRDefault="003F1DF8" w14:paraId="19F14E3C" wp14:textId="77777777">
            <w:pPr>
              <w:jc w:val="center"/>
            </w:pPr>
            <w:r>
              <w:t>1</w:t>
            </w:r>
          </w:p>
        </w:tc>
        <w:tc>
          <w:tcPr>
            <w:tcW w:w="9988" w:type="dxa"/>
            <w:tcMar/>
          </w:tcPr>
          <w:p w:rsidRPr="00FA7162" w:rsidR="003F1DF8" w:rsidP="0CEFC88B" w:rsidRDefault="003F1DF8" w14:paraId="72A3D3EC" wp14:textId="2E596C3D">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CEFC88B" w:rsidR="0CEFC88B">
              <w:rPr>
                <w:rFonts w:ascii="Arial" w:hAnsi="Arial" w:eastAsia="Arial" w:cs="Arial"/>
                <w:b w:val="0"/>
                <w:bCs w:val="0"/>
                <w:i w:val="0"/>
                <w:iCs w:val="0"/>
                <w:strike w:val="0"/>
                <w:dstrike w:val="0"/>
                <w:noProof w:val="0"/>
                <w:color w:val="000000" w:themeColor="text1" w:themeTint="FF" w:themeShade="FF"/>
                <w:sz w:val="22"/>
                <w:szCs w:val="22"/>
                <w:u w:val="none"/>
                <w:lang w:val="en-US"/>
              </w:rPr>
              <w:t>As a key office administrator, I want to be able to generate a list of all employees who have access to a room, using the given room’s building code and room number. (Report G) [Doesn’t find rooms when given building access or suite access.]</w:t>
            </w:r>
          </w:p>
        </w:tc>
      </w:tr>
    </w:tbl>
    <w:p xmlns:wp14="http://schemas.microsoft.com/office/word/2010/wordml" w:rsidR="003F1DF8" w:rsidP="003F1DF8" w:rsidRDefault="003F1DF8" w14:paraId="60061E4C" wp14:textId="77777777"/>
    <w:p xmlns:wp14="http://schemas.microsoft.com/office/word/2010/wordml" w:rsidRPr="00CD2C3E" w:rsidR="005A59B5" w:rsidP="005A59B5" w:rsidRDefault="005A59B5" w14:paraId="48BEDC54" wp14:textId="77777777">
      <w:pPr>
        <w:pStyle w:val="Heading1"/>
      </w:pPr>
      <w:bookmarkStart w:name="_Toc108703024" w:id="4"/>
      <w:r>
        <w:t>Incomplete User Stories</w:t>
      </w:r>
      <w:bookmarkEnd w:id="4"/>
    </w:p>
    <w:tbl>
      <w:tblPr>
        <w:tblStyle w:val="TableGrid"/>
        <w:tblW w:w="0" w:type="auto"/>
        <w:tblLook w:val="04A0" w:firstRow="1" w:lastRow="0" w:firstColumn="1" w:lastColumn="0" w:noHBand="0" w:noVBand="1"/>
      </w:tblPr>
      <w:tblGrid>
        <w:gridCol w:w="10430"/>
      </w:tblGrid>
      <w:tr xmlns:wp14="http://schemas.microsoft.com/office/word/2010/wordml" w:rsidR="005A59B5" w:rsidTr="0CEFC88B" w14:paraId="3C4B2B6F" wp14:textId="77777777">
        <w:tc>
          <w:tcPr>
            <w:tcW w:w="10430" w:type="dxa"/>
            <w:shd w:val="clear" w:color="auto" w:fill="F2F2F2" w:themeFill="background1" w:themeFillShade="F2"/>
            <w:tcMar/>
          </w:tcPr>
          <w:p w:rsidRPr="00FA7162" w:rsidR="005A59B5" w:rsidP="003B536D" w:rsidRDefault="005A59B5" w14:paraId="79BB0E2E" wp14:textId="77777777">
            <w:pPr>
              <w:rPr>
                <w:b/>
                <w:szCs w:val="22"/>
              </w:rPr>
            </w:pPr>
            <w:r>
              <w:rPr>
                <w:b/>
                <w:szCs w:val="22"/>
              </w:rPr>
              <w:t>Deliverable</w:t>
            </w:r>
          </w:p>
          <w:p w:rsidRPr="003F1DF8" w:rsidR="005A59B5" w:rsidP="003B536D" w:rsidRDefault="005A59B5" w14:paraId="52AE419C" wp14:textId="2FF71E0C">
            <w:pPr>
              <w:spacing w:before="160"/>
              <w:rPr>
                <w:sz w:val="20"/>
                <w:szCs w:val="20"/>
              </w:rPr>
            </w:pPr>
            <w:r w:rsidRPr="0CEFC88B" w:rsidR="005A59B5">
              <w:rPr>
                <w:sz w:val="20"/>
                <w:szCs w:val="20"/>
              </w:rPr>
              <w:t xml:space="preserve">List the User Stories that are incomplete. These are User Stories where you have written some </w:t>
            </w:r>
            <w:r w:rsidRPr="0CEFC88B" w:rsidR="005A59B5">
              <w:rPr>
                <w:sz w:val="20"/>
                <w:szCs w:val="20"/>
              </w:rPr>
              <w:t>code but</w:t>
            </w:r>
            <w:r w:rsidRPr="0CEFC88B" w:rsidR="005A59B5">
              <w:rPr>
                <w:sz w:val="20"/>
                <w:szCs w:val="20"/>
              </w:rPr>
              <w:t xml:space="preserve"> are incomplete for any number of reasons. After the User Story, use square braces to briefly describe what works and/or what is missing.</w:t>
            </w:r>
          </w:p>
        </w:tc>
      </w:tr>
    </w:tbl>
    <w:p xmlns:wp14="http://schemas.microsoft.com/office/word/2010/wordml" w:rsidR="005A59B5" w:rsidP="005A59B5" w:rsidRDefault="005A59B5" w14:paraId="44EAFD9C" wp14:textId="77777777"/>
    <w:tbl>
      <w:tblPr>
        <w:tblStyle w:val="TableGrid"/>
        <w:tblW w:w="10885" w:type="dxa"/>
        <w:tblLook w:val="04A0" w:firstRow="1" w:lastRow="0" w:firstColumn="1" w:lastColumn="0" w:noHBand="0" w:noVBand="1"/>
      </w:tblPr>
      <w:tblGrid>
        <w:gridCol w:w="897"/>
        <w:gridCol w:w="9988"/>
      </w:tblGrid>
      <w:tr xmlns:wp14="http://schemas.microsoft.com/office/word/2010/wordml" w:rsidRPr="009D5C11" w:rsidR="005A59B5" w:rsidTr="0CEFC88B" w14:paraId="039A4F61" wp14:textId="77777777">
        <w:tc>
          <w:tcPr>
            <w:tcW w:w="897" w:type="dxa"/>
            <w:tcMar/>
          </w:tcPr>
          <w:p w:rsidRPr="009D5C11" w:rsidR="005A59B5" w:rsidP="003B536D" w:rsidRDefault="005A59B5" w14:paraId="7DD6ABCC" wp14:textId="77777777">
            <w:pPr>
              <w:rPr>
                <w:b/>
              </w:rPr>
            </w:pPr>
            <w:r>
              <w:rPr>
                <w:b/>
              </w:rPr>
              <w:t>Num</w:t>
            </w:r>
          </w:p>
        </w:tc>
        <w:tc>
          <w:tcPr>
            <w:tcW w:w="9988" w:type="dxa"/>
            <w:tcMar/>
          </w:tcPr>
          <w:p w:rsidRPr="009D5C11" w:rsidR="005A59B5" w:rsidP="003B536D" w:rsidRDefault="005A59B5" w14:paraId="30D1F29E" wp14:textId="77777777">
            <w:pPr>
              <w:rPr>
                <w:b/>
              </w:rPr>
            </w:pPr>
            <w:r>
              <w:rPr>
                <w:b/>
              </w:rPr>
              <w:t>User Story</w:t>
            </w:r>
          </w:p>
        </w:tc>
      </w:tr>
      <w:tr xmlns:wp14="http://schemas.microsoft.com/office/word/2010/wordml" w:rsidRPr="00FA7162" w:rsidR="005A59B5" w:rsidTr="0CEFC88B" w14:paraId="2CC21B90" wp14:textId="77777777">
        <w:tc>
          <w:tcPr>
            <w:tcW w:w="897" w:type="dxa"/>
            <w:tcMar/>
          </w:tcPr>
          <w:p w:rsidRPr="00FA7162" w:rsidR="005A59B5" w:rsidP="003B536D" w:rsidRDefault="005A59B5" w14:paraId="138328F9" wp14:textId="6D657734">
            <w:pPr>
              <w:jc w:val="center"/>
            </w:pPr>
            <w:r w:rsidR="0CEFC88B">
              <w:rPr/>
              <w:t>1</w:t>
            </w:r>
          </w:p>
        </w:tc>
        <w:tc>
          <w:tcPr>
            <w:tcW w:w="9988" w:type="dxa"/>
            <w:tcMar/>
          </w:tcPr>
          <w:p w:rsidRPr="00FA7162" w:rsidR="005A59B5" w:rsidP="003B536D" w:rsidRDefault="005A59B5" w14:paraId="3DEEC669" wp14:textId="6A6C9960">
            <w:r w:rsidR="0CEFC88B">
              <w:rPr/>
              <w:t>As a key office administrator, I want to be able to change employee access to buildings, suites, and rooms.</w:t>
            </w:r>
          </w:p>
        </w:tc>
      </w:tr>
      <w:tr xmlns:wp14="http://schemas.microsoft.com/office/word/2010/wordml" w:rsidRPr="00FA7162" w:rsidR="005A59B5" w:rsidTr="0CEFC88B" w14:paraId="6BE2BB99" wp14:textId="77777777">
        <w:tc>
          <w:tcPr>
            <w:tcW w:w="897" w:type="dxa"/>
            <w:tcMar/>
          </w:tcPr>
          <w:p w:rsidRPr="00FA7162" w:rsidR="005A59B5" w:rsidP="0CEFC88B" w:rsidRDefault="005A59B5" w14:paraId="4C6E8F68" wp14:textId="01438403">
            <w:pPr>
              <w:jc w:val="center"/>
            </w:pPr>
            <w:r w:rsidR="0CEFC88B">
              <w:rPr/>
              <w:t>2</w:t>
            </w:r>
          </w:p>
        </w:tc>
        <w:tc>
          <w:tcPr>
            <w:tcW w:w="9988" w:type="dxa"/>
            <w:tcMar/>
          </w:tcPr>
          <w:p w:rsidRPr="00FA7162" w:rsidR="005A59B5" w:rsidP="003B536D" w:rsidRDefault="005A59B5" w14:paraId="3656B9AB" wp14:textId="1DAF886A">
            <w:r w:rsidR="0CEFC88B">
              <w:rPr/>
              <w:t>As a key office administrator, I want to be able to generate a list of all employees who have access to a room, using the given room’s building code and room number in a certain time window. (Report N)</w:t>
            </w:r>
          </w:p>
        </w:tc>
      </w:tr>
    </w:tbl>
    <w:p w:rsidR="0CEFC88B" w:rsidRDefault="0CEFC88B" w14:paraId="30A60821" w14:textId="1469E4FC"/>
    <w:p w:rsidR="0CEFC88B" w:rsidRDefault="0CEFC88B" w14:paraId="6F01B8D7" w14:textId="6CDDCFDB"/>
    <w:p w:rsidR="0CEFC88B" w:rsidRDefault="0CEFC88B" w14:paraId="3B2E099C" w14:textId="6ECDC3F6"/>
    <w:p xmlns:wp14="http://schemas.microsoft.com/office/word/2010/wordml" w:rsidR="005A59B5" w:rsidP="005A59B5" w:rsidRDefault="005A59B5" w14:paraId="45FB0818" wp14:textId="77777777"/>
    <w:p xmlns:wp14="http://schemas.microsoft.com/office/word/2010/wordml" w:rsidR="005A59B5" w:rsidP="003F1DF8" w:rsidRDefault="005A59B5" w14:paraId="049F31CB" wp14:textId="77777777"/>
    <w:p xmlns:wp14="http://schemas.microsoft.com/office/word/2010/wordml" w:rsidRPr="00CD2C3E" w:rsidR="00BD6133" w:rsidP="00BD6133" w:rsidRDefault="00BD6133" w14:paraId="5322B233" wp14:textId="77777777">
      <w:pPr>
        <w:pStyle w:val="Heading1"/>
      </w:pPr>
      <w:bookmarkStart w:name="_Toc108703025" w:id="5"/>
      <w:r>
        <w:t>Class Diagram</w:t>
      </w:r>
      <w:bookmarkEnd w:id="5"/>
    </w:p>
    <w:tbl>
      <w:tblPr>
        <w:tblStyle w:val="TableGrid"/>
        <w:tblW w:w="0" w:type="auto"/>
        <w:shd w:val="clear" w:color="auto" w:fill="F2F2F2" w:themeFill="background1" w:themeFillShade="F2"/>
        <w:tblLook w:val="04A0" w:firstRow="1" w:lastRow="0" w:firstColumn="1" w:lastColumn="0" w:noHBand="0" w:noVBand="1"/>
      </w:tblPr>
      <w:tblGrid>
        <w:gridCol w:w="10430"/>
      </w:tblGrid>
      <w:tr xmlns:wp14="http://schemas.microsoft.com/office/word/2010/wordml" w:rsidR="00BD6133" w:rsidTr="0CEFC88B" w14:paraId="0C51AED6" wp14:textId="77777777">
        <w:tc>
          <w:tcPr>
            <w:tcW w:w="10430" w:type="dxa"/>
            <w:shd w:val="clear" w:color="auto" w:fill="F2F2F2" w:themeFill="background1" w:themeFillShade="F2"/>
            <w:tcMar/>
          </w:tcPr>
          <w:p w:rsidRPr="00FA7162" w:rsidR="00BD6133" w:rsidP="007D61CD" w:rsidRDefault="00BD6133" w14:paraId="21F882C3" wp14:textId="77777777">
            <w:pPr>
              <w:rPr>
                <w:b/>
                <w:szCs w:val="22"/>
              </w:rPr>
            </w:pPr>
            <w:r>
              <w:rPr>
                <w:b/>
                <w:szCs w:val="22"/>
              </w:rPr>
              <w:t>Deliverable</w:t>
            </w:r>
          </w:p>
          <w:p w:rsidRPr="00AC2B73" w:rsidR="00BD6133" w:rsidP="007D61CD" w:rsidRDefault="00BD6133" w14:paraId="217C787E" wp14:textId="77777777">
            <w:pPr>
              <w:spacing w:before="160"/>
              <w:rPr>
                <w:szCs w:val="22"/>
              </w:rPr>
            </w:pPr>
            <w:r w:rsidRPr="00BD6133">
              <w:rPr>
                <w:sz w:val="20"/>
                <w:szCs w:val="22"/>
              </w:rPr>
              <w:t xml:space="preserve">At the </w:t>
            </w:r>
            <w:r w:rsidRPr="00BD6133">
              <w:rPr>
                <w:sz w:val="20"/>
                <w:szCs w:val="22"/>
                <w:u w:val="single"/>
              </w:rPr>
              <w:t>conclusion</w:t>
            </w:r>
            <w:r w:rsidRPr="00BD6133">
              <w:rPr>
                <w:sz w:val="20"/>
                <w:szCs w:val="22"/>
              </w:rPr>
              <w:t xml:space="preserve"> of this sprint, you should make a class diagram using StarUML. You can make multiple diagrams at different levels of granularity, or just break it up. </w:t>
            </w:r>
            <w:r w:rsidR="00A263B3">
              <w:rPr>
                <w:sz w:val="20"/>
                <w:szCs w:val="22"/>
              </w:rPr>
              <w:t xml:space="preserve">Include a brief narrative. </w:t>
            </w:r>
            <w:r w:rsidRPr="00BD6133">
              <w:rPr>
                <w:sz w:val="20"/>
                <w:szCs w:val="22"/>
              </w:rPr>
              <w:t>You</w:t>
            </w:r>
            <w:r w:rsidR="004C74AB">
              <w:rPr>
                <w:sz w:val="20"/>
                <w:szCs w:val="22"/>
              </w:rPr>
              <w:t>r</w:t>
            </w:r>
            <w:r w:rsidRPr="00BD6133">
              <w:rPr>
                <w:sz w:val="20"/>
                <w:szCs w:val="22"/>
              </w:rPr>
              <w:t xml:space="preserve"> objective is to convey your design to </w:t>
            </w:r>
            <w:r w:rsidRPr="00BD6133" w:rsidR="00A263B3">
              <w:rPr>
                <w:sz w:val="20"/>
                <w:szCs w:val="22"/>
              </w:rPr>
              <w:t>me</w:t>
            </w:r>
            <w:r w:rsidRPr="00BD6133">
              <w:rPr>
                <w:sz w:val="20"/>
                <w:szCs w:val="22"/>
              </w:rPr>
              <w:t>. The diagram(s) must be readable. Also include the digrams saved as image files in your docs folder on GitHub.</w:t>
            </w:r>
          </w:p>
        </w:tc>
      </w:tr>
    </w:tbl>
    <w:p w:rsidR="0CEFC88B" w:rsidP="0CEFC88B" w:rsidRDefault="0CEFC88B" w14:paraId="0C2A3756" w14:textId="1E1F8BC5">
      <w:pPr>
        <w:jc w:val="both"/>
        <w:rPr>
          <w:rFonts w:ascii="Calibri" w:hAnsi="Calibri" w:eastAsia="Calibri" w:cs="Calibri"/>
          <w:b w:val="1"/>
          <w:bCs w:val="1"/>
          <w:noProof w:val="0"/>
          <w:sz w:val="22"/>
          <w:szCs w:val="22"/>
          <w:u w:val="single"/>
          <w:lang w:val="en-US"/>
        </w:rPr>
      </w:pPr>
      <w:r w:rsidRPr="0CEFC88B" w:rsidR="0CEFC88B">
        <w:rPr>
          <w:rFonts w:ascii="Calibri" w:hAnsi="Calibri" w:eastAsia="Calibri" w:cs="Calibri"/>
          <w:b w:val="1"/>
          <w:bCs w:val="1"/>
          <w:noProof w:val="0"/>
          <w:sz w:val="22"/>
          <w:szCs w:val="22"/>
          <w:u w:val="single"/>
          <w:lang w:val="en-US"/>
        </w:rPr>
        <w:t>DOMAIN</w:t>
      </w:r>
    </w:p>
    <w:p w:rsidR="0CEFC88B" w:rsidP="0CEFC88B" w:rsidRDefault="0CEFC88B" w14:paraId="3E435959" w14:textId="79D20D80">
      <w:pPr>
        <w:jc w:val="both"/>
      </w:pPr>
      <w:r w:rsidRPr="0CEFC88B" w:rsidR="0CEFC88B">
        <w:rPr>
          <w:rFonts w:ascii="Calibri" w:hAnsi="Calibri" w:eastAsia="Calibri" w:cs="Calibri"/>
          <w:noProof w:val="0"/>
          <w:sz w:val="22"/>
          <w:szCs w:val="22"/>
          <w:lang w:val="en-US"/>
        </w:rPr>
        <w:t xml:space="preserve">As we can see in our UML diagram the relationship that is being portrayed is a “has-a” relationship. The </w:t>
      </w:r>
      <w:r w:rsidRPr="0CEFC88B" w:rsidR="0CEFC88B">
        <w:rPr>
          <w:rFonts w:ascii="Calibri" w:hAnsi="Calibri" w:eastAsia="Calibri" w:cs="Calibri"/>
          <w:noProof w:val="0"/>
          <w:sz w:val="22"/>
          <w:szCs w:val="22"/>
          <w:lang w:val="en-US"/>
        </w:rPr>
        <w:t>CompanyManager</w:t>
      </w:r>
      <w:r w:rsidRPr="0CEFC88B" w:rsidR="0CEFC88B">
        <w:rPr>
          <w:rFonts w:ascii="Calibri" w:hAnsi="Calibri" w:eastAsia="Calibri" w:cs="Calibri"/>
          <w:noProof w:val="0"/>
          <w:sz w:val="22"/>
          <w:szCs w:val="22"/>
          <w:lang w:val="en-US"/>
        </w:rPr>
        <w:t xml:space="preserve"> class has many Employees and Buildings. The </w:t>
      </w:r>
      <w:bookmarkStart w:name="_Int_tDtxnpMj" w:id="1671199844"/>
      <w:r w:rsidRPr="0CEFC88B" w:rsidR="0CEFC88B">
        <w:rPr>
          <w:rFonts w:ascii="Calibri" w:hAnsi="Calibri" w:eastAsia="Calibri" w:cs="Calibri"/>
          <w:noProof w:val="0"/>
          <w:sz w:val="22"/>
          <w:szCs w:val="22"/>
          <w:lang w:val="en-US"/>
        </w:rPr>
        <w:t>Building</w:t>
      </w:r>
      <w:bookmarkEnd w:id="1671199844"/>
      <w:r w:rsidRPr="0CEFC88B" w:rsidR="0CEFC88B">
        <w:rPr>
          <w:rFonts w:ascii="Calibri" w:hAnsi="Calibri" w:eastAsia="Calibri" w:cs="Calibri"/>
          <w:noProof w:val="0"/>
          <w:sz w:val="22"/>
          <w:szCs w:val="22"/>
          <w:lang w:val="en-US"/>
        </w:rPr>
        <w:t xml:space="preserve"> class has many Suites, and the Suite class has many Rooms. </w:t>
      </w:r>
    </w:p>
    <w:p w:rsidR="0CEFC88B" w:rsidP="0CEFC88B" w:rsidRDefault="0CEFC88B" w14:paraId="517BAD06" w14:textId="5DE74D70">
      <w:pPr>
        <w:jc w:val="both"/>
      </w:pPr>
      <w:r w:rsidRPr="0CEFC88B" w:rsidR="0CEFC88B">
        <w:rPr>
          <w:rFonts w:ascii="Calibri" w:hAnsi="Calibri" w:eastAsia="Calibri" w:cs="Calibri"/>
          <w:noProof w:val="0"/>
          <w:sz w:val="22"/>
          <w:szCs w:val="22"/>
          <w:lang w:val="en-US"/>
        </w:rPr>
        <w:t xml:space="preserve">The CompanyManager class is the hub of where most of our adders, getters, and removers are. Employee is a class that represents company employees. The class is responsible for storing employee names, IDs, and areas they have access to. The Room class represents the rooms that can be found inside the company's suites. Each Room stores room numbers and tracks what suite and building a room belongs to. The Suite class represents the suites of a building. Each suite stores its name, suite code, and the building it is inside. The </w:t>
      </w:r>
      <w:bookmarkStart w:name="_Int_noDnDwii" w:id="672877646"/>
      <w:r w:rsidRPr="0CEFC88B" w:rsidR="0CEFC88B">
        <w:rPr>
          <w:rFonts w:ascii="Calibri" w:hAnsi="Calibri" w:eastAsia="Calibri" w:cs="Calibri"/>
          <w:noProof w:val="0"/>
          <w:sz w:val="22"/>
          <w:szCs w:val="22"/>
          <w:lang w:val="en-US"/>
        </w:rPr>
        <w:t>Building</w:t>
      </w:r>
      <w:bookmarkEnd w:id="672877646"/>
      <w:r w:rsidRPr="0CEFC88B" w:rsidR="0CEFC88B">
        <w:rPr>
          <w:rFonts w:ascii="Calibri" w:hAnsi="Calibri" w:eastAsia="Calibri" w:cs="Calibri"/>
          <w:noProof w:val="0"/>
          <w:sz w:val="22"/>
          <w:szCs w:val="22"/>
          <w:lang w:val="en-US"/>
        </w:rPr>
        <w:t xml:space="preserve"> class represents buildings which everything is within. Each building stores a building’s name and building code.</w:t>
      </w:r>
    </w:p>
    <w:p w:rsidR="0CEFC88B" w:rsidP="0CEFC88B" w:rsidRDefault="0CEFC88B" w14:paraId="44A5D911" w14:textId="7C9F5747">
      <w:pPr>
        <w:pStyle w:val="Normal"/>
        <w:jc w:val="both"/>
        <w:rPr>
          <w:rFonts w:ascii="Calibri" w:hAnsi="Calibri" w:eastAsia="Calibri" w:cs="Calibri"/>
          <w:b w:val="1"/>
          <w:bCs w:val="1"/>
          <w:noProof w:val="0"/>
          <w:sz w:val="22"/>
          <w:szCs w:val="22"/>
          <w:u w:val="single"/>
          <w:lang w:val="en-US"/>
        </w:rPr>
      </w:pPr>
      <w:r w:rsidRPr="0CEFC88B" w:rsidR="0CEFC88B">
        <w:rPr>
          <w:rFonts w:ascii="Calibri" w:hAnsi="Calibri" w:eastAsia="Calibri" w:cs="Calibri"/>
          <w:b w:val="1"/>
          <w:bCs w:val="1"/>
          <w:noProof w:val="0"/>
          <w:sz w:val="22"/>
          <w:szCs w:val="22"/>
          <w:u w:val="single"/>
          <w:lang w:val="en-US"/>
        </w:rPr>
        <w:t>SYSTEM/GUI</w:t>
      </w:r>
    </w:p>
    <w:p w:rsidR="0CEFC88B" w:rsidP="0CEFC88B" w:rsidRDefault="0CEFC88B" w14:paraId="5BEB5D90" w14:textId="5609F7F7">
      <w:pPr>
        <w:pStyle w:val="Normal"/>
        <w:jc w:val="both"/>
        <w:rPr>
          <w:rFonts w:ascii="Calibri" w:hAnsi="Calibri" w:eastAsia="Calibri" w:cs="Calibri"/>
          <w:b w:val="0"/>
          <w:bCs w:val="0"/>
          <w:noProof w:val="0"/>
          <w:sz w:val="22"/>
          <w:szCs w:val="22"/>
          <w:u w:val="none"/>
          <w:lang w:val="en-US"/>
        </w:rPr>
      </w:pPr>
      <w:r w:rsidRPr="0CEFC88B" w:rsidR="0CEFC88B">
        <w:rPr>
          <w:rFonts w:ascii="Calibri" w:hAnsi="Calibri" w:eastAsia="Calibri" w:cs="Calibri"/>
          <w:b w:val="0"/>
          <w:bCs w:val="0"/>
          <w:noProof w:val="0"/>
          <w:sz w:val="22"/>
          <w:szCs w:val="22"/>
          <w:u w:val="none"/>
          <w:lang w:val="en-US"/>
        </w:rPr>
        <w:t xml:space="preserve">Moving forward, in our second UML diagram, we have an MVC which demonstrates all our systems classes. This technique </w:t>
      </w:r>
      <w:r w:rsidRPr="0CEFC88B" w:rsidR="0CEFC88B">
        <w:rPr>
          <w:rFonts w:ascii="Calibri" w:hAnsi="Calibri" w:eastAsia="Calibri" w:cs="Calibri"/>
          <w:b w:val="0"/>
          <w:bCs w:val="0"/>
          <w:noProof w:val="0"/>
          <w:sz w:val="22"/>
          <w:szCs w:val="22"/>
          <w:u w:val="none"/>
          <w:lang w:val="en-US"/>
        </w:rPr>
        <w:t>implements</w:t>
      </w:r>
      <w:r w:rsidRPr="0CEFC88B" w:rsidR="0CEFC88B">
        <w:rPr>
          <w:rFonts w:ascii="Calibri" w:hAnsi="Calibri" w:eastAsia="Calibri" w:cs="Calibri"/>
          <w:b w:val="0"/>
          <w:bCs w:val="0"/>
          <w:noProof w:val="0"/>
          <w:sz w:val="22"/>
          <w:szCs w:val="22"/>
          <w:u w:val="none"/>
          <w:lang w:val="en-US"/>
        </w:rPr>
        <w:t xml:space="preserve"> the single responsibility principle so that our software is more understandable, flexible, and maintainable.</w:t>
      </w:r>
    </w:p>
    <w:p w:rsidR="0CEFC88B" w:rsidP="0CEFC88B" w:rsidRDefault="0CEFC88B" w14:paraId="2CD97E6A" w14:textId="338691FE">
      <w:pPr>
        <w:pStyle w:val="Normal"/>
        <w:jc w:val="both"/>
        <w:rPr>
          <w:rFonts w:ascii="Calibri" w:hAnsi="Calibri" w:eastAsia="Calibri" w:cs="Calibri"/>
          <w:b w:val="0"/>
          <w:bCs w:val="0"/>
          <w:noProof w:val="0"/>
          <w:sz w:val="22"/>
          <w:szCs w:val="22"/>
          <w:u w:val="none"/>
          <w:lang w:val="en-US"/>
        </w:rPr>
      </w:pPr>
      <w:r w:rsidRPr="0CEFC88B" w:rsidR="0CEFC88B">
        <w:rPr>
          <w:rFonts w:ascii="Calibri" w:hAnsi="Calibri" w:eastAsia="Calibri" w:cs="Calibri"/>
          <w:b w:val="0"/>
          <w:bCs w:val="0"/>
          <w:noProof w:val="0"/>
          <w:sz w:val="22"/>
          <w:szCs w:val="22"/>
          <w:u w:val="none"/>
          <w:lang w:val="en-US"/>
        </w:rPr>
        <w:t xml:space="preserve">The Main class is composed of our GUI and event handlers that execute certain buttons. Our event </w:t>
      </w:r>
      <w:bookmarkStart w:name="_Int_PPu3AxXW" w:id="702935407"/>
      <w:r w:rsidRPr="0CEFC88B" w:rsidR="0CEFC88B">
        <w:rPr>
          <w:rFonts w:ascii="Calibri" w:hAnsi="Calibri" w:eastAsia="Calibri" w:cs="Calibri"/>
          <w:b w:val="0"/>
          <w:bCs w:val="0"/>
          <w:noProof w:val="0"/>
          <w:sz w:val="22"/>
          <w:szCs w:val="22"/>
          <w:u w:val="none"/>
          <w:lang w:val="en-US"/>
        </w:rPr>
        <w:t>handlers then</w:t>
      </w:r>
      <w:bookmarkEnd w:id="702935407"/>
      <w:r w:rsidRPr="0CEFC88B" w:rsidR="0CEFC88B">
        <w:rPr>
          <w:rFonts w:ascii="Calibri" w:hAnsi="Calibri" w:eastAsia="Calibri" w:cs="Calibri"/>
          <w:b w:val="0"/>
          <w:bCs w:val="0"/>
          <w:noProof w:val="0"/>
          <w:sz w:val="22"/>
          <w:szCs w:val="22"/>
          <w:u w:val="none"/>
          <w:lang w:val="en-US"/>
        </w:rPr>
        <w:t xml:space="preserve"> call the CompanyController class where we validate all codes being passed with the CompanyValidator class. This allows us to add or remove any object that has passed the validator. We also have a CompanyCodeStatus class which returns a class object of whether the code is valid along with any error message that may have been encountered. Lastly, there is a CompanyPersistence class that builds from / writes to text files and builds our reports.</w:t>
      </w:r>
    </w:p>
    <w:p w:rsidR="0CEFC88B" w:rsidP="0CEFC88B" w:rsidRDefault="0CEFC88B" w14:paraId="006E021E" w14:textId="6DC7C0F4">
      <w:pPr>
        <w:pStyle w:val="Normal"/>
        <w:spacing w:before="160"/>
      </w:pPr>
    </w:p>
    <w:p xmlns:wp14="http://schemas.microsoft.com/office/word/2010/wordml" w:rsidRPr="004E7FE6" w:rsidR="00BD6133" w:rsidP="0CEFC88B" w:rsidRDefault="00BD6133" w14:paraId="165706A4" wp14:textId="1F6E259E">
      <w:pPr>
        <w:spacing w:before="160"/>
      </w:pPr>
      <w:r w:rsidR="0CEFC88B">
        <w:drawing>
          <wp:inline xmlns:wp14="http://schemas.microsoft.com/office/word/2010/wordprocessingDrawing" wp14:editId="72006C88" wp14:anchorId="4BA9228A">
            <wp:extent cx="6952556" cy="8448675"/>
            <wp:effectExtent l="0" t="0" r="0" b="0"/>
            <wp:docPr id="279677823" name="" title=""/>
            <wp:cNvGraphicFramePr>
              <a:graphicFrameLocks noChangeAspect="1"/>
            </wp:cNvGraphicFramePr>
            <a:graphic>
              <a:graphicData uri="http://schemas.openxmlformats.org/drawingml/2006/picture">
                <pic:pic>
                  <pic:nvPicPr>
                    <pic:cNvPr id="0" name=""/>
                    <pic:cNvPicPr/>
                  </pic:nvPicPr>
                  <pic:blipFill>
                    <a:blip r:embed="R3658c12971064244">
                      <a:extLst>
                        <a:ext xmlns:a="http://schemas.openxmlformats.org/drawingml/2006/main" uri="{28A0092B-C50C-407E-A947-70E740481C1C}">
                          <a14:useLocalDpi val="0"/>
                        </a:ext>
                      </a:extLst>
                    </a:blip>
                    <a:stretch>
                      <a:fillRect/>
                    </a:stretch>
                  </pic:blipFill>
                  <pic:spPr>
                    <a:xfrm>
                      <a:off x="0" y="0"/>
                      <a:ext cx="6952556" cy="8448675"/>
                    </a:xfrm>
                    <a:prstGeom prst="rect">
                      <a:avLst/>
                    </a:prstGeom>
                  </pic:spPr>
                </pic:pic>
              </a:graphicData>
            </a:graphic>
          </wp:inline>
        </w:drawing>
      </w:r>
      <w:r w:rsidR="0CEFC88B">
        <w:drawing>
          <wp:inline xmlns:wp14="http://schemas.microsoft.com/office/word/2010/wordprocessingDrawing" wp14:editId="00FBEDDF" wp14:anchorId="66236EEB">
            <wp:extent cx="6882956" cy="4029397"/>
            <wp:effectExtent l="0" t="0" r="0" b="0"/>
            <wp:docPr id="1680110485" name="" title=""/>
            <wp:cNvGraphicFramePr>
              <a:graphicFrameLocks noChangeAspect="1"/>
            </wp:cNvGraphicFramePr>
            <a:graphic>
              <a:graphicData uri="http://schemas.openxmlformats.org/drawingml/2006/picture">
                <pic:pic>
                  <pic:nvPicPr>
                    <pic:cNvPr id="0" name=""/>
                    <pic:cNvPicPr/>
                  </pic:nvPicPr>
                  <pic:blipFill>
                    <a:blip r:embed="Rde20a4e3adef4e1c">
                      <a:extLst>
                        <a:ext xmlns:a="http://schemas.openxmlformats.org/drawingml/2006/main" uri="{28A0092B-C50C-407E-A947-70E740481C1C}">
                          <a14:useLocalDpi val="0"/>
                        </a:ext>
                      </a:extLst>
                    </a:blip>
                    <a:stretch>
                      <a:fillRect/>
                    </a:stretch>
                  </pic:blipFill>
                  <pic:spPr>
                    <a:xfrm>
                      <a:off x="0" y="0"/>
                      <a:ext cx="6882956" cy="4029397"/>
                    </a:xfrm>
                    <a:prstGeom prst="rect">
                      <a:avLst/>
                    </a:prstGeom>
                  </pic:spPr>
                </pic:pic>
              </a:graphicData>
            </a:graphic>
          </wp:inline>
        </w:drawing>
      </w:r>
    </w:p>
    <w:p xmlns:wp14="http://schemas.microsoft.com/office/word/2010/wordml" w:rsidRPr="00CD2C3E" w:rsidR="00BD6133" w:rsidP="00BD6133" w:rsidRDefault="00BD6133" w14:paraId="6C1E1ADB" wp14:textId="77777777">
      <w:pPr>
        <w:pStyle w:val="Heading1"/>
      </w:pPr>
      <w:bookmarkStart w:name="_Toc108703026" w:id="6"/>
      <w:r>
        <w:t>System Tests</w:t>
      </w:r>
      <w:bookmarkEnd w:id="6"/>
    </w:p>
    <w:tbl>
      <w:tblPr>
        <w:tblStyle w:val="TableGrid"/>
        <w:tblW w:w="0" w:type="auto"/>
        <w:shd w:val="clear" w:color="auto" w:fill="F2F2F2" w:themeFill="background1" w:themeFillShade="F2"/>
        <w:tblLook w:val="04A0" w:firstRow="1" w:lastRow="0" w:firstColumn="1" w:lastColumn="0" w:noHBand="0" w:noVBand="1"/>
      </w:tblPr>
      <w:tblGrid>
        <w:gridCol w:w="10430"/>
      </w:tblGrid>
      <w:tr xmlns:wp14="http://schemas.microsoft.com/office/word/2010/wordml" w:rsidR="00BD6133" w:rsidTr="0CEFC88B" w14:paraId="5DE9E277" wp14:textId="77777777">
        <w:tc>
          <w:tcPr>
            <w:tcW w:w="10430" w:type="dxa"/>
            <w:shd w:val="clear" w:color="auto" w:fill="F2F2F2" w:themeFill="background1" w:themeFillShade="F2"/>
            <w:tcMar/>
          </w:tcPr>
          <w:p w:rsidRPr="00FA7162" w:rsidR="00BD6133" w:rsidP="007D61CD" w:rsidRDefault="00BD6133" w14:paraId="236D68D1" wp14:textId="77777777">
            <w:pPr>
              <w:rPr>
                <w:b/>
                <w:szCs w:val="22"/>
              </w:rPr>
            </w:pPr>
            <w:r>
              <w:rPr>
                <w:b/>
                <w:szCs w:val="22"/>
              </w:rPr>
              <w:t>Deliverable</w:t>
            </w:r>
          </w:p>
          <w:p w:rsidRPr="00AC2B73" w:rsidR="00BD6133" w:rsidP="007D61CD" w:rsidRDefault="00BD6133" w14:paraId="72314FA3" wp14:textId="77777777">
            <w:pPr>
              <w:spacing w:before="160"/>
              <w:rPr>
                <w:szCs w:val="22"/>
              </w:rPr>
            </w:pPr>
            <w:r w:rsidRPr="00BD6133">
              <w:rPr>
                <w:sz w:val="20"/>
                <w:szCs w:val="22"/>
                <w:shd w:val="clear" w:color="auto" w:fill="F2F2F2" w:themeFill="background1" w:themeFillShade="F2"/>
              </w:rPr>
              <w:t>You probably will have multiple System Tests for each user story.</w:t>
            </w:r>
          </w:p>
        </w:tc>
      </w:tr>
    </w:tbl>
    <w:p w:rsidR="0CEFC88B" w:rsidRDefault="0CEFC88B" w14:paraId="276F3144" w14:textId="1975403E"/>
    <w:tbl>
      <w:tblPr>
        <w:tblStyle w:val="TableGrid"/>
        <w:tblW w:w="0" w:type="auto"/>
        <w:tblLayout w:type="fixed"/>
        <w:tblLook w:val="04A0" w:firstRow="1" w:lastRow="0" w:firstColumn="1" w:lastColumn="0" w:noHBand="0" w:noVBand="1"/>
      </w:tblPr>
      <w:tblGrid>
        <w:gridCol w:w="1410"/>
        <w:gridCol w:w="9375"/>
      </w:tblGrid>
      <w:tr w:rsidR="0CEFC88B" w:rsidTr="0CEFC88B" w14:paraId="1AA9CA54">
        <w:tc>
          <w:tcPr>
            <w:tcW w:w="1410" w:type="dxa"/>
            <w:tcBorders>
              <w:top w:val="single" w:sz="8"/>
              <w:left w:val="single" w:sz="8"/>
              <w:bottom w:val="single" w:sz="8"/>
              <w:right w:val="single" w:sz="8"/>
            </w:tcBorders>
            <w:tcMar/>
            <w:vAlign w:val="top"/>
          </w:tcPr>
          <w:p w:rsidR="0CEFC88B" w:rsidP="0CEFC88B" w:rsidRDefault="0CEFC88B" w14:paraId="534AA763"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E02C993" w14:textId="1EB707C8">
            <w:pPr>
              <w:jc w:val="both"/>
            </w:pPr>
            <w:r w:rsidRPr="0CEFC88B" w:rsidR="0CEFC88B">
              <w:rPr>
                <w:rFonts w:ascii="Calibri" w:hAnsi="Calibri" w:eastAsia="Calibri" w:cs="Calibri"/>
                <w:sz w:val="22"/>
                <w:szCs w:val="22"/>
              </w:rPr>
              <w:t>1</w:t>
            </w:r>
          </w:p>
        </w:tc>
      </w:tr>
      <w:tr w:rsidR="0CEFC88B" w:rsidTr="0CEFC88B" w14:paraId="79E1BE3A">
        <w:tc>
          <w:tcPr>
            <w:tcW w:w="1410" w:type="dxa"/>
            <w:tcBorders>
              <w:top w:val="single" w:sz="8"/>
              <w:left w:val="single" w:sz="8"/>
              <w:bottom w:val="single" w:sz="8"/>
              <w:right w:val="single" w:sz="8"/>
            </w:tcBorders>
            <w:tcMar/>
            <w:vAlign w:val="top"/>
          </w:tcPr>
          <w:p w:rsidR="0CEFC88B" w:rsidP="0CEFC88B" w:rsidRDefault="0CEFC88B" w14:paraId="70529B3E"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130949E0" w14:textId="2FCD36B3">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48DFC9A4">
        <w:tc>
          <w:tcPr>
            <w:tcW w:w="1410" w:type="dxa"/>
            <w:tcBorders>
              <w:top w:val="single" w:sz="8"/>
              <w:left w:val="single" w:sz="8"/>
              <w:bottom w:val="single" w:sz="8"/>
              <w:right w:val="single" w:sz="8"/>
            </w:tcBorders>
            <w:tcMar/>
            <w:vAlign w:val="top"/>
          </w:tcPr>
          <w:p w:rsidR="0CEFC88B" w:rsidP="0CEFC88B" w:rsidRDefault="0CEFC88B" w14:paraId="62919FEA"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34115364" w14:textId="060C7838">
            <w:pPr>
              <w:jc w:val="both"/>
              <w:rPr>
                <w:rFonts w:ascii="Calibri" w:hAnsi="Calibri" w:eastAsia="Calibri" w:cs="Calibri"/>
                <w:sz w:val="22"/>
                <w:szCs w:val="22"/>
              </w:rPr>
            </w:pPr>
            <w:r w:rsidRPr="0CEFC88B" w:rsidR="0CEFC88B">
              <w:rPr>
                <w:rFonts w:ascii="Calibri" w:hAnsi="Calibri" w:eastAsia="Calibri" w:cs="Calibri"/>
                <w:sz w:val="22"/>
                <w:szCs w:val="22"/>
              </w:rPr>
              <w:t>Tests the ability to fetch a building’s name</w:t>
            </w:r>
          </w:p>
        </w:tc>
      </w:tr>
      <w:tr w:rsidR="0CEFC88B" w:rsidTr="0CEFC88B" w14:paraId="32053729">
        <w:tc>
          <w:tcPr>
            <w:tcW w:w="1410" w:type="dxa"/>
            <w:tcBorders>
              <w:top w:val="single" w:sz="8"/>
              <w:left w:val="single" w:sz="8"/>
              <w:bottom w:val="single" w:sz="8"/>
              <w:right w:val="single" w:sz="8"/>
            </w:tcBorders>
            <w:tcMar/>
            <w:vAlign w:val="top"/>
          </w:tcPr>
          <w:p w:rsidR="0CEFC88B" w:rsidP="0CEFC88B" w:rsidRDefault="0CEFC88B" w14:paraId="5752E39C"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611BE27F" w14:textId="76CC36DB">
            <w:pPr>
              <w:jc w:val="both"/>
            </w:pPr>
            <w:r w:rsidRPr="0CEFC88B" w:rsidR="0CEFC88B">
              <w:rPr>
                <w:rFonts w:ascii="Calibri" w:hAnsi="Calibri" w:eastAsia="Calibri" w:cs="Calibri"/>
                <w:sz w:val="22"/>
                <w:szCs w:val="22"/>
              </w:rPr>
              <w:t>Success</w:t>
            </w:r>
          </w:p>
        </w:tc>
      </w:tr>
    </w:tbl>
    <w:p w:rsidR="0CEFC88B" w:rsidP="0CEFC88B" w:rsidRDefault="0CEFC88B" w14:paraId="618A6B18" w14:textId="41C02C4C">
      <w:pPr>
        <w:jc w:val="both"/>
      </w:pPr>
      <w:r w:rsidRPr="0CEFC88B" w:rsidR="0CEFC88B">
        <w:rPr>
          <w:rFonts w:ascii="Calibri" w:hAnsi="Calibri" w:eastAsia="Calibri" w:cs="Calibri"/>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1410"/>
        <w:gridCol w:w="9375"/>
      </w:tblGrid>
      <w:tr w:rsidR="0CEFC88B" w:rsidTr="0CEFC88B" w14:paraId="26BE9563">
        <w:tc>
          <w:tcPr>
            <w:tcW w:w="1410" w:type="dxa"/>
            <w:tcBorders>
              <w:top w:val="single" w:sz="8"/>
              <w:left w:val="single" w:sz="8"/>
              <w:bottom w:val="single" w:sz="8"/>
              <w:right w:val="single" w:sz="8"/>
            </w:tcBorders>
            <w:tcMar/>
            <w:vAlign w:val="top"/>
          </w:tcPr>
          <w:p w:rsidR="0CEFC88B" w:rsidP="0CEFC88B" w:rsidRDefault="0CEFC88B" w14:paraId="3229D710"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76C5992E" w14:textId="64977AED">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w:t>
            </w:r>
          </w:p>
        </w:tc>
      </w:tr>
      <w:tr w:rsidR="0CEFC88B" w:rsidTr="0CEFC88B" w14:paraId="1C02D87F">
        <w:tc>
          <w:tcPr>
            <w:tcW w:w="1410" w:type="dxa"/>
            <w:tcBorders>
              <w:top w:val="single" w:sz="8"/>
              <w:left w:val="single" w:sz="8"/>
              <w:bottom w:val="single" w:sz="8"/>
              <w:right w:val="single" w:sz="8"/>
            </w:tcBorders>
            <w:tcMar/>
            <w:vAlign w:val="top"/>
          </w:tcPr>
          <w:p w:rsidR="0CEFC88B" w:rsidP="0CEFC88B" w:rsidRDefault="0CEFC88B" w14:paraId="74289CF2"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0AC8BF65" w14:textId="3E4B074F">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41CB8508">
        <w:tc>
          <w:tcPr>
            <w:tcW w:w="1410" w:type="dxa"/>
            <w:tcBorders>
              <w:top w:val="single" w:sz="8"/>
              <w:left w:val="single" w:sz="8"/>
              <w:bottom w:val="single" w:sz="8"/>
              <w:right w:val="single" w:sz="8"/>
            </w:tcBorders>
            <w:tcMar/>
            <w:vAlign w:val="top"/>
          </w:tcPr>
          <w:p w:rsidR="0CEFC88B" w:rsidP="0CEFC88B" w:rsidRDefault="0CEFC88B" w14:paraId="05AE2E07"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0EBC8317" w14:textId="70736B36">
            <w:pPr>
              <w:jc w:val="both"/>
              <w:rPr>
                <w:rFonts w:ascii="Calibri" w:hAnsi="Calibri" w:eastAsia="Calibri" w:cs="Calibri"/>
                <w:sz w:val="22"/>
                <w:szCs w:val="22"/>
              </w:rPr>
            </w:pPr>
            <w:r w:rsidRPr="0CEFC88B" w:rsidR="0CEFC88B">
              <w:rPr>
                <w:rFonts w:ascii="Calibri" w:hAnsi="Calibri" w:eastAsia="Calibri" w:cs="Calibri"/>
                <w:sz w:val="22"/>
                <w:szCs w:val="22"/>
              </w:rPr>
              <w:t>Tests the ability to assign a building code under normal circumstances</w:t>
            </w:r>
          </w:p>
        </w:tc>
      </w:tr>
      <w:tr w:rsidR="0CEFC88B" w:rsidTr="0CEFC88B" w14:paraId="78DFE882">
        <w:tc>
          <w:tcPr>
            <w:tcW w:w="1410" w:type="dxa"/>
            <w:tcBorders>
              <w:top w:val="single" w:sz="8"/>
              <w:left w:val="single" w:sz="8"/>
              <w:bottom w:val="single" w:sz="8"/>
              <w:right w:val="single" w:sz="8"/>
            </w:tcBorders>
            <w:tcMar/>
            <w:vAlign w:val="top"/>
          </w:tcPr>
          <w:p w:rsidR="0CEFC88B" w:rsidP="0CEFC88B" w:rsidRDefault="0CEFC88B" w14:paraId="654E6EFF"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6CF6AD77" w14:textId="76CC36DB">
            <w:pPr>
              <w:jc w:val="both"/>
            </w:pPr>
            <w:r w:rsidRPr="0CEFC88B" w:rsidR="0CEFC88B">
              <w:rPr>
                <w:rFonts w:ascii="Calibri" w:hAnsi="Calibri" w:eastAsia="Calibri" w:cs="Calibri"/>
                <w:sz w:val="22"/>
                <w:szCs w:val="22"/>
              </w:rPr>
              <w:t>Success</w:t>
            </w:r>
          </w:p>
        </w:tc>
      </w:tr>
    </w:tbl>
    <w:p w:rsidR="0CEFC88B" w:rsidRDefault="0CEFC88B" w14:paraId="6486D301" w14:textId="25E71DA4"/>
    <w:tbl>
      <w:tblPr>
        <w:tblStyle w:val="TableGrid"/>
        <w:tblW w:w="0" w:type="auto"/>
        <w:tblLayout w:type="fixed"/>
        <w:tblLook w:val="04A0" w:firstRow="1" w:lastRow="0" w:firstColumn="1" w:lastColumn="0" w:noHBand="0" w:noVBand="1"/>
      </w:tblPr>
      <w:tblGrid>
        <w:gridCol w:w="1410"/>
        <w:gridCol w:w="9375"/>
      </w:tblGrid>
      <w:tr w:rsidR="0CEFC88B" w:rsidTr="0CEFC88B" w14:paraId="1B17436B">
        <w:tc>
          <w:tcPr>
            <w:tcW w:w="1410" w:type="dxa"/>
            <w:tcBorders>
              <w:top w:val="single" w:sz="8"/>
              <w:left w:val="single" w:sz="8"/>
              <w:bottom w:val="single" w:sz="8"/>
              <w:right w:val="single" w:sz="8"/>
            </w:tcBorders>
            <w:tcMar/>
            <w:vAlign w:val="top"/>
          </w:tcPr>
          <w:p w:rsidR="0CEFC88B" w:rsidP="0CEFC88B" w:rsidRDefault="0CEFC88B" w14:paraId="7E021530"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7B8DA6DF" w14:textId="00FC7BE9">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3</w:t>
            </w:r>
          </w:p>
        </w:tc>
      </w:tr>
      <w:tr w:rsidR="0CEFC88B" w:rsidTr="0CEFC88B" w14:paraId="699FD939">
        <w:tc>
          <w:tcPr>
            <w:tcW w:w="1410" w:type="dxa"/>
            <w:tcBorders>
              <w:top w:val="single" w:sz="8"/>
              <w:left w:val="single" w:sz="8"/>
              <w:bottom w:val="single" w:sz="8"/>
              <w:right w:val="single" w:sz="8"/>
            </w:tcBorders>
            <w:tcMar/>
            <w:vAlign w:val="top"/>
          </w:tcPr>
          <w:p w:rsidR="0CEFC88B" w:rsidP="0CEFC88B" w:rsidRDefault="0CEFC88B" w14:paraId="409E62B7"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7347C880" w14:textId="4EA06D44">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7846D09F">
        <w:tc>
          <w:tcPr>
            <w:tcW w:w="1410" w:type="dxa"/>
            <w:tcBorders>
              <w:top w:val="single" w:sz="8"/>
              <w:left w:val="single" w:sz="8"/>
              <w:bottom w:val="single" w:sz="8"/>
              <w:right w:val="single" w:sz="8"/>
            </w:tcBorders>
            <w:tcMar/>
            <w:vAlign w:val="top"/>
          </w:tcPr>
          <w:p w:rsidR="0CEFC88B" w:rsidP="0CEFC88B" w:rsidRDefault="0CEFC88B" w14:paraId="36320916"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0F37BB6C" w14:textId="6B813FE3">
            <w:pPr>
              <w:jc w:val="both"/>
              <w:rPr>
                <w:rFonts w:ascii="Calibri" w:hAnsi="Calibri" w:eastAsia="Calibri" w:cs="Calibri"/>
                <w:sz w:val="22"/>
                <w:szCs w:val="22"/>
              </w:rPr>
            </w:pPr>
            <w:r w:rsidRPr="0CEFC88B" w:rsidR="0CEFC88B">
              <w:rPr>
                <w:rFonts w:ascii="Calibri" w:hAnsi="Calibri" w:eastAsia="Calibri" w:cs="Calibri"/>
                <w:sz w:val="22"/>
                <w:szCs w:val="22"/>
              </w:rPr>
              <w:t>Tests the ability to assign a building code when the code is too long</w:t>
            </w:r>
          </w:p>
        </w:tc>
      </w:tr>
      <w:tr w:rsidR="0CEFC88B" w:rsidTr="0CEFC88B" w14:paraId="63522DFD">
        <w:tc>
          <w:tcPr>
            <w:tcW w:w="1410" w:type="dxa"/>
            <w:tcBorders>
              <w:top w:val="single" w:sz="8"/>
              <w:left w:val="single" w:sz="8"/>
              <w:bottom w:val="single" w:sz="8"/>
              <w:right w:val="single" w:sz="8"/>
            </w:tcBorders>
            <w:tcMar/>
            <w:vAlign w:val="top"/>
          </w:tcPr>
          <w:p w:rsidR="0CEFC88B" w:rsidP="0CEFC88B" w:rsidRDefault="0CEFC88B" w14:paraId="14F75616"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04F41FA6" w14:textId="76CC36DB">
            <w:pPr>
              <w:jc w:val="both"/>
            </w:pPr>
            <w:r w:rsidRPr="0CEFC88B" w:rsidR="0CEFC88B">
              <w:rPr>
                <w:rFonts w:ascii="Calibri" w:hAnsi="Calibri" w:eastAsia="Calibri" w:cs="Calibri"/>
                <w:sz w:val="22"/>
                <w:szCs w:val="22"/>
              </w:rPr>
              <w:t>Success</w:t>
            </w:r>
          </w:p>
        </w:tc>
      </w:tr>
    </w:tbl>
    <w:p w:rsidR="0CEFC88B" w:rsidP="0CEFC88B" w:rsidRDefault="0CEFC88B" w14:paraId="56064F42" w14:textId="1644A9AA">
      <w:pPr>
        <w:pStyle w:val="Normal"/>
        <w:jc w:val="both"/>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10"/>
        <w:gridCol w:w="9375"/>
      </w:tblGrid>
      <w:tr w:rsidR="0CEFC88B" w:rsidTr="0CEFC88B" w14:paraId="7ECEDBE6">
        <w:tc>
          <w:tcPr>
            <w:tcW w:w="1410" w:type="dxa"/>
            <w:tcBorders>
              <w:top w:val="single" w:sz="8"/>
              <w:left w:val="single" w:sz="8"/>
              <w:bottom w:val="single" w:sz="8"/>
              <w:right w:val="single" w:sz="8"/>
            </w:tcBorders>
            <w:tcMar/>
            <w:vAlign w:val="top"/>
          </w:tcPr>
          <w:p w:rsidR="0CEFC88B" w:rsidP="0CEFC88B" w:rsidRDefault="0CEFC88B" w14:paraId="3B6D7356"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0278D7DB" w14:textId="663DC980">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w:t>
            </w:r>
          </w:p>
        </w:tc>
      </w:tr>
      <w:tr w:rsidR="0CEFC88B" w:rsidTr="0CEFC88B" w14:paraId="10E54B03">
        <w:tc>
          <w:tcPr>
            <w:tcW w:w="1410" w:type="dxa"/>
            <w:tcBorders>
              <w:top w:val="single" w:sz="8"/>
              <w:left w:val="single" w:sz="8"/>
              <w:bottom w:val="single" w:sz="8"/>
              <w:right w:val="single" w:sz="8"/>
            </w:tcBorders>
            <w:tcMar/>
            <w:vAlign w:val="top"/>
          </w:tcPr>
          <w:p w:rsidR="0CEFC88B" w:rsidP="0CEFC88B" w:rsidRDefault="0CEFC88B" w14:paraId="2DFC7AD6"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F5A0834" w14:textId="40773920">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7DC6CFD1">
        <w:tc>
          <w:tcPr>
            <w:tcW w:w="1410" w:type="dxa"/>
            <w:tcBorders>
              <w:top w:val="single" w:sz="8"/>
              <w:left w:val="single" w:sz="8"/>
              <w:bottom w:val="single" w:sz="8"/>
              <w:right w:val="single" w:sz="8"/>
            </w:tcBorders>
            <w:tcMar/>
            <w:vAlign w:val="top"/>
          </w:tcPr>
          <w:p w:rsidR="0CEFC88B" w:rsidP="0CEFC88B" w:rsidRDefault="0CEFC88B" w14:paraId="23130892"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64E9579C" w14:textId="4B840B63">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assign a building code when the code is too short</w:t>
            </w:r>
          </w:p>
        </w:tc>
      </w:tr>
      <w:tr w:rsidR="0CEFC88B" w:rsidTr="0CEFC88B" w14:paraId="15EE73C8">
        <w:tc>
          <w:tcPr>
            <w:tcW w:w="1410" w:type="dxa"/>
            <w:tcBorders>
              <w:top w:val="single" w:sz="8"/>
              <w:left w:val="single" w:sz="8"/>
              <w:bottom w:val="single" w:sz="8"/>
              <w:right w:val="single" w:sz="8"/>
            </w:tcBorders>
            <w:tcMar/>
            <w:vAlign w:val="top"/>
          </w:tcPr>
          <w:p w:rsidR="0CEFC88B" w:rsidP="0CEFC88B" w:rsidRDefault="0CEFC88B" w14:paraId="7EB501DC"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34E3691B" w14:textId="76CC36DB">
            <w:pPr>
              <w:jc w:val="both"/>
            </w:pPr>
            <w:r w:rsidRPr="0CEFC88B" w:rsidR="0CEFC88B">
              <w:rPr>
                <w:rFonts w:ascii="Calibri" w:hAnsi="Calibri" w:eastAsia="Calibri" w:cs="Calibri"/>
                <w:sz w:val="22"/>
                <w:szCs w:val="22"/>
              </w:rPr>
              <w:t>Success</w:t>
            </w:r>
          </w:p>
        </w:tc>
      </w:tr>
    </w:tbl>
    <w:p w:rsidR="0CEFC88B" w:rsidP="0CEFC88B" w:rsidRDefault="0CEFC88B" w14:paraId="59717240" w14:textId="05A72BCD">
      <w:pPr>
        <w:pStyle w:val="Normal"/>
        <w:jc w:val="both"/>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10"/>
        <w:gridCol w:w="9375"/>
      </w:tblGrid>
      <w:tr w:rsidR="0CEFC88B" w:rsidTr="0CEFC88B" w14:paraId="43826D60">
        <w:tc>
          <w:tcPr>
            <w:tcW w:w="1410" w:type="dxa"/>
            <w:tcBorders>
              <w:top w:val="single" w:sz="8"/>
              <w:left w:val="single" w:sz="8"/>
              <w:bottom w:val="single" w:sz="8"/>
              <w:right w:val="single" w:sz="8"/>
            </w:tcBorders>
            <w:tcMar/>
            <w:vAlign w:val="top"/>
          </w:tcPr>
          <w:p w:rsidR="0CEFC88B" w:rsidP="0CEFC88B" w:rsidRDefault="0CEFC88B" w14:paraId="12F5369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24A1953F" w14:textId="1A852ECD">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5</w:t>
            </w:r>
          </w:p>
        </w:tc>
      </w:tr>
      <w:tr w:rsidR="0CEFC88B" w:rsidTr="0CEFC88B" w14:paraId="25EF60E8">
        <w:tc>
          <w:tcPr>
            <w:tcW w:w="1410" w:type="dxa"/>
            <w:tcBorders>
              <w:top w:val="single" w:sz="8"/>
              <w:left w:val="single" w:sz="8"/>
              <w:bottom w:val="single" w:sz="8"/>
              <w:right w:val="single" w:sz="8"/>
            </w:tcBorders>
            <w:tcMar/>
            <w:vAlign w:val="top"/>
          </w:tcPr>
          <w:p w:rsidR="0CEFC88B" w:rsidP="0CEFC88B" w:rsidRDefault="0CEFC88B" w14:paraId="108EB9C1"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086B2769" w14:textId="0000FC1E">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07309225">
        <w:tc>
          <w:tcPr>
            <w:tcW w:w="1410" w:type="dxa"/>
            <w:tcBorders>
              <w:top w:val="single" w:sz="8"/>
              <w:left w:val="single" w:sz="8"/>
              <w:bottom w:val="single" w:sz="8"/>
              <w:right w:val="single" w:sz="8"/>
            </w:tcBorders>
            <w:tcMar/>
            <w:vAlign w:val="top"/>
          </w:tcPr>
          <w:p w:rsidR="0CEFC88B" w:rsidP="0CEFC88B" w:rsidRDefault="0CEFC88B" w14:paraId="039273AF"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174F805A" w14:textId="4EDF2A97">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assign a building code when the code contains letters</w:t>
            </w:r>
          </w:p>
        </w:tc>
      </w:tr>
      <w:tr w:rsidR="0CEFC88B" w:rsidTr="0CEFC88B" w14:paraId="2C0BBAD8">
        <w:tc>
          <w:tcPr>
            <w:tcW w:w="1410" w:type="dxa"/>
            <w:tcBorders>
              <w:top w:val="single" w:sz="8"/>
              <w:left w:val="single" w:sz="8"/>
              <w:bottom w:val="single" w:sz="8"/>
              <w:right w:val="single" w:sz="8"/>
            </w:tcBorders>
            <w:tcMar/>
            <w:vAlign w:val="top"/>
          </w:tcPr>
          <w:p w:rsidR="0CEFC88B" w:rsidP="0CEFC88B" w:rsidRDefault="0CEFC88B" w14:paraId="356572B7"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3A426566" w14:textId="76CC36DB">
            <w:pPr>
              <w:jc w:val="both"/>
            </w:pPr>
            <w:r w:rsidRPr="0CEFC88B" w:rsidR="0CEFC88B">
              <w:rPr>
                <w:rFonts w:ascii="Calibri" w:hAnsi="Calibri" w:eastAsia="Calibri" w:cs="Calibri"/>
                <w:sz w:val="22"/>
                <w:szCs w:val="22"/>
              </w:rPr>
              <w:t>Success</w:t>
            </w:r>
          </w:p>
        </w:tc>
      </w:tr>
    </w:tbl>
    <w:p w:rsidR="0CEFC88B" w:rsidP="0CEFC88B" w:rsidRDefault="0CEFC88B" w14:paraId="4B1F7B70" w14:textId="632A3F4D">
      <w:pPr>
        <w:pStyle w:val="Normal"/>
        <w:jc w:val="both"/>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410"/>
        <w:gridCol w:w="9375"/>
      </w:tblGrid>
      <w:tr w:rsidR="0CEFC88B" w:rsidTr="0CEFC88B" w14:paraId="0B866EF6">
        <w:tc>
          <w:tcPr>
            <w:tcW w:w="1410" w:type="dxa"/>
            <w:tcBorders>
              <w:top w:val="single" w:sz="8"/>
              <w:left w:val="single" w:sz="8"/>
              <w:bottom w:val="single" w:sz="8"/>
              <w:right w:val="single" w:sz="8"/>
            </w:tcBorders>
            <w:tcMar/>
            <w:vAlign w:val="top"/>
          </w:tcPr>
          <w:p w:rsidR="0CEFC88B" w:rsidP="0CEFC88B" w:rsidRDefault="0CEFC88B" w14:paraId="2E1A4798"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253C86EF" w14:textId="12F4F5F5">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6</w:t>
            </w:r>
          </w:p>
        </w:tc>
      </w:tr>
      <w:tr w:rsidR="0CEFC88B" w:rsidTr="0CEFC88B" w14:paraId="13E84376">
        <w:tc>
          <w:tcPr>
            <w:tcW w:w="1410" w:type="dxa"/>
            <w:tcBorders>
              <w:top w:val="single" w:sz="8"/>
              <w:left w:val="single" w:sz="8"/>
              <w:bottom w:val="single" w:sz="8"/>
              <w:right w:val="single" w:sz="8"/>
            </w:tcBorders>
            <w:tcMar/>
            <w:vAlign w:val="top"/>
          </w:tcPr>
          <w:p w:rsidR="0CEFC88B" w:rsidP="0CEFC88B" w:rsidRDefault="0CEFC88B" w14:paraId="026E893F"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46C20127" w14:textId="339D8BF3">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0A36E378">
        <w:tc>
          <w:tcPr>
            <w:tcW w:w="1410" w:type="dxa"/>
            <w:tcBorders>
              <w:top w:val="single" w:sz="8"/>
              <w:left w:val="single" w:sz="8"/>
              <w:bottom w:val="single" w:sz="8"/>
              <w:right w:val="single" w:sz="8"/>
            </w:tcBorders>
            <w:tcMar/>
            <w:vAlign w:val="top"/>
          </w:tcPr>
          <w:p w:rsidR="0CEFC88B" w:rsidP="0CEFC88B" w:rsidRDefault="0CEFC88B" w14:paraId="75755C83"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22F481BD" w14:textId="3EBCEEC6">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add a building to the system and get its name</w:t>
            </w:r>
          </w:p>
        </w:tc>
      </w:tr>
      <w:tr w:rsidR="0CEFC88B" w:rsidTr="0CEFC88B" w14:paraId="12377654">
        <w:tc>
          <w:tcPr>
            <w:tcW w:w="1410" w:type="dxa"/>
            <w:tcBorders>
              <w:top w:val="single" w:sz="8"/>
              <w:left w:val="single" w:sz="8"/>
              <w:bottom w:val="single" w:sz="8"/>
              <w:right w:val="single" w:sz="8"/>
            </w:tcBorders>
            <w:tcMar/>
            <w:vAlign w:val="top"/>
          </w:tcPr>
          <w:p w:rsidR="0CEFC88B" w:rsidP="0CEFC88B" w:rsidRDefault="0CEFC88B" w14:paraId="6D2DDFA4"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0EF03E69" w14:textId="76CC36DB">
            <w:pPr>
              <w:jc w:val="both"/>
            </w:pPr>
            <w:r w:rsidRPr="0CEFC88B" w:rsidR="0CEFC88B">
              <w:rPr>
                <w:rFonts w:ascii="Calibri" w:hAnsi="Calibri" w:eastAsia="Calibri" w:cs="Calibri"/>
                <w:sz w:val="22"/>
                <w:szCs w:val="22"/>
              </w:rPr>
              <w:t>Success</w:t>
            </w:r>
          </w:p>
        </w:tc>
      </w:tr>
    </w:tbl>
    <w:p w:rsidR="0CEFC88B" w:rsidP="0CEFC88B" w:rsidRDefault="0CEFC88B" w14:paraId="4E2B24B7" w14:textId="0500D69C">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568152D9">
        <w:tc>
          <w:tcPr>
            <w:tcW w:w="1410" w:type="dxa"/>
            <w:tcBorders>
              <w:top w:val="single" w:sz="8"/>
              <w:left w:val="single" w:sz="8"/>
              <w:bottom w:val="single" w:sz="8"/>
              <w:right w:val="single" w:sz="8"/>
            </w:tcBorders>
            <w:tcMar/>
            <w:vAlign w:val="top"/>
          </w:tcPr>
          <w:p w:rsidR="0CEFC88B" w:rsidP="0CEFC88B" w:rsidRDefault="0CEFC88B" w14:paraId="7BD0D5A8"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09D33ACE" w14:textId="6229BF90">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7</w:t>
            </w:r>
          </w:p>
        </w:tc>
      </w:tr>
      <w:tr w:rsidR="0CEFC88B" w:rsidTr="0CEFC88B" w14:paraId="4F3DBCA4">
        <w:tc>
          <w:tcPr>
            <w:tcW w:w="1410" w:type="dxa"/>
            <w:tcBorders>
              <w:top w:val="single" w:sz="8"/>
              <w:left w:val="single" w:sz="8"/>
              <w:bottom w:val="single" w:sz="8"/>
              <w:right w:val="single" w:sz="8"/>
            </w:tcBorders>
            <w:tcMar/>
            <w:vAlign w:val="top"/>
          </w:tcPr>
          <w:p w:rsidR="0CEFC88B" w:rsidP="0CEFC88B" w:rsidRDefault="0CEFC88B" w14:paraId="74A4630A"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191BE273" w14:textId="684B611C">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25EAA27E">
        <w:tc>
          <w:tcPr>
            <w:tcW w:w="1410" w:type="dxa"/>
            <w:tcBorders>
              <w:top w:val="single" w:sz="8"/>
              <w:left w:val="single" w:sz="8"/>
              <w:bottom w:val="single" w:sz="8"/>
              <w:right w:val="single" w:sz="8"/>
            </w:tcBorders>
            <w:tcMar/>
            <w:vAlign w:val="top"/>
          </w:tcPr>
          <w:p w:rsidR="0CEFC88B" w:rsidP="0CEFC88B" w:rsidRDefault="0CEFC88B" w14:paraId="3B3D6D45"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E00167C" w14:textId="1B5DB165">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 xml:space="preserve">Tests the ability to </w:t>
            </w:r>
            <w:r w:rsidRPr="0CEFC88B" w:rsidR="0CEFC88B">
              <w:rPr>
                <w:rFonts w:ascii="Calibri" w:hAnsi="Calibri" w:eastAsia="Calibri" w:cs="Calibri"/>
                <w:sz w:val="22"/>
                <w:szCs w:val="22"/>
              </w:rPr>
              <w:t>add a suite to the system and get its name</w:t>
            </w:r>
          </w:p>
        </w:tc>
      </w:tr>
      <w:tr w:rsidR="0CEFC88B" w:rsidTr="0CEFC88B" w14:paraId="1FC89520">
        <w:tc>
          <w:tcPr>
            <w:tcW w:w="1410" w:type="dxa"/>
            <w:tcBorders>
              <w:top w:val="single" w:sz="8"/>
              <w:left w:val="single" w:sz="8"/>
              <w:bottom w:val="single" w:sz="8"/>
              <w:right w:val="single" w:sz="8"/>
            </w:tcBorders>
            <w:tcMar/>
            <w:vAlign w:val="top"/>
          </w:tcPr>
          <w:p w:rsidR="0CEFC88B" w:rsidP="0CEFC88B" w:rsidRDefault="0CEFC88B" w14:paraId="7D073E67"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3C94B670" w14:textId="76CC36DB">
            <w:pPr>
              <w:jc w:val="both"/>
            </w:pPr>
            <w:r w:rsidRPr="0CEFC88B" w:rsidR="0CEFC88B">
              <w:rPr>
                <w:rFonts w:ascii="Calibri" w:hAnsi="Calibri" w:eastAsia="Calibri" w:cs="Calibri"/>
                <w:sz w:val="22"/>
                <w:szCs w:val="22"/>
              </w:rPr>
              <w:t>Success</w:t>
            </w:r>
          </w:p>
        </w:tc>
      </w:tr>
    </w:tbl>
    <w:p w:rsidR="0CEFC88B" w:rsidP="0CEFC88B" w:rsidRDefault="0CEFC88B" w14:paraId="799A3128" w14:textId="53A60CBA">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3B000D43">
        <w:tc>
          <w:tcPr>
            <w:tcW w:w="1410" w:type="dxa"/>
            <w:tcBorders>
              <w:top w:val="single" w:sz="8"/>
              <w:left w:val="single" w:sz="8"/>
              <w:bottom w:val="single" w:sz="8"/>
              <w:right w:val="single" w:sz="8"/>
            </w:tcBorders>
            <w:tcMar/>
            <w:vAlign w:val="top"/>
          </w:tcPr>
          <w:p w:rsidR="0CEFC88B" w:rsidP="0CEFC88B" w:rsidRDefault="0CEFC88B" w14:paraId="2CBAAEE1"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17C3265" w14:textId="06952C07">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8</w:t>
            </w:r>
          </w:p>
        </w:tc>
      </w:tr>
      <w:tr w:rsidR="0CEFC88B" w:rsidTr="0CEFC88B" w14:paraId="19E48817">
        <w:tc>
          <w:tcPr>
            <w:tcW w:w="1410" w:type="dxa"/>
            <w:tcBorders>
              <w:top w:val="single" w:sz="8"/>
              <w:left w:val="single" w:sz="8"/>
              <w:bottom w:val="single" w:sz="8"/>
              <w:right w:val="single" w:sz="8"/>
            </w:tcBorders>
            <w:tcMar/>
            <w:vAlign w:val="top"/>
          </w:tcPr>
          <w:p w:rsidR="0CEFC88B" w:rsidP="0CEFC88B" w:rsidRDefault="0CEFC88B" w14:paraId="543BDD5E"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6F33CF10" w14:textId="437E8EBF">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1D47099F">
        <w:tc>
          <w:tcPr>
            <w:tcW w:w="1410" w:type="dxa"/>
            <w:tcBorders>
              <w:top w:val="single" w:sz="8"/>
              <w:left w:val="single" w:sz="8"/>
              <w:bottom w:val="single" w:sz="8"/>
              <w:right w:val="single" w:sz="8"/>
            </w:tcBorders>
            <w:tcMar/>
            <w:vAlign w:val="top"/>
          </w:tcPr>
          <w:p w:rsidR="0CEFC88B" w:rsidP="0CEFC88B" w:rsidRDefault="0CEFC88B" w14:paraId="3BC4B63B"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07E6C7FC" w14:textId="78D74298">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assign a room to the system and get its room code</w:t>
            </w:r>
          </w:p>
        </w:tc>
      </w:tr>
      <w:tr w:rsidR="0CEFC88B" w:rsidTr="0CEFC88B" w14:paraId="65184442">
        <w:tc>
          <w:tcPr>
            <w:tcW w:w="1410" w:type="dxa"/>
            <w:tcBorders>
              <w:top w:val="single" w:sz="8"/>
              <w:left w:val="single" w:sz="8"/>
              <w:bottom w:val="single" w:sz="8"/>
              <w:right w:val="single" w:sz="8"/>
            </w:tcBorders>
            <w:tcMar/>
            <w:vAlign w:val="top"/>
          </w:tcPr>
          <w:p w:rsidR="0CEFC88B" w:rsidP="0CEFC88B" w:rsidRDefault="0CEFC88B" w14:paraId="418BA251"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2FCE485E" w14:textId="76CC36DB">
            <w:pPr>
              <w:jc w:val="both"/>
            </w:pPr>
            <w:r w:rsidRPr="0CEFC88B" w:rsidR="0CEFC88B">
              <w:rPr>
                <w:rFonts w:ascii="Calibri" w:hAnsi="Calibri" w:eastAsia="Calibri" w:cs="Calibri"/>
                <w:sz w:val="22"/>
                <w:szCs w:val="22"/>
              </w:rPr>
              <w:t>Success</w:t>
            </w:r>
          </w:p>
        </w:tc>
      </w:tr>
    </w:tbl>
    <w:p w:rsidR="0CEFC88B" w:rsidP="0CEFC88B" w:rsidRDefault="0CEFC88B" w14:paraId="607121A3" w14:textId="1D5AB248">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0EC137AE">
        <w:tc>
          <w:tcPr>
            <w:tcW w:w="1410" w:type="dxa"/>
            <w:tcBorders>
              <w:top w:val="single" w:sz="8"/>
              <w:left w:val="single" w:sz="8"/>
              <w:bottom w:val="single" w:sz="8"/>
              <w:right w:val="single" w:sz="8"/>
            </w:tcBorders>
            <w:tcMar/>
            <w:vAlign w:val="top"/>
          </w:tcPr>
          <w:p w:rsidR="0CEFC88B" w:rsidP="0CEFC88B" w:rsidRDefault="0CEFC88B" w14:paraId="1CC59FFD"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3EBBC876" w14:textId="72649489">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9</w:t>
            </w:r>
          </w:p>
        </w:tc>
      </w:tr>
      <w:tr w:rsidR="0CEFC88B" w:rsidTr="0CEFC88B" w14:paraId="096BCC52">
        <w:tc>
          <w:tcPr>
            <w:tcW w:w="1410" w:type="dxa"/>
            <w:tcBorders>
              <w:top w:val="single" w:sz="8"/>
              <w:left w:val="single" w:sz="8"/>
              <w:bottom w:val="single" w:sz="8"/>
              <w:right w:val="single" w:sz="8"/>
            </w:tcBorders>
            <w:tcMar/>
            <w:vAlign w:val="top"/>
          </w:tcPr>
          <w:p w:rsidR="0CEFC88B" w:rsidP="0CEFC88B" w:rsidRDefault="0CEFC88B" w14:paraId="2D7EF419"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374E65FB" w14:textId="6105FFF8">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61C3E1B1">
        <w:tc>
          <w:tcPr>
            <w:tcW w:w="1410" w:type="dxa"/>
            <w:tcBorders>
              <w:top w:val="single" w:sz="8"/>
              <w:left w:val="single" w:sz="8"/>
              <w:bottom w:val="single" w:sz="8"/>
              <w:right w:val="single" w:sz="8"/>
            </w:tcBorders>
            <w:tcMar/>
            <w:vAlign w:val="top"/>
          </w:tcPr>
          <w:p w:rsidR="0CEFC88B" w:rsidP="0CEFC88B" w:rsidRDefault="0CEFC88B" w14:paraId="0FE69C51"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102E716A" w14:textId="03DEAA26">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add an employee to the system and get the employee’s name</w:t>
            </w:r>
          </w:p>
        </w:tc>
      </w:tr>
      <w:tr w:rsidR="0CEFC88B" w:rsidTr="0CEFC88B" w14:paraId="64D7DCF4">
        <w:tc>
          <w:tcPr>
            <w:tcW w:w="1410" w:type="dxa"/>
            <w:tcBorders>
              <w:top w:val="single" w:sz="8"/>
              <w:left w:val="single" w:sz="8"/>
              <w:bottom w:val="single" w:sz="8"/>
              <w:right w:val="single" w:sz="8"/>
            </w:tcBorders>
            <w:tcMar/>
            <w:vAlign w:val="top"/>
          </w:tcPr>
          <w:p w:rsidR="0CEFC88B" w:rsidP="0CEFC88B" w:rsidRDefault="0CEFC88B" w14:paraId="2F7F286A"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56079A27" w14:textId="76CC36DB">
            <w:pPr>
              <w:jc w:val="both"/>
            </w:pPr>
            <w:r w:rsidRPr="0CEFC88B" w:rsidR="0CEFC88B">
              <w:rPr>
                <w:rFonts w:ascii="Calibri" w:hAnsi="Calibri" w:eastAsia="Calibri" w:cs="Calibri"/>
                <w:sz w:val="22"/>
                <w:szCs w:val="22"/>
              </w:rPr>
              <w:t>Success</w:t>
            </w:r>
          </w:p>
        </w:tc>
      </w:tr>
    </w:tbl>
    <w:p w:rsidR="0CEFC88B" w:rsidP="0CEFC88B" w:rsidRDefault="0CEFC88B" w14:paraId="19149B5E" w14:textId="1A265693">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4FD9F76E">
        <w:tc>
          <w:tcPr>
            <w:tcW w:w="1410" w:type="dxa"/>
            <w:tcBorders>
              <w:top w:val="single" w:sz="8"/>
              <w:left w:val="single" w:sz="8"/>
              <w:bottom w:val="single" w:sz="8"/>
              <w:right w:val="single" w:sz="8"/>
            </w:tcBorders>
            <w:tcMar/>
            <w:vAlign w:val="top"/>
          </w:tcPr>
          <w:p w:rsidR="0CEFC88B" w:rsidP="0CEFC88B" w:rsidRDefault="0CEFC88B" w14:paraId="5EE08D18"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B5A89A9" w14:textId="5099AC20">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10</w:t>
            </w:r>
          </w:p>
        </w:tc>
      </w:tr>
      <w:tr w:rsidR="0CEFC88B" w:rsidTr="0CEFC88B" w14:paraId="1DA36033">
        <w:tc>
          <w:tcPr>
            <w:tcW w:w="1410" w:type="dxa"/>
            <w:tcBorders>
              <w:top w:val="single" w:sz="8"/>
              <w:left w:val="single" w:sz="8"/>
              <w:bottom w:val="single" w:sz="8"/>
              <w:right w:val="single" w:sz="8"/>
            </w:tcBorders>
            <w:tcMar/>
            <w:vAlign w:val="top"/>
          </w:tcPr>
          <w:p w:rsidR="0CEFC88B" w:rsidP="0CEFC88B" w:rsidRDefault="0CEFC88B" w14:paraId="599A2CFF"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45A0FD12" w14:textId="4D07DAA6">
            <w:pPr>
              <w:jc w:val="both"/>
              <w:rPr>
                <w:rFonts w:ascii="Calibri" w:hAnsi="Calibri" w:eastAsia="Calibri" w:cs="Calibri"/>
                <w:sz w:val="22"/>
                <w:szCs w:val="22"/>
              </w:rPr>
            </w:pPr>
            <w:r w:rsidRPr="0CEFC88B" w:rsidR="0CEFC88B">
              <w:rPr>
                <w:rFonts w:ascii="Calibri" w:hAnsi="Calibri" w:eastAsia="Calibri" w:cs="Calibri"/>
                <w:sz w:val="22"/>
                <w:szCs w:val="22"/>
              </w:rPr>
              <w:t>2</w:t>
            </w:r>
          </w:p>
        </w:tc>
      </w:tr>
      <w:tr w:rsidR="0CEFC88B" w:rsidTr="0CEFC88B" w14:paraId="7EC0B6F8">
        <w:tc>
          <w:tcPr>
            <w:tcW w:w="1410" w:type="dxa"/>
            <w:tcBorders>
              <w:top w:val="single" w:sz="8"/>
              <w:left w:val="single" w:sz="8"/>
              <w:bottom w:val="single" w:sz="8"/>
              <w:right w:val="single" w:sz="8"/>
            </w:tcBorders>
            <w:tcMar/>
            <w:vAlign w:val="top"/>
          </w:tcPr>
          <w:p w:rsidR="0CEFC88B" w:rsidP="0CEFC88B" w:rsidRDefault="0CEFC88B" w14:paraId="5F5DC110"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6445B2D3" w14:textId="058571E1">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remove a building from the system</w:t>
            </w:r>
          </w:p>
        </w:tc>
      </w:tr>
      <w:tr w:rsidR="0CEFC88B" w:rsidTr="0CEFC88B" w14:paraId="38D28E41">
        <w:tc>
          <w:tcPr>
            <w:tcW w:w="1410" w:type="dxa"/>
            <w:tcBorders>
              <w:top w:val="single" w:sz="8"/>
              <w:left w:val="single" w:sz="8"/>
              <w:bottom w:val="single" w:sz="8"/>
              <w:right w:val="single" w:sz="8"/>
            </w:tcBorders>
            <w:tcMar/>
            <w:vAlign w:val="top"/>
          </w:tcPr>
          <w:p w:rsidR="0CEFC88B" w:rsidP="0CEFC88B" w:rsidRDefault="0CEFC88B" w14:paraId="6EBE9019"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5AE3415F" w14:textId="76CC36DB">
            <w:pPr>
              <w:jc w:val="both"/>
            </w:pPr>
            <w:r w:rsidRPr="0CEFC88B" w:rsidR="0CEFC88B">
              <w:rPr>
                <w:rFonts w:ascii="Calibri" w:hAnsi="Calibri" w:eastAsia="Calibri" w:cs="Calibri"/>
                <w:sz w:val="22"/>
                <w:szCs w:val="22"/>
              </w:rPr>
              <w:t>Success</w:t>
            </w:r>
          </w:p>
        </w:tc>
      </w:tr>
    </w:tbl>
    <w:p w:rsidR="0CEFC88B" w:rsidP="0CEFC88B" w:rsidRDefault="0CEFC88B" w14:paraId="5F557A96" w14:textId="1A5E0467">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4A6CD5D4">
        <w:tc>
          <w:tcPr>
            <w:tcW w:w="1410" w:type="dxa"/>
            <w:tcBorders>
              <w:top w:val="single" w:sz="8"/>
              <w:left w:val="single" w:sz="8"/>
              <w:bottom w:val="single" w:sz="8"/>
              <w:right w:val="single" w:sz="8"/>
            </w:tcBorders>
            <w:tcMar/>
            <w:vAlign w:val="top"/>
          </w:tcPr>
          <w:p w:rsidR="0CEFC88B" w:rsidP="0CEFC88B" w:rsidRDefault="0CEFC88B" w14:paraId="4706AEFA"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FB15E98" w14:textId="52C5C64F">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11</w:t>
            </w:r>
          </w:p>
        </w:tc>
      </w:tr>
      <w:tr w:rsidR="0CEFC88B" w:rsidTr="0CEFC88B" w14:paraId="30D96137">
        <w:tc>
          <w:tcPr>
            <w:tcW w:w="1410" w:type="dxa"/>
            <w:tcBorders>
              <w:top w:val="single" w:sz="8"/>
              <w:left w:val="single" w:sz="8"/>
              <w:bottom w:val="single" w:sz="8"/>
              <w:right w:val="single" w:sz="8"/>
            </w:tcBorders>
            <w:tcMar/>
            <w:vAlign w:val="top"/>
          </w:tcPr>
          <w:p w:rsidR="0CEFC88B" w:rsidP="0CEFC88B" w:rsidRDefault="0CEFC88B" w14:paraId="782BEB14"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5DDBE89C" w14:textId="62586190">
            <w:pPr>
              <w:jc w:val="both"/>
              <w:rPr>
                <w:rFonts w:ascii="Calibri" w:hAnsi="Calibri" w:eastAsia="Calibri" w:cs="Calibri"/>
                <w:sz w:val="22"/>
                <w:szCs w:val="22"/>
              </w:rPr>
            </w:pPr>
            <w:r w:rsidRPr="0CEFC88B" w:rsidR="0CEFC88B">
              <w:rPr>
                <w:rFonts w:ascii="Calibri" w:hAnsi="Calibri" w:eastAsia="Calibri" w:cs="Calibri"/>
                <w:sz w:val="22"/>
                <w:szCs w:val="22"/>
              </w:rPr>
              <w:t>2</w:t>
            </w:r>
          </w:p>
        </w:tc>
      </w:tr>
      <w:tr w:rsidR="0CEFC88B" w:rsidTr="0CEFC88B" w14:paraId="3D34F5C7">
        <w:tc>
          <w:tcPr>
            <w:tcW w:w="1410" w:type="dxa"/>
            <w:tcBorders>
              <w:top w:val="single" w:sz="8"/>
              <w:left w:val="single" w:sz="8"/>
              <w:bottom w:val="single" w:sz="8"/>
              <w:right w:val="single" w:sz="8"/>
            </w:tcBorders>
            <w:tcMar/>
            <w:vAlign w:val="top"/>
          </w:tcPr>
          <w:p w:rsidR="0CEFC88B" w:rsidP="0CEFC88B" w:rsidRDefault="0CEFC88B" w14:paraId="4522F0D4"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0736F6DF" w14:textId="1A119990">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remove to remove a suite from the system</w:t>
            </w:r>
          </w:p>
        </w:tc>
      </w:tr>
      <w:tr w:rsidR="0CEFC88B" w:rsidTr="0CEFC88B" w14:paraId="16EFAC01">
        <w:tc>
          <w:tcPr>
            <w:tcW w:w="1410" w:type="dxa"/>
            <w:tcBorders>
              <w:top w:val="single" w:sz="8"/>
              <w:left w:val="single" w:sz="8"/>
              <w:bottom w:val="single" w:sz="8"/>
              <w:right w:val="single" w:sz="8"/>
            </w:tcBorders>
            <w:tcMar/>
            <w:vAlign w:val="top"/>
          </w:tcPr>
          <w:p w:rsidR="0CEFC88B" w:rsidP="0CEFC88B" w:rsidRDefault="0CEFC88B" w14:paraId="6AD56599"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1CF28258" w14:textId="76CC36DB">
            <w:pPr>
              <w:jc w:val="both"/>
            </w:pPr>
            <w:r w:rsidRPr="0CEFC88B" w:rsidR="0CEFC88B">
              <w:rPr>
                <w:rFonts w:ascii="Calibri" w:hAnsi="Calibri" w:eastAsia="Calibri" w:cs="Calibri"/>
                <w:sz w:val="22"/>
                <w:szCs w:val="22"/>
              </w:rPr>
              <w:t>Success</w:t>
            </w:r>
          </w:p>
        </w:tc>
      </w:tr>
    </w:tbl>
    <w:p w:rsidR="0CEFC88B" w:rsidP="0CEFC88B" w:rsidRDefault="0CEFC88B" w14:paraId="7E828777" w14:textId="784EEC89">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76D1C5D2">
        <w:tc>
          <w:tcPr>
            <w:tcW w:w="1410" w:type="dxa"/>
            <w:tcBorders>
              <w:top w:val="single" w:sz="8"/>
              <w:left w:val="single" w:sz="8"/>
              <w:bottom w:val="single" w:sz="8"/>
              <w:right w:val="single" w:sz="8"/>
            </w:tcBorders>
            <w:tcMar/>
            <w:vAlign w:val="top"/>
          </w:tcPr>
          <w:p w:rsidR="0CEFC88B" w:rsidP="0CEFC88B" w:rsidRDefault="0CEFC88B" w14:paraId="165705B6"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16352F2F" w14:textId="1CBAA550">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12</w:t>
            </w:r>
          </w:p>
        </w:tc>
      </w:tr>
      <w:tr w:rsidR="0CEFC88B" w:rsidTr="0CEFC88B" w14:paraId="2F6459D7">
        <w:tc>
          <w:tcPr>
            <w:tcW w:w="1410" w:type="dxa"/>
            <w:tcBorders>
              <w:top w:val="single" w:sz="8"/>
              <w:left w:val="single" w:sz="8"/>
              <w:bottom w:val="single" w:sz="8"/>
              <w:right w:val="single" w:sz="8"/>
            </w:tcBorders>
            <w:tcMar/>
            <w:vAlign w:val="top"/>
          </w:tcPr>
          <w:p w:rsidR="0CEFC88B" w:rsidP="0CEFC88B" w:rsidRDefault="0CEFC88B" w14:paraId="67B46371"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7E5EB791" w14:textId="365F779F">
            <w:pPr>
              <w:jc w:val="both"/>
              <w:rPr>
                <w:rFonts w:ascii="Calibri" w:hAnsi="Calibri" w:eastAsia="Calibri" w:cs="Calibri"/>
                <w:sz w:val="22"/>
                <w:szCs w:val="22"/>
              </w:rPr>
            </w:pPr>
            <w:r w:rsidRPr="0CEFC88B" w:rsidR="0CEFC88B">
              <w:rPr>
                <w:rFonts w:ascii="Calibri" w:hAnsi="Calibri" w:eastAsia="Calibri" w:cs="Calibri"/>
                <w:sz w:val="22"/>
                <w:szCs w:val="22"/>
              </w:rPr>
              <w:t>2</w:t>
            </w:r>
          </w:p>
        </w:tc>
      </w:tr>
      <w:tr w:rsidR="0CEFC88B" w:rsidTr="0CEFC88B" w14:paraId="31051F59">
        <w:tc>
          <w:tcPr>
            <w:tcW w:w="1410" w:type="dxa"/>
            <w:tcBorders>
              <w:top w:val="single" w:sz="8"/>
              <w:left w:val="single" w:sz="8"/>
              <w:bottom w:val="single" w:sz="8"/>
              <w:right w:val="single" w:sz="8"/>
            </w:tcBorders>
            <w:tcMar/>
            <w:vAlign w:val="top"/>
          </w:tcPr>
          <w:p w:rsidR="0CEFC88B" w:rsidP="0CEFC88B" w:rsidRDefault="0CEFC88B" w14:paraId="1C6C3E12"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2F683121" w14:textId="4B3D5D3E">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remove a room from the system</w:t>
            </w:r>
          </w:p>
        </w:tc>
      </w:tr>
      <w:tr w:rsidR="0CEFC88B" w:rsidTr="0CEFC88B" w14:paraId="692EF5BE">
        <w:tc>
          <w:tcPr>
            <w:tcW w:w="1410" w:type="dxa"/>
            <w:tcBorders>
              <w:top w:val="single" w:sz="8"/>
              <w:left w:val="single" w:sz="8"/>
              <w:bottom w:val="single" w:sz="8"/>
              <w:right w:val="single" w:sz="8"/>
            </w:tcBorders>
            <w:tcMar/>
            <w:vAlign w:val="top"/>
          </w:tcPr>
          <w:p w:rsidR="0CEFC88B" w:rsidP="0CEFC88B" w:rsidRDefault="0CEFC88B" w14:paraId="524E157A"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7A06DC98" w14:textId="76CC36DB">
            <w:pPr>
              <w:jc w:val="both"/>
            </w:pPr>
            <w:r w:rsidRPr="0CEFC88B" w:rsidR="0CEFC88B">
              <w:rPr>
                <w:rFonts w:ascii="Calibri" w:hAnsi="Calibri" w:eastAsia="Calibri" w:cs="Calibri"/>
                <w:sz w:val="22"/>
                <w:szCs w:val="22"/>
              </w:rPr>
              <w:t>Success</w:t>
            </w:r>
          </w:p>
        </w:tc>
      </w:tr>
    </w:tbl>
    <w:p w:rsidR="0CEFC88B" w:rsidP="0CEFC88B" w:rsidRDefault="0CEFC88B" w14:paraId="4A52AEE8" w14:textId="741FFABC">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3BEA8F30">
        <w:tc>
          <w:tcPr>
            <w:tcW w:w="1410" w:type="dxa"/>
            <w:tcBorders>
              <w:top w:val="single" w:sz="8"/>
              <w:left w:val="single" w:sz="8"/>
              <w:bottom w:val="single" w:sz="8"/>
              <w:right w:val="single" w:sz="8"/>
            </w:tcBorders>
            <w:tcMar/>
            <w:vAlign w:val="top"/>
          </w:tcPr>
          <w:p w:rsidR="0CEFC88B" w:rsidP="0CEFC88B" w:rsidRDefault="0CEFC88B" w14:paraId="0F5E6F86"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0DF2008E" w14:textId="5967EE9B">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13</w:t>
            </w:r>
          </w:p>
        </w:tc>
      </w:tr>
      <w:tr w:rsidR="0CEFC88B" w:rsidTr="0CEFC88B" w14:paraId="2FA3B19B">
        <w:tc>
          <w:tcPr>
            <w:tcW w:w="1410" w:type="dxa"/>
            <w:tcBorders>
              <w:top w:val="single" w:sz="8"/>
              <w:left w:val="single" w:sz="8"/>
              <w:bottom w:val="single" w:sz="8"/>
              <w:right w:val="single" w:sz="8"/>
            </w:tcBorders>
            <w:tcMar/>
            <w:vAlign w:val="top"/>
          </w:tcPr>
          <w:p w:rsidR="0CEFC88B" w:rsidP="0CEFC88B" w:rsidRDefault="0CEFC88B" w14:paraId="366B0B64"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3131293E" w14:textId="599E9C54">
            <w:pPr>
              <w:jc w:val="both"/>
              <w:rPr>
                <w:rFonts w:ascii="Calibri" w:hAnsi="Calibri" w:eastAsia="Calibri" w:cs="Calibri"/>
                <w:sz w:val="22"/>
                <w:szCs w:val="22"/>
              </w:rPr>
            </w:pPr>
            <w:r w:rsidRPr="0CEFC88B" w:rsidR="0CEFC88B">
              <w:rPr>
                <w:rFonts w:ascii="Calibri" w:hAnsi="Calibri" w:eastAsia="Calibri" w:cs="Calibri"/>
                <w:sz w:val="22"/>
                <w:szCs w:val="22"/>
              </w:rPr>
              <w:t>2</w:t>
            </w:r>
          </w:p>
        </w:tc>
      </w:tr>
      <w:tr w:rsidR="0CEFC88B" w:rsidTr="0CEFC88B" w14:paraId="4D8CAB39">
        <w:tc>
          <w:tcPr>
            <w:tcW w:w="1410" w:type="dxa"/>
            <w:tcBorders>
              <w:top w:val="single" w:sz="8"/>
              <w:left w:val="single" w:sz="8"/>
              <w:bottom w:val="single" w:sz="8"/>
              <w:right w:val="single" w:sz="8"/>
            </w:tcBorders>
            <w:tcMar/>
            <w:vAlign w:val="top"/>
          </w:tcPr>
          <w:p w:rsidR="0CEFC88B" w:rsidP="0CEFC88B" w:rsidRDefault="0CEFC88B" w14:paraId="1AF6C5B5"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6342346C" w14:textId="4A23CDBC">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remove an employee from the system</w:t>
            </w:r>
          </w:p>
        </w:tc>
      </w:tr>
      <w:tr w:rsidR="0CEFC88B" w:rsidTr="0CEFC88B" w14:paraId="59E052EB">
        <w:tc>
          <w:tcPr>
            <w:tcW w:w="1410" w:type="dxa"/>
            <w:tcBorders>
              <w:top w:val="single" w:sz="8"/>
              <w:left w:val="single" w:sz="8"/>
              <w:bottom w:val="single" w:sz="8"/>
              <w:right w:val="single" w:sz="8"/>
            </w:tcBorders>
            <w:tcMar/>
            <w:vAlign w:val="top"/>
          </w:tcPr>
          <w:p w:rsidR="0CEFC88B" w:rsidP="0CEFC88B" w:rsidRDefault="0CEFC88B" w14:paraId="2C0AA916"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323CA744" w14:textId="33F4F8C0">
            <w:pPr>
              <w:jc w:val="both"/>
            </w:pPr>
            <w:r w:rsidRPr="0CEFC88B" w:rsidR="0CEFC88B">
              <w:rPr>
                <w:rFonts w:ascii="Calibri" w:hAnsi="Calibri" w:eastAsia="Calibri" w:cs="Calibri"/>
                <w:sz w:val="22"/>
                <w:szCs w:val="22"/>
              </w:rPr>
              <w:t>Success</w:t>
            </w:r>
          </w:p>
        </w:tc>
      </w:tr>
    </w:tbl>
    <w:p w:rsidR="0CEFC88B" w:rsidRDefault="0CEFC88B" w14:paraId="584B444A" w14:textId="3109D098"/>
    <w:tbl>
      <w:tblPr>
        <w:tblStyle w:val="TableGrid"/>
        <w:tblW w:w="0" w:type="auto"/>
        <w:tblLayout w:type="fixed"/>
        <w:tblLook w:val="04A0" w:firstRow="1" w:lastRow="0" w:firstColumn="1" w:lastColumn="0" w:noHBand="0" w:noVBand="1"/>
      </w:tblPr>
      <w:tblGrid>
        <w:gridCol w:w="1410"/>
        <w:gridCol w:w="9375"/>
      </w:tblGrid>
      <w:tr w:rsidR="0CEFC88B" w:rsidTr="0CEFC88B" w14:paraId="534D227E">
        <w:tc>
          <w:tcPr>
            <w:tcW w:w="1410" w:type="dxa"/>
            <w:tcBorders>
              <w:top w:val="single" w:sz="8"/>
              <w:left w:val="single" w:sz="8"/>
              <w:bottom w:val="single" w:sz="8"/>
              <w:right w:val="single" w:sz="8"/>
            </w:tcBorders>
            <w:tcMar/>
            <w:vAlign w:val="top"/>
          </w:tcPr>
          <w:p w:rsidR="0CEFC88B" w:rsidP="0CEFC88B" w:rsidRDefault="0CEFC88B" w14:paraId="3B1C7945"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450215D0" w14:textId="45B2EB97">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14</w:t>
            </w:r>
          </w:p>
        </w:tc>
      </w:tr>
      <w:tr w:rsidR="0CEFC88B" w:rsidTr="0CEFC88B" w14:paraId="0DB231AF">
        <w:tc>
          <w:tcPr>
            <w:tcW w:w="1410" w:type="dxa"/>
            <w:tcBorders>
              <w:top w:val="single" w:sz="8"/>
              <w:left w:val="single" w:sz="8"/>
              <w:bottom w:val="single" w:sz="8"/>
              <w:right w:val="single" w:sz="8"/>
            </w:tcBorders>
            <w:tcMar/>
            <w:vAlign w:val="top"/>
          </w:tcPr>
          <w:p w:rsidR="0CEFC88B" w:rsidP="0CEFC88B" w:rsidRDefault="0CEFC88B" w14:paraId="059A74EA"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16617769" w14:textId="6801090B">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w:t>
            </w:r>
          </w:p>
        </w:tc>
      </w:tr>
      <w:tr w:rsidR="0CEFC88B" w:rsidTr="0CEFC88B" w14:paraId="7A104B65">
        <w:tc>
          <w:tcPr>
            <w:tcW w:w="1410" w:type="dxa"/>
            <w:tcBorders>
              <w:top w:val="single" w:sz="8"/>
              <w:left w:val="single" w:sz="8"/>
              <w:bottom w:val="single" w:sz="8"/>
              <w:right w:val="single" w:sz="8"/>
            </w:tcBorders>
            <w:tcMar/>
            <w:vAlign w:val="top"/>
          </w:tcPr>
          <w:p w:rsidR="0CEFC88B" w:rsidP="0CEFC88B" w:rsidRDefault="0CEFC88B" w14:paraId="0D8AB72D"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294D9757" w14:textId="21EAE8A8">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 the ability to totally clear all lists</w:t>
            </w:r>
          </w:p>
        </w:tc>
      </w:tr>
      <w:tr w:rsidR="0CEFC88B" w:rsidTr="0CEFC88B" w14:paraId="6DC31DF0">
        <w:tc>
          <w:tcPr>
            <w:tcW w:w="1410" w:type="dxa"/>
            <w:tcBorders>
              <w:top w:val="single" w:sz="8"/>
              <w:left w:val="single" w:sz="8"/>
              <w:bottom w:val="single" w:sz="8"/>
              <w:right w:val="single" w:sz="8"/>
            </w:tcBorders>
            <w:tcMar/>
            <w:vAlign w:val="top"/>
          </w:tcPr>
          <w:p w:rsidR="0CEFC88B" w:rsidP="0CEFC88B" w:rsidRDefault="0CEFC88B" w14:paraId="159BD53E"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28AC1FBD" w14:textId="269B9BFE">
            <w:pPr>
              <w:jc w:val="both"/>
            </w:pPr>
            <w:r w:rsidRPr="0CEFC88B" w:rsidR="0CEFC88B">
              <w:rPr>
                <w:rFonts w:ascii="Calibri" w:hAnsi="Calibri" w:eastAsia="Calibri" w:cs="Calibri"/>
                <w:sz w:val="22"/>
                <w:szCs w:val="22"/>
              </w:rPr>
              <w:t>Success</w:t>
            </w:r>
          </w:p>
        </w:tc>
      </w:tr>
    </w:tbl>
    <w:p w:rsidR="0CEFC88B" w:rsidRDefault="0CEFC88B" w14:paraId="49E262A4" w14:textId="24AC7B2C"/>
    <w:tbl>
      <w:tblPr>
        <w:tblStyle w:val="TableGrid"/>
        <w:tblW w:w="0" w:type="auto"/>
        <w:tblLayout w:type="fixed"/>
        <w:tblLook w:val="04A0" w:firstRow="1" w:lastRow="0" w:firstColumn="1" w:lastColumn="0" w:noHBand="0" w:noVBand="1"/>
      </w:tblPr>
      <w:tblGrid>
        <w:gridCol w:w="1410"/>
        <w:gridCol w:w="9375"/>
      </w:tblGrid>
      <w:tr w:rsidR="0CEFC88B" w:rsidTr="0CEFC88B" w14:paraId="12B01249">
        <w:tc>
          <w:tcPr>
            <w:tcW w:w="1410" w:type="dxa"/>
            <w:tcBorders>
              <w:top w:val="single" w:sz="8"/>
              <w:left w:val="single" w:sz="8"/>
              <w:bottom w:val="single" w:sz="8"/>
              <w:right w:val="single" w:sz="8"/>
            </w:tcBorders>
            <w:tcMar/>
            <w:vAlign w:val="top"/>
          </w:tcPr>
          <w:p w:rsidR="0CEFC88B" w:rsidP="0CEFC88B" w:rsidRDefault="0CEFC88B" w14:paraId="150618CE"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2D9EE1CE" w14:textId="38C0661B">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15</w:t>
            </w:r>
          </w:p>
        </w:tc>
      </w:tr>
      <w:tr w:rsidR="0CEFC88B" w:rsidTr="0CEFC88B" w14:paraId="64D64800">
        <w:tc>
          <w:tcPr>
            <w:tcW w:w="1410" w:type="dxa"/>
            <w:tcBorders>
              <w:top w:val="single" w:sz="8"/>
              <w:left w:val="single" w:sz="8"/>
              <w:bottom w:val="single" w:sz="8"/>
              <w:right w:val="single" w:sz="8"/>
            </w:tcBorders>
            <w:tcMar/>
            <w:vAlign w:val="top"/>
          </w:tcPr>
          <w:p w:rsidR="0CEFC88B" w:rsidP="0CEFC88B" w:rsidRDefault="0CEFC88B" w14:paraId="6F229257"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60CEC3C8" w14:textId="0D8FF81D">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1C3DD5F3">
        <w:tc>
          <w:tcPr>
            <w:tcW w:w="1410" w:type="dxa"/>
            <w:tcBorders>
              <w:top w:val="single" w:sz="8"/>
              <w:left w:val="single" w:sz="8"/>
              <w:bottom w:val="single" w:sz="8"/>
              <w:right w:val="single" w:sz="8"/>
            </w:tcBorders>
            <w:tcMar/>
            <w:vAlign w:val="top"/>
          </w:tcPr>
          <w:p w:rsidR="0CEFC88B" w:rsidP="0CEFC88B" w:rsidRDefault="0CEFC88B" w14:paraId="09CC1144"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B6F044F" w14:textId="1AC03837">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check the buildings list for a specific building</w:t>
            </w:r>
          </w:p>
        </w:tc>
      </w:tr>
      <w:tr w:rsidR="0CEFC88B" w:rsidTr="0CEFC88B" w14:paraId="70DEC6CA">
        <w:tc>
          <w:tcPr>
            <w:tcW w:w="1410" w:type="dxa"/>
            <w:tcBorders>
              <w:top w:val="single" w:sz="8"/>
              <w:left w:val="single" w:sz="8"/>
              <w:bottom w:val="single" w:sz="8"/>
              <w:right w:val="single" w:sz="8"/>
            </w:tcBorders>
            <w:tcMar/>
            <w:vAlign w:val="top"/>
          </w:tcPr>
          <w:p w:rsidR="0CEFC88B" w:rsidP="0CEFC88B" w:rsidRDefault="0CEFC88B" w14:paraId="5515DB46"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560C8B00" w14:textId="76CC36DB">
            <w:pPr>
              <w:jc w:val="both"/>
            </w:pPr>
            <w:r w:rsidRPr="0CEFC88B" w:rsidR="0CEFC88B">
              <w:rPr>
                <w:rFonts w:ascii="Calibri" w:hAnsi="Calibri" w:eastAsia="Calibri" w:cs="Calibri"/>
                <w:sz w:val="22"/>
                <w:szCs w:val="22"/>
              </w:rPr>
              <w:t>Success</w:t>
            </w:r>
          </w:p>
        </w:tc>
      </w:tr>
    </w:tbl>
    <w:p w:rsidR="0CEFC88B" w:rsidP="0CEFC88B" w:rsidRDefault="0CEFC88B" w14:paraId="5FC85DFB" w14:textId="167C9AC0">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11057C86">
        <w:tc>
          <w:tcPr>
            <w:tcW w:w="1410" w:type="dxa"/>
            <w:tcBorders>
              <w:top w:val="single" w:sz="8"/>
              <w:left w:val="single" w:sz="8"/>
              <w:bottom w:val="single" w:sz="8"/>
              <w:right w:val="single" w:sz="8"/>
            </w:tcBorders>
            <w:tcMar/>
            <w:vAlign w:val="top"/>
          </w:tcPr>
          <w:p w:rsidR="0CEFC88B" w:rsidP="0CEFC88B" w:rsidRDefault="0CEFC88B" w14:paraId="5FB3EAF9"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5BEE5815" w14:textId="5B8EB8D4">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16</w:t>
            </w:r>
          </w:p>
        </w:tc>
      </w:tr>
      <w:tr w:rsidR="0CEFC88B" w:rsidTr="0CEFC88B" w14:paraId="5C0B1B1B">
        <w:tc>
          <w:tcPr>
            <w:tcW w:w="1410" w:type="dxa"/>
            <w:tcBorders>
              <w:top w:val="single" w:sz="8"/>
              <w:left w:val="single" w:sz="8"/>
              <w:bottom w:val="single" w:sz="8"/>
              <w:right w:val="single" w:sz="8"/>
            </w:tcBorders>
            <w:tcMar/>
            <w:vAlign w:val="top"/>
          </w:tcPr>
          <w:p w:rsidR="0CEFC88B" w:rsidP="0CEFC88B" w:rsidRDefault="0CEFC88B" w14:paraId="0635A516"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499856CC" w14:textId="73ACD174">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52D22DA0">
        <w:tc>
          <w:tcPr>
            <w:tcW w:w="1410" w:type="dxa"/>
            <w:tcBorders>
              <w:top w:val="single" w:sz="8"/>
              <w:left w:val="single" w:sz="8"/>
              <w:bottom w:val="single" w:sz="8"/>
              <w:right w:val="single" w:sz="8"/>
            </w:tcBorders>
            <w:tcMar/>
            <w:vAlign w:val="top"/>
          </w:tcPr>
          <w:p w:rsidR="0CEFC88B" w:rsidP="0CEFC88B" w:rsidRDefault="0CEFC88B" w14:paraId="7D323148"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A434C05" w14:textId="6221E514">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check the suites list for a specific suite</w:t>
            </w:r>
          </w:p>
        </w:tc>
      </w:tr>
      <w:tr w:rsidR="0CEFC88B" w:rsidTr="0CEFC88B" w14:paraId="574EB796">
        <w:tc>
          <w:tcPr>
            <w:tcW w:w="1410" w:type="dxa"/>
            <w:tcBorders>
              <w:top w:val="single" w:sz="8"/>
              <w:left w:val="single" w:sz="8"/>
              <w:bottom w:val="single" w:sz="8"/>
              <w:right w:val="single" w:sz="8"/>
            </w:tcBorders>
            <w:tcMar/>
            <w:vAlign w:val="top"/>
          </w:tcPr>
          <w:p w:rsidR="0CEFC88B" w:rsidP="0CEFC88B" w:rsidRDefault="0CEFC88B" w14:paraId="402369F2"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54BB4505" w14:textId="76CC36DB">
            <w:pPr>
              <w:jc w:val="both"/>
            </w:pPr>
            <w:r w:rsidRPr="0CEFC88B" w:rsidR="0CEFC88B">
              <w:rPr>
                <w:rFonts w:ascii="Calibri" w:hAnsi="Calibri" w:eastAsia="Calibri" w:cs="Calibri"/>
                <w:sz w:val="22"/>
                <w:szCs w:val="22"/>
              </w:rPr>
              <w:t>Success</w:t>
            </w:r>
          </w:p>
        </w:tc>
      </w:tr>
    </w:tbl>
    <w:p w:rsidR="0CEFC88B" w:rsidP="0CEFC88B" w:rsidRDefault="0CEFC88B" w14:paraId="70E61FCD" w14:textId="257D6481">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5BFE1566">
        <w:tc>
          <w:tcPr>
            <w:tcW w:w="1410" w:type="dxa"/>
            <w:tcBorders>
              <w:top w:val="single" w:sz="8"/>
              <w:left w:val="single" w:sz="8"/>
              <w:bottom w:val="single" w:sz="8"/>
              <w:right w:val="single" w:sz="8"/>
            </w:tcBorders>
            <w:tcMar/>
            <w:vAlign w:val="top"/>
          </w:tcPr>
          <w:p w:rsidR="0CEFC88B" w:rsidP="0CEFC88B" w:rsidRDefault="0CEFC88B" w14:paraId="1DBF3779"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3149BFCD" w14:textId="45D66060">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17</w:t>
            </w:r>
          </w:p>
        </w:tc>
      </w:tr>
      <w:tr w:rsidR="0CEFC88B" w:rsidTr="0CEFC88B" w14:paraId="73DAA671">
        <w:tc>
          <w:tcPr>
            <w:tcW w:w="1410" w:type="dxa"/>
            <w:tcBorders>
              <w:top w:val="single" w:sz="8"/>
              <w:left w:val="single" w:sz="8"/>
              <w:bottom w:val="single" w:sz="8"/>
              <w:right w:val="single" w:sz="8"/>
            </w:tcBorders>
            <w:tcMar/>
            <w:vAlign w:val="top"/>
          </w:tcPr>
          <w:p w:rsidR="0CEFC88B" w:rsidP="0CEFC88B" w:rsidRDefault="0CEFC88B" w14:paraId="4F1F1058"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110BBD5D" w14:textId="4B2CBD84">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1266C8D3">
        <w:tc>
          <w:tcPr>
            <w:tcW w:w="1410" w:type="dxa"/>
            <w:tcBorders>
              <w:top w:val="single" w:sz="8"/>
              <w:left w:val="single" w:sz="8"/>
              <w:bottom w:val="single" w:sz="8"/>
              <w:right w:val="single" w:sz="8"/>
            </w:tcBorders>
            <w:tcMar/>
            <w:vAlign w:val="top"/>
          </w:tcPr>
          <w:p w:rsidR="0CEFC88B" w:rsidP="0CEFC88B" w:rsidRDefault="0CEFC88B" w14:paraId="7F65CD35"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7F1A1113" w14:textId="2E686043">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check the rooms list for a specific room</w:t>
            </w:r>
          </w:p>
        </w:tc>
      </w:tr>
      <w:tr w:rsidR="0CEFC88B" w:rsidTr="0CEFC88B" w14:paraId="5A0E910F">
        <w:tc>
          <w:tcPr>
            <w:tcW w:w="1410" w:type="dxa"/>
            <w:tcBorders>
              <w:top w:val="single" w:sz="8"/>
              <w:left w:val="single" w:sz="8"/>
              <w:bottom w:val="single" w:sz="8"/>
              <w:right w:val="single" w:sz="8"/>
            </w:tcBorders>
            <w:tcMar/>
            <w:vAlign w:val="top"/>
          </w:tcPr>
          <w:p w:rsidR="0CEFC88B" w:rsidP="0CEFC88B" w:rsidRDefault="0CEFC88B" w14:paraId="6357F2D1"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75B25FC2" w14:textId="76CC36DB">
            <w:pPr>
              <w:jc w:val="both"/>
            </w:pPr>
            <w:r w:rsidRPr="0CEFC88B" w:rsidR="0CEFC88B">
              <w:rPr>
                <w:rFonts w:ascii="Calibri" w:hAnsi="Calibri" w:eastAsia="Calibri" w:cs="Calibri"/>
                <w:sz w:val="22"/>
                <w:szCs w:val="22"/>
              </w:rPr>
              <w:t>Success</w:t>
            </w:r>
          </w:p>
        </w:tc>
      </w:tr>
    </w:tbl>
    <w:p w:rsidR="0CEFC88B" w:rsidP="0CEFC88B" w:rsidRDefault="0CEFC88B" w14:paraId="2E00AB4C" w14:textId="431D113A">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20EBAC55">
        <w:tc>
          <w:tcPr>
            <w:tcW w:w="1410" w:type="dxa"/>
            <w:tcBorders>
              <w:top w:val="single" w:sz="8"/>
              <w:left w:val="single" w:sz="8"/>
              <w:bottom w:val="single" w:sz="8"/>
              <w:right w:val="single" w:sz="8"/>
            </w:tcBorders>
            <w:tcMar/>
            <w:vAlign w:val="top"/>
          </w:tcPr>
          <w:p w:rsidR="0CEFC88B" w:rsidP="0CEFC88B" w:rsidRDefault="0CEFC88B" w14:paraId="7F32859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03941EB1" w14:textId="523959EA">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18</w:t>
            </w:r>
          </w:p>
        </w:tc>
      </w:tr>
      <w:tr w:rsidR="0CEFC88B" w:rsidTr="0CEFC88B" w14:paraId="3DDF449A">
        <w:tc>
          <w:tcPr>
            <w:tcW w:w="1410" w:type="dxa"/>
            <w:tcBorders>
              <w:top w:val="single" w:sz="8"/>
              <w:left w:val="single" w:sz="8"/>
              <w:bottom w:val="single" w:sz="8"/>
              <w:right w:val="single" w:sz="8"/>
            </w:tcBorders>
            <w:tcMar/>
            <w:vAlign w:val="top"/>
          </w:tcPr>
          <w:p w:rsidR="0CEFC88B" w:rsidP="0CEFC88B" w:rsidRDefault="0CEFC88B" w14:paraId="68F9CA4F"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5D43270" w14:textId="578D7681">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46473D4F">
        <w:tc>
          <w:tcPr>
            <w:tcW w:w="1410" w:type="dxa"/>
            <w:tcBorders>
              <w:top w:val="single" w:sz="8"/>
              <w:left w:val="single" w:sz="8"/>
              <w:bottom w:val="single" w:sz="8"/>
              <w:right w:val="single" w:sz="8"/>
            </w:tcBorders>
            <w:tcMar/>
            <w:vAlign w:val="top"/>
          </w:tcPr>
          <w:p w:rsidR="0CEFC88B" w:rsidP="0CEFC88B" w:rsidRDefault="0CEFC88B" w14:paraId="604E21E1"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5B20C004" w14:textId="176C8692">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check the employees list for a specific employee</w:t>
            </w:r>
          </w:p>
        </w:tc>
      </w:tr>
      <w:tr w:rsidR="0CEFC88B" w:rsidTr="0CEFC88B" w14:paraId="4C80A822">
        <w:tc>
          <w:tcPr>
            <w:tcW w:w="1410" w:type="dxa"/>
            <w:tcBorders>
              <w:top w:val="single" w:sz="8"/>
              <w:left w:val="single" w:sz="8"/>
              <w:bottom w:val="single" w:sz="8"/>
              <w:right w:val="single" w:sz="8"/>
            </w:tcBorders>
            <w:tcMar/>
            <w:vAlign w:val="top"/>
          </w:tcPr>
          <w:p w:rsidR="0CEFC88B" w:rsidP="0CEFC88B" w:rsidRDefault="0CEFC88B" w14:paraId="6FBF4DB5"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44C186A5" w14:textId="76CC36DB">
            <w:pPr>
              <w:jc w:val="both"/>
            </w:pPr>
            <w:r w:rsidRPr="0CEFC88B" w:rsidR="0CEFC88B">
              <w:rPr>
                <w:rFonts w:ascii="Calibri" w:hAnsi="Calibri" w:eastAsia="Calibri" w:cs="Calibri"/>
                <w:sz w:val="22"/>
                <w:szCs w:val="22"/>
              </w:rPr>
              <w:t>Success</w:t>
            </w:r>
          </w:p>
        </w:tc>
      </w:tr>
    </w:tbl>
    <w:p w:rsidR="0CEFC88B" w:rsidP="0CEFC88B" w:rsidRDefault="0CEFC88B" w14:paraId="21E18E7B" w14:textId="642A59C8">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4ED6F3C3">
        <w:tc>
          <w:tcPr>
            <w:tcW w:w="1410" w:type="dxa"/>
            <w:tcBorders>
              <w:top w:val="single" w:sz="8"/>
              <w:left w:val="single" w:sz="8"/>
              <w:bottom w:val="single" w:sz="8"/>
              <w:right w:val="single" w:sz="8"/>
            </w:tcBorders>
            <w:tcMar/>
            <w:vAlign w:val="top"/>
          </w:tcPr>
          <w:p w:rsidR="0CEFC88B" w:rsidP="0CEFC88B" w:rsidRDefault="0CEFC88B" w14:paraId="6666BF1C"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161415ED" w14:textId="6391253B">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19</w:t>
            </w:r>
          </w:p>
        </w:tc>
      </w:tr>
      <w:tr w:rsidR="0CEFC88B" w:rsidTr="0CEFC88B" w14:paraId="69DD0507">
        <w:tc>
          <w:tcPr>
            <w:tcW w:w="1410" w:type="dxa"/>
            <w:tcBorders>
              <w:top w:val="single" w:sz="8"/>
              <w:left w:val="single" w:sz="8"/>
              <w:bottom w:val="single" w:sz="8"/>
              <w:right w:val="single" w:sz="8"/>
            </w:tcBorders>
            <w:tcMar/>
            <w:vAlign w:val="top"/>
          </w:tcPr>
          <w:p w:rsidR="0CEFC88B" w:rsidP="0CEFC88B" w:rsidRDefault="0CEFC88B" w14:paraId="643C3E16"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31D9B5BE" w14:textId="7DD1BBF1">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237D7CBE">
        <w:tc>
          <w:tcPr>
            <w:tcW w:w="1410" w:type="dxa"/>
            <w:tcBorders>
              <w:top w:val="single" w:sz="8"/>
              <w:left w:val="single" w:sz="8"/>
              <w:bottom w:val="single" w:sz="8"/>
              <w:right w:val="single" w:sz="8"/>
            </w:tcBorders>
            <w:tcMar/>
            <w:vAlign w:val="top"/>
          </w:tcPr>
          <w:p w:rsidR="0CEFC88B" w:rsidP="0CEFC88B" w:rsidRDefault="0CEFC88B" w14:paraId="0B27DAF9"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7186844C" w14:textId="5271AC65">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find if an employee exists using its ID in a case where the employee with input ID does exist</w:t>
            </w:r>
          </w:p>
        </w:tc>
      </w:tr>
      <w:tr w:rsidR="0CEFC88B" w:rsidTr="0CEFC88B" w14:paraId="5DAF2DD8">
        <w:tc>
          <w:tcPr>
            <w:tcW w:w="1410" w:type="dxa"/>
            <w:tcBorders>
              <w:top w:val="single" w:sz="8"/>
              <w:left w:val="single" w:sz="8"/>
              <w:bottom w:val="single" w:sz="8"/>
              <w:right w:val="single" w:sz="8"/>
            </w:tcBorders>
            <w:tcMar/>
            <w:vAlign w:val="top"/>
          </w:tcPr>
          <w:p w:rsidR="0CEFC88B" w:rsidP="0CEFC88B" w:rsidRDefault="0CEFC88B" w14:paraId="35C0AB56"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6BE9E180" w14:textId="76CC36DB">
            <w:pPr>
              <w:jc w:val="both"/>
            </w:pPr>
            <w:r w:rsidRPr="0CEFC88B" w:rsidR="0CEFC88B">
              <w:rPr>
                <w:rFonts w:ascii="Calibri" w:hAnsi="Calibri" w:eastAsia="Calibri" w:cs="Calibri"/>
                <w:sz w:val="22"/>
                <w:szCs w:val="22"/>
              </w:rPr>
              <w:t>Success</w:t>
            </w:r>
          </w:p>
        </w:tc>
      </w:tr>
    </w:tbl>
    <w:p w:rsidR="0CEFC88B" w:rsidP="0CEFC88B" w:rsidRDefault="0CEFC88B" w14:paraId="38188DEE" w14:textId="668D6644">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55EFC75E">
        <w:tc>
          <w:tcPr>
            <w:tcW w:w="1410" w:type="dxa"/>
            <w:tcBorders>
              <w:top w:val="single" w:sz="8"/>
              <w:left w:val="single" w:sz="8"/>
              <w:bottom w:val="single" w:sz="8"/>
              <w:right w:val="single" w:sz="8"/>
            </w:tcBorders>
            <w:tcMar/>
            <w:vAlign w:val="top"/>
          </w:tcPr>
          <w:p w:rsidR="0CEFC88B" w:rsidP="0CEFC88B" w:rsidRDefault="0CEFC88B" w14:paraId="4866E444"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E0E3630" w14:textId="40C8D0FD">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20</w:t>
            </w:r>
          </w:p>
        </w:tc>
      </w:tr>
      <w:tr w:rsidR="0CEFC88B" w:rsidTr="0CEFC88B" w14:paraId="44B10F46">
        <w:tc>
          <w:tcPr>
            <w:tcW w:w="1410" w:type="dxa"/>
            <w:tcBorders>
              <w:top w:val="single" w:sz="8"/>
              <w:left w:val="single" w:sz="8"/>
              <w:bottom w:val="single" w:sz="8"/>
              <w:right w:val="single" w:sz="8"/>
            </w:tcBorders>
            <w:tcMar/>
            <w:vAlign w:val="top"/>
          </w:tcPr>
          <w:p w:rsidR="0CEFC88B" w:rsidP="0CEFC88B" w:rsidRDefault="0CEFC88B" w14:paraId="2CBAB4ED"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69100075" w14:textId="7CEFEE27">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3DA7AC21">
        <w:tc>
          <w:tcPr>
            <w:tcW w:w="1410" w:type="dxa"/>
            <w:tcBorders>
              <w:top w:val="single" w:sz="8"/>
              <w:left w:val="single" w:sz="8"/>
              <w:bottom w:val="single" w:sz="8"/>
              <w:right w:val="single" w:sz="8"/>
            </w:tcBorders>
            <w:tcMar/>
            <w:vAlign w:val="top"/>
          </w:tcPr>
          <w:p w:rsidR="0CEFC88B" w:rsidP="0CEFC88B" w:rsidRDefault="0CEFC88B" w14:paraId="1E3F43C5"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7EF4E840" w14:textId="04694EB6">
            <w:pPr>
              <w:pStyle w:val="Normal"/>
              <w:jc w:val="both"/>
              <w:rPr>
                <w:rFonts w:ascii="Calibri" w:hAnsi="Calibri" w:eastAsia="Calibri" w:cs="Calibri"/>
                <w:sz w:val="22"/>
                <w:szCs w:val="22"/>
              </w:rPr>
            </w:pPr>
            <w:r w:rsidRPr="0CEFC88B" w:rsidR="0CEFC88B">
              <w:rPr>
                <w:rFonts w:ascii="Calibri" w:hAnsi="Calibri" w:eastAsia="Calibri" w:cs="Calibri"/>
                <w:sz w:val="22"/>
                <w:szCs w:val="22"/>
              </w:rPr>
              <w:t xml:space="preserve">Tests the ability to </w:t>
            </w:r>
            <w:r w:rsidRPr="0CEFC88B" w:rsidR="0CEFC88B">
              <w:rPr>
                <w:rFonts w:ascii="Calibri" w:hAnsi="Calibri" w:eastAsia="Calibri" w:cs="Calibri"/>
                <w:sz w:val="22"/>
                <w:szCs w:val="22"/>
              </w:rPr>
              <w:t>find if an employee exists using its ID in a case where the employee with input ID does not exist</w:t>
            </w:r>
          </w:p>
        </w:tc>
      </w:tr>
      <w:tr w:rsidR="0CEFC88B" w:rsidTr="0CEFC88B" w14:paraId="14C233BC">
        <w:tc>
          <w:tcPr>
            <w:tcW w:w="1410" w:type="dxa"/>
            <w:tcBorders>
              <w:top w:val="single" w:sz="8"/>
              <w:left w:val="single" w:sz="8"/>
              <w:bottom w:val="single" w:sz="8"/>
              <w:right w:val="single" w:sz="8"/>
            </w:tcBorders>
            <w:tcMar/>
            <w:vAlign w:val="top"/>
          </w:tcPr>
          <w:p w:rsidR="0CEFC88B" w:rsidP="0CEFC88B" w:rsidRDefault="0CEFC88B" w14:paraId="47DE371E"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7C3CC4DB" w14:textId="76CC36DB">
            <w:pPr>
              <w:jc w:val="both"/>
            </w:pPr>
            <w:r w:rsidRPr="0CEFC88B" w:rsidR="0CEFC88B">
              <w:rPr>
                <w:rFonts w:ascii="Calibri" w:hAnsi="Calibri" w:eastAsia="Calibri" w:cs="Calibri"/>
                <w:sz w:val="22"/>
                <w:szCs w:val="22"/>
              </w:rPr>
              <w:t>Success</w:t>
            </w:r>
          </w:p>
        </w:tc>
      </w:tr>
    </w:tbl>
    <w:p w:rsidR="0CEFC88B" w:rsidP="0CEFC88B" w:rsidRDefault="0CEFC88B" w14:paraId="4C7675FB" w14:textId="18E84C65">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69A260F4">
        <w:tc>
          <w:tcPr>
            <w:tcW w:w="1410" w:type="dxa"/>
            <w:tcBorders>
              <w:top w:val="single" w:sz="8"/>
              <w:left w:val="single" w:sz="8"/>
              <w:bottom w:val="single" w:sz="8"/>
              <w:right w:val="single" w:sz="8"/>
            </w:tcBorders>
            <w:tcMar/>
            <w:vAlign w:val="top"/>
          </w:tcPr>
          <w:p w:rsidR="0CEFC88B" w:rsidP="0CEFC88B" w:rsidRDefault="0CEFC88B" w14:paraId="3A8FAE10"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4E3E68F0" w14:textId="1E42512F">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21</w:t>
            </w:r>
          </w:p>
        </w:tc>
      </w:tr>
      <w:tr w:rsidR="0CEFC88B" w:rsidTr="0CEFC88B" w14:paraId="330329AF">
        <w:tc>
          <w:tcPr>
            <w:tcW w:w="1410" w:type="dxa"/>
            <w:tcBorders>
              <w:top w:val="single" w:sz="8"/>
              <w:left w:val="single" w:sz="8"/>
              <w:bottom w:val="single" w:sz="8"/>
              <w:right w:val="single" w:sz="8"/>
            </w:tcBorders>
            <w:tcMar/>
            <w:vAlign w:val="top"/>
          </w:tcPr>
          <w:p w:rsidR="0CEFC88B" w:rsidP="0CEFC88B" w:rsidRDefault="0CEFC88B" w14:paraId="25DEC19D"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72BA2301" w14:textId="1B2D40D7">
            <w:pPr>
              <w:jc w:val="both"/>
              <w:rPr>
                <w:rFonts w:ascii="Calibri" w:hAnsi="Calibri" w:eastAsia="Calibri" w:cs="Calibri"/>
                <w:sz w:val="22"/>
                <w:szCs w:val="22"/>
              </w:rPr>
            </w:pPr>
            <w:r w:rsidRPr="0CEFC88B" w:rsidR="0CEFC88B">
              <w:rPr>
                <w:rFonts w:ascii="Calibri" w:hAnsi="Calibri" w:eastAsia="Calibri" w:cs="Calibri"/>
                <w:sz w:val="22"/>
                <w:szCs w:val="22"/>
              </w:rPr>
              <w:t>6</w:t>
            </w:r>
          </w:p>
        </w:tc>
      </w:tr>
      <w:tr w:rsidR="0CEFC88B" w:rsidTr="0CEFC88B" w14:paraId="4B4437EA">
        <w:tc>
          <w:tcPr>
            <w:tcW w:w="1410" w:type="dxa"/>
            <w:tcBorders>
              <w:top w:val="single" w:sz="8"/>
              <w:left w:val="single" w:sz="8"/>
              <w:bottom w:val="single" w:sz="8"/>
              <w:right w:val="single" w:sz="8"/>
            </w:tcBorders>
            <w:tcMar/>
            <w:vAlign w:val="top"/>
          </w:tcPr>
          <w:p w:rsidR="0CEFC88B" w:rsidP="0CEFC88B" w:rsidRDefault="0CEFC88B" w14:paraId="58CC98AB"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0C2DE9EA" w14:textId="785C22AD">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verify if an employee has access to a room (the return should be true)</w:t>
            </w:r>
          </w:p>
        </w:tc>
      </w:tr>
      <w:tr w:rsidR="0CEFC88B" w:rsidTr="0CEFC88B" w14:paraId="008D752A">
        <w:tc>
          <w:tcPr>
            <w:tcW w:w="1410" w:type="dxa"/>
            <w:tcBorders>
              <w:top w:val="single" w:sz="8"/>
              <w:left w:val="single" w:sz="8"/>
              <w:bottom w:val="single" w:sz="8"/>
              <w:right w:val="single" w:sz="8"/>
            </w:tcBorders>
            <w:tcMar/>
            <w:vAlign w:val="top"/>
          </w:tcPr>
          <w:p w:rsidR="0CEFC88B" w:rsidP="0CEFC88B" w:rsidRDefault="0CEFC88B" w14:paraId="13DCA327"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04A98F84" w14:textId="76CC36DB">
            <w:pPr>
              <w:jc w:val="both"/>
            </w:pPr>
            <w:r w:rsidRPr="0CEFC88B" w:rsidR="0CEFC88B">
              <w:rPr>
                <w:rFonts w:ascii="Calibri" w:hAnsi="Calibri" w:eastAsia="Calibri" w:cs="Calibri"/>
                <w:sz w:val="22"/>
                <w:szCs w:val="22"/>
              </w:rPr>
              <w:t>Success</w:t>
            </w:r>
          </w:p>
        </w:tc>
      </w:tr>
    </w:tbl>
    <w:p w:rsidR="0CEFC88B" w:rsidP="0CEFC88B" w:rsidRDefault="0CEFC88B" w14:paraId="69FA18B8" w14:textId="60A059AA">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2E3A50C4">
        <w:tc>
          <w:tcPr>
            <w:tcW w:w="1410" w:type="dxa"/>
            <w:tcBorders>
              <w:top w:val="single" w:sz="8"/>
              <w:left w:val="single" w:sz="8"/>
              <w:bottom w:val="single" w:sz="8"/>
              <w:right w:val="single" w:sz="8"/>
            </w:tcBorders>
            <w:tcMar/>
            <w:vAlign w:val="top"/>
          </w:tcPr>
          <w:p w:rsidR="0CEFC88B" w:rsidP="0CEFC88B" w:rsidRDefault="0CEFC88B" w14:paraId="25D85975"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28C2AD8C" w14:textId="772FC20C">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22</w:t>
            </w:r>
          </w:p>
        </w:tc>
      </w:tr>
      <w:tr w:rsidR="0CEFC88B" w:rsidTr="0CEFC88B" w14:paraId="266261E7">
        <w:tc>
          <w:tcPr>
            <w:tcW w:w="1410" w:type="dxa"/>
            <w:tcBorders>
              <w:top w:val="single" w:sz="8"/>
              <w:left w:val="single" w:sz="8"/>
              <w:bottom w:val="single" w:sz="8"/>
              <w:right w:val="single" w:sz="8"/>
            </w:tcBorders>
            <w:tcMar/>
            <w:vAlign w:val="top"/>
          </w:tcPr>
          <w:p w:rsidR="0CEFC88B" w:rsidP="0CEFC88B" w:rsidRDefault="0CEFC88B" w14:paraId="0582A8EE"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8BB271C" w14:textId="72D16973">
            <w:pPr>
              <w:jc w:val="both"/>
              <w:rPr>
                <w:rFonts w:ascii="Calibri" w:hAnsi="Calibri" w:eastAsia="Calibri" w:cs="Calibri"/>
                <w:sz w:val="22"/>
                <w:szCs w:val="22"/>
              </w:rPr>
            </w:pPr>
            <w:r w:rsidRPr="0CEFC88B" w:rsidR="0CEFC88B">
              <w:rPr>
                <w:rFonts w:ascii="Calibri" w:hAnsi="Calibri" w:eastAsia="Calibri" w:cs="Calibri"/>
                <w:sz w:val="22"/>
                <w:szCs w:val="22"/>
              </w:rPr>
              <w:t>7</w:t>
            </w:r>
          </w:p>
        </w:tc>
      </w:tr>
      <w:tr w:rsidR="0CEFC88B" w:rsidTr="0CEFC88B" w14:paraId="48FE82D3">
        <w:tc>
          <w:tcPr>
            <w:tcW w:w="1410" w:type="dxa"/>
            <w:tcBorders>
              <w:top w:val="single" w:sz="8"/>
              <w:left w:val="single" w:sz="8"/>
              <w:bottom w:val="single" w:sz="8"/>
              <w:right w:val="single" w:sz="8"/>
            </w:tcBorders>
            <w:tcMar/>
            <w:vAlign w:val="top"/>
          </w:tcPr>
          <w:p w:rsidR="0CEFC88B" w:rsidP="0CEFC88B" w:rsidRDefault="0CEFC88B" w14:paraId="6C360154"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CD3B796" w14:textId="514E8071">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verify if an employee has access to a room (the return should be false)</w:t>
            </w:r>
          </w:p>
        </w:tc>
      </w:tr>
      <w:tr w:rsidR="0CEFC88B" w:rsidTr="0CEFC88B" w14:paraId="2384F6E7">
        <w:tc>
          <w:tcPr>
            <w:tcW w:w="1410" w:type="dxa"/>
            <w:tcBorders>
              <w:top w:val="single" w:sz="8"/>
              <w:left w:val="single" w:sz="8"/>
              <w:bottom w:val="single" w:sz="8"/>
              <w:right w:val="single" w:sz="8"/>
            </w:tcBorders>
            <w:tcMar/>
            <w:vAlign w:val="top"/>
          </w:tcPr>
          <w:p w:rsidR="0CEFC88B" w:rsidP="0CEFC88B" w:rsidRDefault="0CEFC88B" w14:paraId="7E6EAA8E"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58850038" w14:textId="76CC36DB">
            <w:pPr>
              <w:jc w:val="both"/>
            </w:pPr>
            <w:r w:rsidRPr="0CEFC88B" w:rsidR="0CEFC88B">
              <w:rPr>
                <w:rFonts w:ascii="Calibri" w:hAnsi="Calibri" w:eastAsia="Calibri" w:cs="Calibri"/>
                <w:sz w:val="22"/>
                <w:szCs w:val="22"/>
              </w:rPr>
              <w:t>Success</w:t>
            </w:r>
          </w:p>
        </w:tc>
      </w:tr>
    </w:tbl>
    <w:p w:rsidR="0CEFC88B" w:rsidP="0CEFC88B" w:rsidRDefault="0CEFC88B" w14:paraId="013FE83B" w14:textId="783C8996">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556C3BA0">
        <w:tc>
          <w:tcPr>
            <w:tcW w:w="1410" w:type="dxa"/>
            <w:tcBorders>
              <w:top w:val="single" w:sz="8"/>
              <w:left w:val="single" w:sz="8"/>
              <w:bottom w:val="single" w:sz="8"/>
              <w:right w:val="single" w:sz="8"/>
            </w:tcBorders>
            <w:tcMar/>
            <w:vAlign w:val="top"/>
          </w:tcPr>
          <w:p w:rsidR="0CEFC88B" w:rsidP="0CEFC88B" w:rsidRDefault="0CEFC88B" w14:paraId="4B20E9A2"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7FC5F74E" w14:textId="3B42C001">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23</w:t>
            </w:r>
          </w:p>
        </w:tc>
      </w:tr>
      <w:tr w:rsidR="0CEFC88B" w:rsidTr="0CEFC88B" w14:paraId="4B50B50F">
        <w:tc>
          <w:tcPr>
            <w:tcW w:w="1410" w:type="dxa"/>
            <w:tcBorders>
              <w:top w:val="single" w:sz="8"/>
              <w:left w:val="single" w:sz="8"/>
              <w:bottom w:val="single" w:sz="8"/>
              <w:right w:val="single" w:sz="8"/>
            </w:tcBorders>
            <w:tcMar/>
            <w:vAlign w:val="top"/>
          </w:tcPr>
          <w:p w:rsidR="0CEFC88B" w:rsidP="0CEFC88B" w:rsidRDefault="0CEFC88B" w14:paraId="26475341"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5511C435" w14:textId="5DDD4C7E">
            <w:pPr>
              <w:jc w:val="both"/>
              <w:rPr>
                <w:rFonts w:ascii="Calibri" w:hAnsi="Calibri" w:eastAsia="Calibri" w:cs="Calibri"/>
                <w:sz w:val="22"/>
                <w:szCs w:val="22"/>
              </w:rPr>
            </w:pPr>
            <w:r w:rsidRPr="0CEFC88B" w:rsidR="0CEFC88B">
              <w:rPr>
                <w:rFonts w:ascii="Calibri" w:hAnsi="Calibri" w:eastAsia="Calibri" w:cs="Calibri"/>
                <w:sz w:val="22"/>
                <w:szCs w:val="22"/>
              </w:rPr>
              <w:t>8</w:t>
            </w:r>
          </w:p>
        </w:tc>
      </w:tr>
      <w:tr w:rsidR="0CEFC88B" w:rsidTr="0CEFC88B" w14:paraId="51CE53A5">
        <w:tc>
          <w:tcPr>
            <w:tcW w:w="1410" w:type="dxa"/>
            <w:tcBorders>
              <w:top w:val="single" w:sz="8"/>
              <w:left w:val="single" w:sz="8"/>
              <w:bottom w:val="single" w:sz="8"/>
              <w:right w:val="single" w:sz="8"/>
            </w:tcBorders>
            <w:tcMar/>
            <w:vAlign w:val="top"/>
          </w:tcPr>
          <w:p w:rsidR="0CEFC88B" w:rsidP="0CEFC88B" w:rsidRDefault="0CEFC88B" w14:paraId="7CC042BA"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625F76CA" w14:textId="21C28D06">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verify if an employee has access to a room with an access code that doesn’t exist (security alert)</w:t>
            </w:r>
          </w:p>
        </w:tc>
      </w:tr>
      <w:tr w:rsidR="0CEFC88B" w:rsidTr="0CEFC88B" w14:paraId="17330619">
        <w:tc>
          <w:tcPr>
            <w:tcW w:w="1410" w:type="dxa"/>
            <w:tcBorders>
              <w:top w:val="single" w:sz="8"/>
              <w:left w:val="single" w:sz="8"/>
              <w:bottom w:val="single" w:sz="8"/>
              <w:right w:val="single" w:sz="8"/>
            </w:tcBorders>
            <w:tcMar/>
            <w:vAlign w:val="top"/>
          </w:tcPr>
          <w:p w:rsidR="0CEFC88B" w:rsidP="0CEFC88B" w:rsidRDefault="0CEFC88B" w14:paraId="07DC27BA"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6E3AC35D" w14:textId="76CC36DB">
            <w:pPr>
              <w:jc w:val="both"/>
            </w:pPr>
            <w:r w:rsidRPr="0CEFC88B" w:rsidR="0CEFC88B">
              <w:rPr>
                <w:rFonts w:ascii="Calibri" w:hAnsi="Calibri" w:eastAsia="Calibri" w:cs="Calibri"/>
                <w:sz w:val="22"/>
                <w:szCs w:val="22"/>
              </w:rPr>
              <w:t>Success</w:t>
            </w:r>
          </w:p>
        </w:tc>
      </w:tr>
    </w:tbl>
    <w:p w:rsidR="0CEFC88B" w:rsidP="0CEFC88B" w:rsidRDefault="0CEFC88B" w14:paraId="36EF9A15" w14:textId="1C6F39CF">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7529A876">
        <w:tc>
          <w:tcPr>
            <w:tcW w:w="1410" w:type="dxa"/>
            <w:tcBorders>
              <w:top w:val="single" w:sz="8"/>
              <w:left w:val="single" w:sz="8"/>
              <w:bottom w:val="single" w:sz="8"/>
              <w:right w:val="single" w:sz="8"/>
            </w:tcBorders>
            <w:tcMar/>
            <w:vAlign w:val="top"/>
          </w:tcPr>
          <w:p w:rsidR="0CEFC88B" w:rsidP="0CEFC88B" w:rsidRDefault="0CEFC88B" w14:paraId="6CB1FCC9"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0AFA36C" w14:textId="010F1C62">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24</w:t>
            </w:r>
          </w:p>
        </w:tc>
      </w:tr>
      <w:tr w:rsidR="0CEFC88B" w:rsidTr="0CEFC88B" w14:paraId="59802CD1">
        <w:tc>
          <w:tcPr>
            <w:tcW w:w="1410" w:type="dxa"/>
            <w:tcBorders>
              <w:top w:val="single" w:sz="8"/>
              <w:left w:val="single" w:sz="8"/>
              <w:bottom w:val="single" w:sz="8"/>
              <w:right w:val="single" w:sz="8"/>
            </w:tcBorders>
            <w:tcMar/>
            <w:vAlign w:val="top"/>
          </w:tcPr>
          <w:p w:rsidR="0CEFC88B" w:rsidP="0CEFC88B" w:rsidRDefault="0CEFC88B" w14:paraId="0396A4BC"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77DE2786" w14:textId="2B143532">
            <w:pPr>
              <w:jc w:val="both"/>
              <w:rPr>
                <w:rFonts w:ascii="Calibri" w:hAnsi="Calibri" w:eastAsia="Calibri" w:cs="Calibri"/>
                <w:sz w:val="22"/>
                <w:szCs w:val="22"/>
              </w:rPr>
            </w:pPr>
            <w:r w:rsidRPr="0CEFC88B" w:rsidR="0CEFC88B">
              <w:rPr>
                <w:rFonts w:ascii="Calibri" w:hAnsi="Calibri" w:eastAsia="Calibri" w:cs="Calibri"/>
                <w:sz w:val="22"/>
                <w:szCs w:val="22"/>
              </w:rPr>
              <w:t>5</w:t>
            </w:r>
          </w:p>
        </w:tc>
      </w:tr>
      <w:tr w:rsidR="0CEFC88B" w:rsidTr="0CEFC88B" w14:paraId="686409CA">
        <w:tc>
          <w:tcPr>
            <w:tcW w:w="1410" w:type="dxa"/>
            <w:tcBorders>
              <w:top w:val="single" w:sz="8"/>
              <w:left w:val="single" w:sz="8"/>
              <w:bottom w:val="single" w:sz="8"/>
              <w:right w:val="single" w:sz="8"/>
            </w:tcBorders>
            <w:tcMar/>
            <w:vAlign w:val="top"/>
          </w:tcPr>
          <w:p w:rsidR="0CEFC88B" w:rsidP="0CEFC88B" w:rsidRDefault="0CEFC88B" w14:paraId="4C39E01F"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3F323DD1" w14:textId="655DF9D1">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a file with the file writer</w:t>
            </w:r>
          </w:p>
        </w:tc>
      </w:tr>
      <w:tr w:rsidR="0CEFC88B" w:rsidTr="0CEFC88B" w14:paraId="3B1C8E93">
        <w:tc>
          <w:tcPr>
            <w:tcW w:w="1410" w:type="dxa"/>
            <w:tcBorders>
              <w:top w:val="single" w:sz="8"/>
              <w:left w:val="single" w:sz="8"/>
              <w:bottom w:val="single" w:sz="8"/>
              <w:right w:val="single" w:sz="8"/>
            </w:tcBorders>
            <w:tcMar/>
            <w:vAlign w:val="top"/>
          </w:tcPr>
          <w:p w:rsidR="0CEFC88B" w:rsidP="0CEFC88B" w:rsidRDefault="0CEFC88B" w14:paraId="6D33748A"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4564FB02" w14:textId="76CC36DB">
            <w:pPr>
              <w:jc w:val="both"/>
            </w:pPr>
            <w:r w:rsidRPr="0CEFC88B" w:rsidR="0CEFC88B">
              <w:rPr>
                <w:rFonts w:ascii="Calibri" w:hAnsi="Calibri" w:eastAsia="Calibri" w:cs="Calibri"/>
                <w:sz w:val="22"/>
                <w:szCs w:val="22"/>
              </w:rPr>
              <w:t>Success</w:t>
            </w:r>
          </w:p>
        </w:tc>
      </w:tr>
    </w:tbl>
    <w:p w:rsidR="0CEFC88B" w:rsidP="0CEFC88B" w:rsidRDefault="0CEFC88B" w14:paraId="606F3977" w14:textId="5BE84147">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4D6C7DE7">
        <w:tc>
          <w:tcPr>
            <w:tcW w:w="1410" w:type="dxa"/>
            <w:tcBorders>
              <w:top w:val="single" w:sz="8"/>
              <w:left w:val="single" w:sz="8"/>
              <w:bottom w:val="single" w:sz="8"/>
              <w:right w:val="single" w:sz="8"/>
            </w:tcBorders>
            <w:tcMar/>
            <w:vAlign w:val="top"/>
          </w:tcPr>
          <w:p w:rsidR="0CEFC88B" w:rsidP="0CEFC88B" w:rsidRDefault="0CEFC88B" w14:paraId="2FDF53FD"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E8EF5C2" w14:textId="010F1C62">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24</w:t>
            </w:r>
          </w:p>
        </w:tc>
      </w:tr>
      <w:tr w:rsidR="0CEFC88B" w:rsidTr="0CEFC88B" w14:paraId="1FF4592E">
        <w:tc>
          <w:tcPr>
            <w:tcW w:w="1410" w:type="dxa"/>
            <w:tcBorders>
              <w:top w:val="single" w:sz="8"/>
              <w:left w:val="single" w:sz="8"/>
              <w:bottom w:val="single" w:sz="8"/>
              <w:right w:val="single" w:sz="8"/>
            </w:tcBorders>
            <w:tcMar/>
            <w:vAlign w:val="top"/>
          </w:tcPr>
          <w:p w:rsidR="0CEFC88B" w:rsidP="0CEFC88B" w:rsidRDefault="0CEFC88B" w14:paraId="6CB5E73F"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36918E96" w14:textId="185A8578">
            <w:pPr>
              <w:jc w:val="both"/>
              <w:rPr>
                <w:rFonts w:ascii="Calibri" w:hAnsi="Calibri" w:eastAsia="Calibri" w:cs="Calibri"/>
                <w:sz w:val="22"/>
                <w:szCs w:val="22"/>
              </w:rPr>
            </w:pPr>
            <w:r w:rsidRPr="0CEFC88B" w:rsidR="0CEFC88B">
              <w:rPr>
                <w:rFonts w:ascii="Calibri" w:hAnsi="Calibri" w:eastAsia="Calibri" w:cs="Calibri"/>
                <w:sz w:val="22"/>
                <w:szCs w:val="22"/>
              </w:rPr>
              <w:t>5</w:t>
            </w:r>
          </w:p>
        </w:tc>
      </w:tr>
      <w:tr w:rsidR="0CEFC88B" w:rsidTr="0CEFC88B" w14:paraId="404855F1">
        <w:tc>
          <w:tcPr>
            <w:tcW w:w="1410" w:type="dxa"/>
            <w:tcBorders>
              <w:top w:val="single" w:sz="8"/>
              <w:left w:val="single" w:sz="8"/>
              <w:bottom w:val="single" w:sz="8"/>
              <w:right w:val="single" w:sz="8"/>
            </w:tcBorders>
            <w:tcMar/>
            <w:vAlign w:val="top"/>
          </w:tcPr>
          <w:p w:rsidR="0CEFC88B" w:rsidP="0CEFC88B" w:rsidRDefault="0CEFC88B" w14:paraId="4590CE13"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7D224B90" w14:textId="46BB209A">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a company using an existing file with objects</w:t>
            </w:r>
          </w:p>
        </w:tc>
      </w:tr>
      <w:tr w:rsidR="0CEFC88B" w:rsidTr="0CEFC88B" w14:paraId="39B7F832">
        <w:tc>
          <w:tcPr>
            <w:tcW w:w="1410" w:type="dxa"/>
            <w:tcBorders>
              <w:top w:val="single" w:sz="8"/>
              <w:left w:val="single" w:sz="8"/>
              <w:bottom w:val="single" w:sz="8"/>
              <w:right w:val="single" w:sz="8"/>
            </w:tcBorders>
            <w:tcMar/>
            <w:vAlign w:val="top"/>
          </w:tcPr>
          <w:p w:rsidR="0CEFC88B" w:rsidP="0CEFC88B" w:rsidRDefault="0CEFC88B" w14:paraId="25AC761C"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0D633CFB" w14:textId="76CC36DB">
            <w:pPr>
              <w:jc w:val="both"/>
            </w:pPr>
            <w:r w:rsidRPr="0CEFC88B" w:rsidR="0CEFC88B">
              <w:rPr>
                <w:rFonts w:ascii="Calibri" w:hAnsi="Calibri" w:eastAsia="Calibri" w:cs="Calibri"/>
                <w:sz w:val="22"/>
                <w:szCs w:val="22"/>
              </w:rPr>
              <w:t>Success</w:t>
            </w:r>
          </w:p>
        </w:tc>
      </w:tr>
    </w:tbl>
    <w:p w:rsidR="0CEFC88B" w:rsidP="0CEFC88B" w:rsidRDefault="0CEFC88B" w14:paraId="0DB0AD95" w14:textId="2EFEFD47">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6206648C">
        <w:tc>
          <w:tcPr>
            <w:tcW w:w="1410" w:type="dxa"/>
            <w:tcBorders>
              <w:top w:val="single" w:sz="8"/>
              <w:left w:val="single" w:sz="8"/>
              <w:bottom w:val="single" w:sz="8"/>
              <w:right w:val="single" w:sz="8"/>
            </w:tcBorders>
            <w:tcMar/>
            <w:vAlign w:val="top"/>
          </w:tcPr>
          <w:p w:rsidR="0CEFC88B" w:rsidP="0CEFC88B" w:rsidRDefault="0CEFC88B" w14:paraId="3D7D0BD3"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1C81F6B7" w14:textId="02B44347">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25</w:t>
            </w:r>
          </w:p>
        </w:tc>
      </w:tr>
      <w:tr w:rsidR="0CEFC88B" w:rsidTr="0CEFC88B" w14:paraId="159C3CD3">
        <w:tc>
          <w:tcPr>
            <w:tcW w:w="1410" w:type="dxa"/>
            <w:tcBorders>
              <w:top w:val="single" w:sz="8"/>
              <w:left w:val="single" w:sz="8"/>
              <w:bottom w:val="single" w:sz="8"/>
              <w:right w:val="single" w:sz="8"/>
            </w:tcBorders>
            <w:tcMar/>
            <w:vAlign w:val="top"/>
          </w:tcPr>
          <w:p w:rsidR="0CEFC88B" w:rsidP="0CEFC88B" w:rsidRDefault="0CEFC88B" w14:paraId="0921A21E"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609FF92E" w14:textId="1A946647">
            <w:pPr>
              <w:jc w:val="both"/>
              <w:rPr>
                <w:rFonts w:ascii="Calibri" w:hAnsi="Calibri" w:eastAsia="Calibri" w:cs="Calibri"/>
                <w:sz w:val="22"/>
                <w:szCs w:val="22"/>
              </w:rPr>
            </w:pPr>
            <w:r w:rsidRPr="0CEFC88B" w:rsidR="0CEFC88B">
              <w:rPr>
                <w:rFonts w:ascii="Calibri" w:hAnsi="Calibri" w:eastAsia="Calibri" w:cs="Calibri"/>
                <w:sz w:val="22"/>
                <w:szCs w:val="22"/>
              </w:rPr>
              <w:t>6,7,8</w:t>
            </w:r>
          </w:p>
        </w:tc>
      </w:tr>
      <w:tr w:rsidR="0CEFC88B" w:rsidTr="0CEFC88B" w14:paraId="77567768">
        <w:tc>
          <w:tcPr>
            <w:tcW w:w="1410" w:type="dxa"/>
            <w:tcBorders>
              <w:top w:val="single" w:sz="8"/>
              <w:left w:val="single" w:sz="8"/>
              <w:bottom w:val="single" w:sz="8"/>
              <w:right w:val="single" w:sz="8"/>
            </w:tcBorders>
            <w:tcMar/>
            <w:vAlign w:val="top"/>
          </w:tcPr>
          <w:p w:rsidR="0CEFC88B" w:rsidP="0CEFC88B" w:rsidRDefault="0CEFC88B" w14:paraId="259E0166"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37DD5D8C" w14:textId="6965B15D">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a file that stores attempted accesses</w:t>
            </w:r>
          </w:p>
        </w:tc>
      </w:tr>
      <w:tr w:rsidR="0CEFC88B" w:rsidTr="0CEFC88B" w14:paraId="77A24DC5">
        <w:tc>
          <w:tcPr>
            <w:tcW w:w="1410" w:type="dxa"/>
            <w:tcBorders>
              <w:top w:val="single" w:sz="8"/>
              <w:left w:val="single" w:sz="8"/>
              <w:bottom w:val="single" w:sz="8"/>
              <w:right w:val="single" w:sz="8"/>
            </w:tcBorders>
            <w:tcMar/>
            <w:vAlign w:val="top"/>
          </w:tcPr>
          <w:p w:rsidR="0CEFC88B" w:rsidP="0CEFC88B" w:rsidRDefault="0CEFC88B" w14:paraId="38CFD464"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3CB4E2D3" w14:textId="76CC36DB">
            <w:pPr>
              <w:jc w:val="both"/>
            </w:pPr>
            <w:r w:rsidRPr="0CEFC88B" w:rsidR="0CEFC88B">
              <w:rPr>
                <w:rFonts w:ascii="Calibri" w:hAnsi="Calibri" w:eastAsia="Calibri" w:cs="Calibri"/>
                <w:sz w:val="22"/>
                <w:szCs w:val="22"/>
              </w:rPr>
              <w:t>Success</w:t>
            </w:r>
          </w:p>
        </w:tc>
      </w:tr>
    </w:tbl>
    <w:p w:rsidR="0CEFC88B" w:rsidP="0CEFC88B" w:rsidRDefault="0CEFC88B" w14:paraId="2089C253" w14:textId="4C16FC19">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44E5DEE5">
        <w:tc>
          <w:tcPr>
            <w:tcW w:w="1410" w:type="dxa"/>
            <w:tcBorders>
              <w:top w:val="single" w:sz="8"/>
              <w:left w:val="single" w:sz="8"/>
              <w:bottom w:val="single" w:sz="8"/>
              <w:right w:val="single" w:sz="8"/>
            </w:tcBorders>
            <w:tcMar/>
            <w:vAlign w:val="top"/>
          </w:tcPr>
          <w:p w:rsidR="0CEFC88B" w:rsidP="0CEFC88B" w:rsidRDefault="0CEFC88B" w14:paraId="0497A50A"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55886590" w14:textId="250765B3">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26</w:t>
            </w:r>
          </w:p>
        </w:tc>
      </w:tr>
      <w:tr w:rsidR="0CEFC88B" w:rsidTr="0CEFC88B" w14:paraId="00E2C7FA">
        <w:tc>
          <w:tcPr>
            <w:tcW w:w="1410" w:type="dxa"/>
            <w:tcBorders>
              <w:top w:val="single" w:sz="8"/>
              <w:left w:val="single" w:sz="8"/>
              <w:bottom w:val="single" w:sz="8"/>
              <w:right w:val="single" w:sz="8"/>
            </w:tcBorders>
            <w:tcMar/>
            <w:vAlign w:val="top"/>
          </w:tcPr>
          <w:p w:rsidR="0CEFC88B" w:rsidP="0CEFC88B" w:rsidRDefault="0CEFC88B" w14:paraId="73D1C83A"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C6E3C37" w14:textId="436207DC">
            <w:pPr>
              <w:jc w:val="both"/>
              <w:rPr>
                <w:rFonts w:ascii="Calibri" w:hAnsi="Calibri" w:eastAsia="Calibri" w:cs="Calibri"/>
                <w:sz w:val="22"/>
                <w:szCs w:val="22"/>
              </w:rPr>
            </w:pPr>
            <w:r w:rsidRPr="0CEFC88B" w:rsidR="0CEFC88B">
              <w:rPr>
                <w:rFonts w:ascii="Calibri" w:hAnsi="Calibri" w:eastAsia="Calibri" w:cs="Calibri"/>
                <w:sz w:val="22"/>
                <w:szCs w:val="22"/>
              </w:rPr>
              <w:t>15</w:t>
            </w:r>
          </w:p>
        </w:tc>
      </w:tr>
      <w:tr w:rsidR="0CEFC88B" w:rsidTr="0CEFC88B" w14:paraId="73FAFB35">
        <w:tc>
          <w:tcPr>
            <w:tcW w:w="1410" w:type="dxa"/>
            <w:tcBorders>
              <w:top w:val="single" w:sz="8"/>
              <w:left w:val="single" w:sz="8"/>
              <w:bottom w:val="single" w:sz="8"/>
              <w:right w:val="single" w:sz="8"/>
            </w:tcBorders>
            <w:tcMar/>
            <w:vAlign w:val="top"/>
          </w:tcPr>
          <w:p w:rsidR="0CEFC88B" w:rsidP="0CEFC88B" w:rsidRDefault="0CEFC88B" w14:paraId="734F6334"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D393FA4" w14:textId="74E4AAD7">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report H</w:t>
            </w:r>
          </w:p>
        </w:tc>
      </w:tr>
      <w:tr w:rsidR="0CEFC88B" w:rsidTr="0CEFC88B" w14:paraId="5FA025EF">
        <w:tc>
          <w:tcPr>
            <w:tcW w:w="1410" w:type="dxa"/>
            <w:tcBorders>
              <w:top w:val="single" w:sz="8"/>
              <w:left w:val="single" w:sz="8"/>
              <w:bottom w:val="single" w:sz="8"/>
              <w:right w:val="single" w:sz="8"/>
            </w:tcBorders>
            <w:tcMar/>
            <w:vAlign w:val="top"/>
          </w:tcPr>
          <w:p w:rsidR="0CEFC88B" w:rsidP="0CEFC88B" w:rsidRDefault="0CEFC88B" w14:paraId="5E762025"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0C6F8376" w14:textId="76CC36DB">
            <w:pPr>
              <w:jc w:val="both"/>
            </w:pPr>
            <w:r w:rsidRPr="0CEFC88B" w:rsidR="0CEFC88B">
              <w:rPr>
                <w:rFonts w:ascii="Calibri" w:hAnsi="Calibri" w:eastAsia="Calibri" w:cs="Calibri"/>
                <w:sz w:val="22"/>
                <w:szCs w:val="22"/>
              </w:rPr>
              <w:t>Success</w:t>
            </w:r>
          </w:p>
        </w:tc>
      </w:tr>
    </w:tbl>
    <w:p w:rsidR="0CEFC88B" w:rsidP="0CEFC88B" w:rsidRDefault="0CEFC88B" w14:paraId="5B6470B5" w14:textId="4C16FC19">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33C452FD">
        <w:tc>
          <w:tcPr>
            <w:tcW w:w="1410" w:type="dxa"/>
            <w:tcBorders>
              <w:top w:val="single" w:sz="8"/>
              <w:left w:val="single" w:sz="8"/>
              <w:bottom w:val="single" w:sz="8"/>
              <w:right w:val="single" w:sz="8"/>
            </w:tcBorders>
            <w:tcMar/>
            <w:vAlign w:val="top"/>
          </w:tcPr>
          <w:p w:rsidR="0CEFC88B" w:rsidP="0CEFC88B" w:rsidRDefault="0CEFC88B" w14:paraId="6F161797"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5728B9DF" w14:textId="118A9236">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27</w:t>
            </w:r>
          </w:p>
        </w:tc>
      </w:tr>
      <w:tr w:rsidR="0CEFC88B" w:rsidTr="0CEFC88B" w14:paraId="2BE242DD">
        <w:tc>
          <w:tcPr>
            <w:tcW w:w="1410" w:type="dxa"/>
            <w:tcBorders>
              <w:top w:val="single" w:sz="8"/>
              <w:left w:val="single" w:sz="8"/>
              <w:bottom w:val="single" w:sz="8"/>
              <w:right w:val="single" w:sz="8"/>
            </w:tcBorders>
            <w:tcMar/>
            <w:vAlign w:val="top"/>
          </w:tcPr>
          <w:p w:rsidR="0CEFC88B" w:rsidP="0CEFC88B" w:rsidRDefault="0CEFC88B" w14:paraId="668CD09D"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14994ABE" w14:textId="235E303B">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16</w:t>
            </w:r>
          </w:p>
        </w:tc>
      </w:tr>
      <w:tr w:rsidR="0CEFC88B" w:rsidTr="0CEFC88B" w14:paraId="09133AE2">
        <w:tc>
          <w:tcPr>
            <w:tcW w:w="1410" w:type="dxa"/>
            <w:tcBorders>
              <w:top w:val="single" w:sz="8"/>
              <w:left w:val="single" w:sz="8"/>
              <w:bottom w:val="single" w:sz="8"/>
              <w:right w:val="single" w:sz="8"/>
            </w:tcBorders>
            <w:tcMar/>
            <w:vAlign w:val="top"/>
          </w:tcPr>
          <w:p w:rsidR="0CEFC88B" w:rsidP="0CEFC88B" w:rsidRDefault="0CEFC88B" w14:paraId="728D8B31"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0CB15E3E" w14:textId="34C3D690">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report I</w:t>
            </w:r>
          </w:p>
        </w:tc>
      </w:tr>
      <w:tr w:rsidR="0CEFC88B" w:rsidTr="0CEFC88B" w14:paraId="53BCB1A8">
        <w:tc>
          <w:tcPr>
            <w:tcW w:w="1410" w:type="dxa"/>
            <w:tcBorders>
              <w:top w:val="single" w:sz="8"/>
              <w:left w:val="single" w:sz="8"/>
              <w:bottom w:val="single" w:sz="8"/>
              <w:right w:val="single" w:sz="8"/>
            </w:tcBorders>
            <w:tcMar/>
            <w:vAlign w:val="top"/>
          </w:tcPr>
          <w:p w:rsidR="0CEFC88B" w:rsidP="0CEFC88B" w:rsidRDefault="0CEFC88B" w14:paraId="68EC9BD1"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12A28B92" w14:textId="76CC36DB">
            <w:pPr>
              <w:jc w:val="both"/>
            </w:pPr>
            <w:r w:rsidRPr="0CEFC88B" w:rsidR="0CEFC88B">
              <w:rPr>
                <w:rFonts w:ascii="Calibri" w:hAnsi="Calibri" w:eastAsia="Calibri" w:cs="Calibri"/>
                <w:sz w:val="22"/>
                <w:szCs w:val="22"/>
              </w:rPr>
              <w:t>Success</w:t>
            </w:r>
          </w:p>
        </w:tc>
      </w:tr>
    </w:tbl>
    <w:p w:rsidR="0CEFC88B" w:rsidRDefault="0CEFC88B" w14:paraId="48BF51C0" w14:textId="6570A9F3"/>
    <w:tbl>
      <w:tblPr>
        <w:tblStyle w:val="TableGrid"/>
        <w:tblW w:w="0" w:type="auto"/>
        <w:tblLayout w:type="fixed"/>
        <w:tblLook w:val="04A0" w:firstRow="1" w:lastRow="0" w:firstColumn="1" w:lastColumn="0" w:noHBand="0" w:noVBand="1"/>
      </w:tblPr>
      <w:tblGrid>
        <w:gridCol w:w="1410"/>
        <w:gridCol w:w="9375"/>
      </w:tblGrid>
      <w:tr w:rsidR="0CEFC88B" w:rsidTr="0CEFC88B" w14:paraId="57D6B9B7">
        <w:tc>
          <w:tcPr>
            <w:tcW w:w="1410" w:type="dxa"/>
            <w:tcBorders>
              <w:top w:val="single" w:sz="8"/>
              <w:left w:val="single" w:sz="8"/>
              <w:bottom w:val="single" w:sz="8"/>
              <w:right w:val="single" w:sz="8"/>
            </w:tcBorders>
            <w:tcMar/>
            <w:vAlign w:val="top"/>
          </w:tcPr>
          <w:p w:rsidR="0CEFC88B" w:rsidP="0CEFC88B" w:rsidRDefault="0CEFC88B" w14:paraId="749948A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3EAF46E4" w14:textId="0CD17062">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28</w:t>
            </w:r>
          </w:p>
        </w:tc>
      </w:tr>
      <w:tr w:rsidR="0CEFC88B" w:rsidTr="0CEFC88B" w14:paraId="10D31500">
        <w:tc>
          <w:tcPr>
            <w:tcW w:w="1410" w:type="dxa"/>
            <w:tcBorders>
              <w:top w:val="single" w:sz="8"/>
              <w:left w:val="single" w:sz="8"/>
              <w:bottom w:val="single" w:sz="8"/>
              <w:right w:val="single" w:sz="8"/>
            </w:tcBorders>
            <w:tcMar/>
            <w:vAlign w:val="top"/>
          </w:tcPr>
          <w:p w:rsidR="0CEFC88B" w:rsidP="0CEFC88B" w:rsidRDefault="0CEFC88B" w14:paraId="60418B80"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6E44091B" w14:textId="4C38A2CB">
            <w:pPr>
              <w:jc w:val="both"/>
              <w:rPr>
                <w:rFonts w:ascii="Calibri" w:hAnsi="Calibri" w:eastAsia="Calibri" w:cs="Calibri"/>
                <w:sz w:val="22"/>
                <w:szCs w:val="22"/>
              </w:rPr>
            </w:pPr>
            <w:r w:rsidRPr="0CEFC88B" w:rsidR="0CEFC88B">
              <w:rPr>
                <w:rFonts w:ascii="Calibri" w:hAnsi="Calibri" w:eastAsia="Calibri" w:cs="Calibri"/>
                <w:sz w:val="22"/>
                <w:szCs w:val="22"/>
              </w:rPr>
              <w:t>17</w:t>
            </w:r>
          </w:p>
        </w:tc>
      </w:tr>
      <w:tr w:rsidR="0CEFC88B" w:rsidTr="0CEFC88B" w14:paraId="03AB61E9">
        <w:tc>
          <w:tcPr>
            <w:tcW w:w="1410" w:type="dxa"/>
            <w:tcBorders>
              <w:top w:val="single" w:sz="8"/>
              <w:left w:val="single" w:sz="8"/>
              <w:bottom w:val="single" w:sz="8"/>
              <w:right w:val="single" w:sz="8"/>
            </w:tcBorders>
            <w:tcMar/>
            <w:vAlign w:val="top"/>
          </w:tcPr>
          <w:p w:rsidR="0CEFC88B" w:rsidP="0CEFC88B" w:rsidRDefault="0CEFC88B" w14:paraId="21892033"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3844FF9A" w14:textId="3A82C1B3">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report J</w:t>
            </w:r>
          </w:p>
        </w:tc>
      </w:tr>
      <w:tr w:rsidR="0CEFC88B" w:rsidTr="0CEFC88B" w14:paraId="3E5734A7">
        <w:tc>
          <w:tcPr>
            <w:tcW w:w="1410" w:type="dxa"/>
            <w:tcBorders>
              <w:top w:val="single" w:sz="8"/>
              <w:left w:val="single" w:sz="8"/>
              <w:bottom w:val="single" w:sz="8"/>
              <w:right w:val="single" w:sz="8"/>
            </w:tcBorders>
            <w:tcMar/>
            <w:vAlign w:val="top"/>
          </w:tcPr>
          <w:p w:rsidR="0CEFC88B" w:rsidP="0CEFC88B" w:rsidRDefault="0CEFC88B" w14:paraId="5FEEA347"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156DC04E" w14:textId="76CC36DB">
            <w:pPr>
              <w:jc w:val="both"/>
            </w:pPr>
            <w:r w:rsidRPr="0CEFC88B" w:rsidR="0CEFC88B">
              <w:rPr>
                <w:rFonts w:ascii="Calibri" w:hAnsi="Calibri" w:eastAsia="Calibri" w:cs="Calibri"/>
                <w:sz w:val="22"/>
                <w:szCs w:val="22"/>
              </w:rPr>
              <w:t>Success</w:t>
            </w:r>
          </w:p>
        </w:tc>
      </w:tr>
    </w:tbl>
    <w:p w:rsidR="0CEFC88B" w:rsidP="0CEFC88B" w:rsidRDefault="0CEFC88B" w14:paraId="06A694CE" w14:textId="47942D16">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3D28F7D6">
        <w:tc>
          <w:tcPr>
            <w:tcW w:w="1410" w:type="dxa"/>
            <w:tcBorders>
              <w:top w:val="single" w:sz="8"/>
              <w:left w:val="single" w:sz="8"/>
              <w:bottom w:val="single" w:sz="8"/>
              <w:right w:val="single" w:sz="8"/>
            </w:tcBorders>
            <w:tcMar/>
            <w:vAlign w:val="top"/>
          </w:tcPr>
          <w:p w:rsidR="0CEFC88B" w:rsidP="0CEFC88B" w:rsidRDefault="0CEFC88B" w14:paraId="534858C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19DE4970" w14:textId="2CE1CA84">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29</w:t>
            </w:r>
          </w:p>
        </w:tc>
      </w:tr>
      <w:tr w:rsidR="0CEFC88B" w:rsidTr="0CEFC88B" w14:paraId="7E06673A">
        <w:tc>
          <w:tcPr>
            <w:tcW w:w="1410" w:type="dxa"/>
            <w:tcBorders>
              <w:top w:val="single" w:sz="8"/>
              <w:left w:val="single" w:sz="8"/>
              <w:bottom w:val="single" w:sz="8"/>
              <w:right w:val="single" w:sz="8"/>
            </w:tcBorders>
            <w:tcMar/>
            <w:vAlign w:val="top"/>
          </w:tcPr>
          <w:p w:rsidR="0CEFC88B" w:rsidP="0CEFC88B" w:rsidRDefault="0CEFC88B" w14:paraId="26182BB8"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E403356" w14:textId="528EAF9B">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18</w:t>
            </w:r>
          </w:p>
        </w:tc>
      </w:tr>
      <w:tr w:rsidR="0CEFC88B" w:rsidTr="0CEFC88B" w14:paraId="0C4993F1">
        <w:tc>
          <w:tcPr>
            <w:tcW w:w="1410" w:type="dxa"/>
            <w:tcBorders>
              <w:top w:val="single" w:sz="8"/>
              <w:left w:val="single" w:sz="8"/>
              <w:bottom w:val="single" w:sz="8"/>
              <w:right w:val="single" w:sz="8"/>
            </w:tcBorders>
            <w:tcMar/>
            <w:vAlign w:val="top"/>
          </w:tcPr>
          <w:p w:rsidR="0CEFC88B" w:rsidP="0CEFC88B" w:rsidRDefault="0CEFC88B" w14:paraId="6DE66BA9"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813994A" w14:textId="0CF7F5A3">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report K</w:t>
            </w:r>
          </w:p>
        </w:tc>
      </w:tr>
      <w:tr w:rsidR="0CEFC88B" w:rsidTr="0CEFC88B" w14:paraId="16D80805">
        <w:tc>
          <w:tcPr>
            <w:tcW w:w="1410" w:type="dxa"/>
            <w:tcBorders>
              <w:top w:val="single" w:sz="8"/>
              <w:left w:val="single" w:sz="8"/>
              <w:bottom w:val="single" w:sz="8"/>
              <w:right w:val="single" w:sz="8"/>
            </w:tcBorders>
            <w:tcMar/>
            <w:vAlign w:val="top"/>
          </w:tcPr>
          <w:p w:rsidR="0CEFC88B" w:rsidP="0CEFC88B" w:rsidRDefault="0CEFC88B" w14:paraId="3B33C714"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75F96B2C" w14:textId="76CC36DB">
            <w:pPr>
              <w:jc w:val="both"/>
            </w:pPr>
            <w:r w:rsidRPr="0CEFC88B" w:rsidR="0CEFC88B">
              <w:rPr>
                <w:rFonts w:ascii="Calibri" w:hAnsi="Calibri" w:eastAsia="Calibri" w:cs="Calibri"/>
                <w:sz w:val="22"/>
                <w:szCs w:val="22"/>
              </w:rPr>
              <w:t>Success</w:t>
            </w:r>
          </w:p>
        </w:tc>
      </w:tr>
    </w:tbl>
    <w:p w:rsidR="0CEFC88B" w:rsidP="0CEFC88B" w:rsidRDefault="0CEFC88B" w14:paraId="517E4D84" w14:textId="47942D16">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696C3D21">
        <w:tc>
          <w:tcPr>
            <w:tcW w:w="1410" w:type="dxa"/>
            <w:tcBorders>
              <w:top w:val="single" w:sz="8"/>
              <w:left w:val="single" w:sz="8"/>
              <w:bottom w:val="single" w:sz="8"/>
              <w:right w:val="single" w:sz="8"/>
            </w:tcBorders>
            <w:tcMar/>
            <w:vAlign w:val="top"/>
          </w:tcPr>
          <w:p w:rsidR="0CEFC88B" w:rsidP="0CEFC88B" w:rsidRDefault="0CEFC88B" w14:paraId="02CAE026"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5448A932" w14:textId="016208E5">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30</w:t>
            </w:r>
          </w:p>
        </w:tc>
      </w:tr>
      <w:tr w:rsidR="0CEFC88B" w:rsidTr="0CEFC88B" w14:paraId="128421ED">
        <w:tc>
          <w:tcPr>
            <w:tcW w:w="1410" w:type="dxa"/>
            <w:tcBorders>
              <w:top w:val="single" w:sz="8"/>
              <w:left w:val="single" w:sz="8"/>
              <w:bottom w:val="single" w:sz="8"/>
              <w:right w:val="single" w:sz="8"/>
            </w:tcBorders>
            <w:tcMar/>
            <w:vAlign w:val="top"/>
          </w:tcPr>
          <w:p w:rsidR="0CEFC88B" w:rsidP="0CEFC88B" w:rsidRDefault="0CEFC88B" w14:paraId="37C29F99"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3C54FA7" w14:textId="3709BAEF">
            <w:pPr>
              <w:jc w:val="both"/>
              <w:rPr>
                <w:rFonts w:ascii="Calibri" w:hAnsi="Calibri" w:eastAsia="Calibri" w:cs="Calibri"/>
                <w:sz w:val="22"/>
                <w:szCs w:val="22"/>
              </w:rPr>
            </w:pPr>
            <w:r w:rsidRPr="0CEFC88B" w:rsidR="0CEFC88B">
              <w:rPr>
                <w:rFonts w:ascii="Calibri" w:hAnsi="Calibri" w:eastAsia="Calibri" w:cs="Calibri"/>
                <w:sz w:val="22"/>
                <w:szCs w:val="22"/>
              </w:rPr>
              <w:t>19</w:t>
            </w:r>
          </w:p>
        </w:tc>
      </w:tr>
      <w:tr w:rsidR="0CEFC88B" w:rsidTr="0CEFC88B" w14:paraId="379D1D8C">
        <w:tc>
          <w:tcPr>
            <w:tcW w:w="1410" w:type="dxa"/>
            <w:tcBorders>
              <w:top w:val="single" w:sz="8"/>
              <w:left w:val="single" w:sz="8"/>
              <w:bottom w:val="single" w:sz="8"/>
              <w:right w:val="single" w:sz="8"/>
            </w:tcBorders>
            <w:tcMar/>
            <w:vAlign w:val="top"/>
          </w:tcPr>
          <w:p w:rsidR="0CEFC88B" w:rsidP="0CEFC88B" w:rsidRDefault="0CEFC88B" w14:paraId="71B3C580"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7E3EA75A" w14:textId="1DE87035">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report L</w:t>
            </w:r>
          </w:p>
        </w:tc>
      </w:tr>
      <w:tr w:rsidR="0CEFC88B" w:rsidTr="0CEFC88B" w14:paraId="65E37636">
        <w:tc>
          <w:tcPr>
            <w:tcW w:w="1410" w:type="dxa"/>
            <w:tcBorders>
              <w:top w:val="single" w:sz="8"/>
              <w:left w:val="single" w:sz="8"/>
              <w:bottom w:val="single" w:sz="8"/>
              <w:right w:val="single" w:sz="8"/>
            </w:tcBorders>
            <w:tcMar/>
            <w:vAlign w:val="top"/>
          </w:tcPr>
          <w:p w:rsidR="0CEFC88B" w:rsidP="0CEFC88B" w:rsidRDefault="0CEFC88B" w14:paraId="5E955A22"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62021D86" w14:textId="76CC36DB">
            <w:pPr>
              <w:jc w:val="both"/>
            </w:pPr>
            <w:r w:rsidRPr="0CEFC88B" w:rsidR="0CEFC88B">
              <w:rPr>
                <w:rFonts w:ascii="Calibri" w:hAnsi="Calibri" w:eastAsia="Calibri" w:cs="Calibri"/>
                <w:sz w:val="22"/>
                <w:szCs w:val="22"/>
              </w:rPr>
              <w:t>Success</w:t>
            </w:r>
          </w:p>
        </w:tc>
      </w:tr>
    </w:tbl>
    <w:p w:rsidR="0CEFC88B" w:rsidP="0CEFC88B" w:rsidRDefault="0CEFC88B" w14:paraId="6D4AD195" w14:textId="78D05ED0">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3E9CB042">
        <w:tc>
          <w:tcPr>
            <w:tcW w:w="1410" w:type="dxa"/>
            <w:tcBorders>
              <w:top w:val="single" w:sz="8"/>
              <w:left w:val="single" w:sz="8"/>
              <w:bottom w:val="single" w:sz="8"/>
              <w:right w:val="single" w:sz="8"/>
            </w:tcBorders>
            <w:tcMar/>
            <w:vAlign w:val="top"/>
          </w:tcPr>
          <w:p w:rsidR="0CEFC88B" w:rsidP="0CEFC88B" w:rsidRDefault="0CEFC88B" w14:paraId="681400EC"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155D0487" w14:textId="007DA17E">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31</w:t>
            </w:r>
          </w:p>
        </w:tc>
      </w:tr>
      <w:tr w:rsidR="0CEFC88B" w:rsidTr="0CEFC88B" w14:paraId="4E179DBD">
        <w:tc>
          <w:tcPr>
            <w:tcW w:w="1410" w:type="dxa"/>
            <w:tcBorders>
              <w:top w:val="single" w:sz="8"/>
              <w:left w:val="single" w:sz="8"/>
              <w:bottom w:val="single" w:sz="8"/>
              <w:right w:val="single" w:sz="8"/>
            </w:tcBorders>
            <w:tcMar/>
            <w:vAlign w:val="top"/>
          </w:tcPr>
          <w:p w:rsidR="0CEFC88B" w:rsidP="0CEFC88B" w:rsidRDefault="0CEFC88B" w14:paraId="735C083E"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1C5115BC" w14:textId="4025D306">
            <w:pPr>
              <w:jc w:val="both"/>
              <w:rPr>
                <w:rFonts w:ascii="Calibri" w:hAnsi="Calibri" w:eastAsia="Calibri" w:cs="Calibri"/>
                <w:sz w:val="22"/>
                <w:szCs w:val="22"/>
              </w:rPr>
            </w:pPr>
            <w:r w:rsidRPr="0CEFC88B" w:rsidR="0CEFC88B">
              <w:rPr>
                <w:rFonts w:ascii="Calibri" w:hAnsi="Calibri" w:eastAsia="Calibri" w:cs="Calibri"/>
                <w:sz w:val="22"/>
                <w:szCs w:val="22"/>
              </w:rPr>
              <w:t>20</w:t>
            </w:r>
          </w:p>
        </w:tc>
      </w:tr>
      <w:tr w:rsidR="0CEFC88B" w:rsidTr="0CEFC88B" w14:paraId="179F87AD">
        <w:tc>
          <w:tcPr>
            <w:tcW w:w="1410" w:type="dxa"/>
            <w:tcBorders>
              <w:top w:val="single" w:sz="8"/>
              <w:left w:val="single" w:sz="8"/>
              <w:bottom w:val="single" w:sz="8"/>
              <w:right w:val="single" w:sz="8"/>
            </w:tcBorders>
            <w:tcMar/>
            <w:vAlign w:val="top"/>
          </w:tcPr>
          <w:p w:rsidR="0CEFC88B" w:rsidP="0CEFC88B" w:rsidRDefault="0CEFC88B" w14:paraId="659739C7"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21DD30FA" w14:textId="3B56B5A3">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report M</w:t>
            </w:r>
          </w:p>
        </w:tc>
      </w:tr>
      <w:tr w:rsidR="0CEFC88B" w:rsidTr="0CEFC88B" w14:paraId="7B41FA31">
        <w:tc>
          <w:tcPr>
            <w:tcW w:w="1410" w:type="dxa"/>
            <w:tcBorders>
              <w:top w:val="single" w:sz="8"/>
              <w:left w:val="single" w:sz="8"/>
              <w:bottom w:val="single" w:sz="8"/>
              <w:right w:val="single" w:sz="8"/>
            </w:tcBorders>
            <w:tcMar/>
            <w:vAlign w:val="top"/>
          </w:tcPr>
          <w:p w:rsidR="0CEFC88B" w:rsidP="0CEFC88B" w:rsidRDefault="0CEFC88B" w14:paraId="4F6BDCF0"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7633D459" w14:textId="76CC36DB">
            <w:pPr>
              <w:jc w:val="both"/>
            </w:pPr>
            <w:r w:rsidRPr="0CEFC88B" w:rsidR="0CEFC88B">
              <w:rPr>
                <w:rFonts w:ascii="Calibri" w:hAnsi="Calibri" w:eastAsia="Calibri" w:cs="Calibri"/>
                <w:sz w:val="22"/>
                <w:szCs w:val="22"/>
              </w:rPr>
              <w:t>Success</w:t>
            </w:r>
          </w:p>
        </w:tc>
      </w:tr>
    </w:tbl>
    <w:p w:rsidR="0CEFC88B" w:rsidP="0CEFC88B" w:rsidRDefault="0CEFC88B" w14:paraId="3AB9BD0E" w14:textId="4A7E91F0">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6E72BDAD">
        <w:tc>
          <w:tcPr>
            <w:tcW w:w="1410" w:type="dxa"/>
            <w:tcBorders>
              <w:top w:val="single" w:sz="8"/>
              <w:left w:val="single" w:sz="8"/>
              <w:bottom w:val="single" w:sz="8"/>
              <w:right w:val="single" w:sz="8"/>
            </w:tcBorders>
            <w:tcMar/>
            <w:vAlign w:val="top"/>
          </w:tcPr>
          <w:p w:rsidR="0CEFC88B" w:rsidP="0CEFC88B" w:rsidRDefault="0CEFC88B" w14:paraId="020758B4"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249DCF02" w14:textId="0EE81BFA">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32</w:t>
            </w:r>
          </w:p>
        </w:tc>
      </w:tr>
      <w:tr w:rsidR="0CEFC88B" w:rsidTr="0CEFC88B" w14:paraId="0388A846">
        <w:tc>
          <w:tcPr>
            <w:tcW w:w="1410" w:type="dxa"/>
            <w:tcBorders>
              <w:top w:val="single" w:sz="8"/>
              <w:left w:val="single" w:sz="8"/>
              <w:bottom w:val="single" w:sz="8"/>
              <w:right w:val="single" w:sz="8"/>
            </w:tcBorders>
            <w:tcMar/>
            <w:vAlign w:val="top"/>
          </w:tcPr>
          <w:p w:rsidR="0CEFC88B" w:rsidP="0CEFC88B" w:rsidRDefault="0CEFC88B" w14:paraId="59368AA5"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0097BE9" w14:textId="3B9A6A13">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3BEE4935">
        <w:tc>
          <w:tcPr>
            <w:tcW w:w="1410" w:type="dxa"/>
            <w:tcBorders>
              <w:top w:val="single" w:sz="8"/>
              <w:left w:val="single" w:sz="8"/>
              <w:bottom w:val="single" w:sz="8"/>
              <w:right w:val="single" w:sz="8"/>
            </w:tcBorders>
            <w:tcMar/>
            <w:vAlign w:val="top"/>
          </w:tcPr>
          <w:p w:rsidR="0CEFC88B" w:rsidP="0CEFC88B" w:rsidRDefault="0CEFC88B" w14:paraId="048C299C"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2F5DF844" w14:textId="4D23592D">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an employee if there is no name input</w:t>
            </w:r>
          </w:p>
        </w:tc>
      </w:tr>
      <w:tr w:rsidR="0CEFC88B" w:rsidTr="0CEFC88B" w14:paraId="43F1ABEC">
        <w:tc>
          <w:tcPr>
            <w:tcW w:w="1410" w:type="dxa"/>
            <w:tcBorders>
              <w:top w:val="single" w:sz="8"/>
              <w:left w:val="single" w:sz="8"/>
              <w:bottom w:val="single" w:sz="8"/>
              <w:right w:val="single" w:sz="8"/>
            </w:tcBorders>
            <w:tcMar/>
            <w:vAlign w:val="top"/>
          </w:tcPr>
          <w:p w:rsidR="0CEFC88B" w:rsidP="0CEFC88B" w:rsidRDefault="0CEFC88B" w14:paraId="06751FAC"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2B5B9D27" w14:textId="76CC36DB">
            <w:pPr>
              <w:jc w:val="both"/>
            </w:pPr>
            <w:r w:rsidRPr="0CEFC88B" w:rsidR="0CEFC88B">
              <w:rPr>
                <w:rFonts w:ascii="Calibri" w:hAnsi="Calibri" w:eastAsia="Calibri" w:cs="Calibri"/>
                <w:sz w:val="22"/>
                <w:szCs w:val="22"/>
              </w:rPr>
              <w:t>Success</w:t>
            </w:r>
          </w:p>
        </w:tc>
      </w:tr>
    </w:tbl>
    <w:p w:rsidR="0CEFC88B" w:rsidP="0CEFC88B" w:rsidRDefault="0CEFC88B" w14:paraId="7163CD2A" w14:textId="274E35FE">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4AAAB911">
        <w:tc>
          <w:tcPr>
            <w:tcW w:w="1410" w:type="dxa"/>
            <w:tcBorders>
              <w:top w:val="single" w:sz="8"/>
              <w:left w:val="single" w:sz="8"/>
              <w:bottom w:val="single" w:sz="8"/>
              <w:right w:val="single" w:sz="8"/>
            </w:tcBorders>
            <w:tcMar/>
            <w:vAlign w:val="top"/>
          </w:tcPr>
          <w:p w:rsidR="0CEFC88B" w:rsidP="0CEFC88B" w:rsidRDefault="0CEFC88B" w14:paraId="0FA2BE6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56F031F6" w14:textId="20F854DA">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33</w:t>
            </w:r>
          </w:p>
        </w:tc>
      </w:tr>
      <w:tr w:rsidR="0CEFC88B" w:rsidTr="0CEFC88B" w14:paraId="1CC7188A">
        <w:tc>
          <w:tcPr>
            <w:tcW w:w="1410" w:type="dxa"/>
            <w:tcBorders>
              <w:top w:val="single" w:sz="8"/>
              <w:left w:val="single" w:sz="8"/>
              <w:bottom w:val="single" w:sz="8"/>
              <w:right w:val="single" w:sz="8"/>
            </w:tcBorders>
            <w:tcMar/>
            <w:vAlign w:val="top"/>
          </w:tcPr>
          <w:p w:rsidR="0CEFC88B" w:rsidP="0CEFC88B" w:rsidRDefault="0CEFC88B" w14:paraId="4BB990E5"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03900938" w14:textId="1EC9F06E">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6C3E5441">
        <w:tc>
          <w:tcPr>
            <w:tcW w:w="1410" w:type="dxa"/>
            <w:tcBorders>
              <w:top w:val="single" w:sz="8"/>
              <w:left w:val="single" w:sz="8"/>
              <w:bottom w:val="single" w:sz="8"/>
              <w:right w:val="single" w:sz="8"/>
            </w:tcBorders>
            <w:tcMar/>
            <w:vAlign w:val="top"/>
          </w:tcPr>
          <w:p w:rsidR="0CEFC88B" w:rsidP="0CEFC88B" w:rsidRDefault="0CEFC88B" w14:paraId="23148A86"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3F8768C5" w14:textId="01762723">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an employee if there is no ID input</w:t>
            </w:r>
          </w:p>
        </w:tc>
      </w:tr>
      <w:tr w:rsidR="0CEFC88B" w:rsidTr="0CEFC88B" w14:paraId="7E2713AD">
        <w:tc>
          <w:tcPr>
            <w:tcW w:w="1410" w:type="dxa"/>
            <w:tcBorders>
              <w:top w:val="single" w:sz="8"/>
              <w:left w:val="single" w:sz="8"/>
              <w:bottom w:val="single" w:sz="8"/>
              <w:right w:val="single" w:sz="8"/>
            </w:tcBorders>
            <w:tcMar/>
            <w:vAlign w:val="top"/>
          </w:tcPr>
          <w:p w:rsidR="0CEFC88B" w:rsidP="0CEFC88B" w:rsidRDefault="0CEFC88B" w14:paraId="6E662C6B"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7834AB9D" w14:textId="76CC36DB">
            <w:pPr>
              <w:jc w:val="both"/>
            </w:pPr>
            <w:r w:rsidRPr="0CEFC88B" w:rsidR="0CEFC88B">
              <w:rPr>
                <w:rFonts w:ascii="Calibri" w:hAnsi="Calibri" w:eastAsia="Calibri" w:cs="Calibri"/>
                <w:sz w:val="22"/>
                <w:szCs w:val="22"/>
              </w:rPr>
              <w:t>Success</w:t>
            </w:r>
          </w:p>
        </w:tc>
      </w:tr>
    </w:tbl>
    <w:p w:rsidR="0CEFC88B" w:rsidP="0CEFC88B" w:rsidRDefault="0CEFC88B" w14:paraId="6AF7E969" w14:textId="3FD45E4F">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34C170C9">
        <w:tc>
          <w:tcPr>
            <w:tcW w:w="1410" w:type="dxa"/>
            <w:tcBorders>
              <w:top w:val="single" w:sz="8"/>
              <w:left w:val="single" w:sz="8"/>
              <w:bottom w:val="single" w:sz="8"/>
              <w:right w:val="single" w:sz="8"/>
            </w:tcBorders>
            <w:tcMar/>
            <w:vAlign w:val="top"/>
          </w:tcPr>
          <w:p w:rsidR="0CEFC88B" w:rsidP="0CEFC88B" w:rsidRDefault="0CEFC88B" w14:paraId="6C804A23"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A37CA9C" w14:textId="2A8EF4E4">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34</w:t>
            </w:r>
          </w:p>
        </w:tc>
      </w:tr>
      <w:tr w:rsidR="0CEFC88B" w:rsidTr="0CEFC88B" w14:paraId="7C311E58">
        <w:tc>
          <w:tcPr>
            <w:tcW w:w="1410" w:type="dxa"/>
            <w:tcBorders>
              <w:top w:val="single" w:sz="8"/>
              <w:left w:val="single" w:sz="8"/>
              <w:bottom w:val="single" w:sz="8"/>
              <w:right w:val="single" w:sz="8"/>
            </w:tcBorders>
            <w:tcMar/>
            <w:vAlign w:val="top"/>
          </w:tcPr>
          <w:p w:rsidR="0CEFC88B" w:rsidP="0CEFC88B" w:rsidRDefault="0CEFC88B" w14:paraId="30BDED28"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784D5D82" w14:textId="2A8191EC">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39103286">
        <w:tc>
          <w:tcPr>
            <w:tcW w:w="1410" w:type="dxa"/>
            <w:tcBorders>
              <w:top w:val="single" w:sz="8"/>
              <w:left w:val="single" w:sz="8"/>
              <w:bottom w:val="single" w:sz="8"/>
              <w:right w:val="single" w:sz="8"/>
            </w:tcBorders>
            <w:tcMar/>
            <w:vAlign w:val="top"/>
          </w:tcPr>
          <w:p w:rsidR="0CEFC88B" w:rsidP="0CEFC88B" w:rsidRDefault="0CEFC88B" w14:paraId="3443802A"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7E99E6C" w14:textId="7908C1FB">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an employee when the ID is shorter than it was supposed to be</w:t>
            </w:r>
          </w:p>
        </w:tc>
      </w:tr>
      <w:tr w:rsidR="0CEFC88B" w:rsidTr="0CEFC88B" w14:paraId="6BC982AE">
        <w:tc>
          <w:tcPr>
            <w:tcW w:w="1410" w:type="dxa"/>
            <w:tcBorders>
              <w:top w:val="single" w:sz="8"/>
              <w:left w:val="single" w:sz="8"/>
              <w:bottom w:val="single" w:sz="8"/>
              <w:right w:val="single" w:sz="8"/>
            </w:tcBorders>
            <w:tcMar/>
            <w:vAlign w:val="top"/>
          </w:tcPr>
          <w:p w:rsidR="0CEFC88B" w:rsidP="0CEFC88B" w:rsidRDefault="0CEFC88B" w14:paraId="717E39A1"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7ADCA187" w14:textId="76CC36DB">
            <w:pPr>
              <w:jc w:val="both"/>
            </w:pPr>
            <w:r w:rsidRPr="0CEFC88B" w:rsidR="0CEFC88B">
              <w:rPr>
                <w:rFonts w:ascii="Calibri" w:hAnsi="Calibri" w:eastAsia="Calibri" w:cs="Calibri"/>
                <w:sz w:val="22"/>
                <w:szCs w:val="22"/>
              </w:rPr>
              <w:t>Success</w:t>
            </w:r>
          </w:p>
        </w:tc>
      </w:tr>
    </w:tbl>
    <w:p w:rsidR="0CEFC88B" w:rsidP="0CEFC88B" w:rsidRDefault="0CEFC88B" w14:paraId="0A5C81C1" w14:textId="44C43F89">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4023A246">
        <w:tc>
          <w:tcPr>
            <w:tcW w:w="1410" w:type="dxa"/>
            <w:tcBorders>
              <w:top w:val="single" w:sz="8"/>
              <w:left w:val="single" w:sz="8"/>
              <w:bottom w:val="single" w:sz="8"/>
              <w:right w:val="single" w:sz="8"/>
            </w:tcBorders>
            <w:tcMar/>
            <w:vAlign w:val="top"/>
          </w:tcPr>
          <w:p w:rsidR="0CEFC88B" w:rsidP="0CEFC88B" w:rsidRDefault="0CEFC88B" w14:paraId="434AC0E7"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3BF3217" w14:textId="556CB193">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35</w:t>
            </w:r>
          </w:p>
        </w:tc>
      </w:tr>
      <w:tr w:rsidR="0CEFC88B" w:rsidTr="0CEFC88B" w14:paraId="379F5AF5">
        <w:tc>
          <w:tcPr>
            <w:tcW w:w="1410" w:type="dxa"/>
            <w:tcBorders>
              <w:top w:val="single" w:sz="8"/>
              <w:left w:val="single" w:sz="8"/>
              <w:bottom w:val="single" w:sz="8"/>
              <w:right w:val="single" w:sz="8"/>
            </w:tcBorders>
            <w:tcMar/>
            <w:vAlign w:val="top"/>
          </w:tcPr>
          <w:p w:rsidR="0CEFC88B" w:rsidP="0CEFC88B" w:rsidRDefault="0CEFC88B" w14:paraId="76C72F40"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4D0E9D70" w14:textId="4048779F">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403F1264">
        <w:tc>
          <w:tcPr>
            <w:tcW w:w="1410" w:type="dxa"/>
            <w:tcBorders>
              <w:top w:val="single" w:sz="8"/>
              <w:left w:val="single" w:sz="8"/>
              <w:bottom w:val="single" w:sz="8"/>
              <w:right w:val="single" w:sz="8"/>
            </w:tcBorders>
            <w:tcMar/>
            <w:vAlign w:val="top"/>
          </w:tcPr>
          <w:p w:rsidR="0CEFC88B" w:rsidP="0CEFC88B" w:rsidRDefault="0CEFC88B" w14:paraId="4C9AAA0B"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DE6EAEF" w14:textId="2A1C75E4">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create an employee when the ID is larger than it was supposed to be</w:t>
            </w:r>
          </w:p>
        </w:tc>
      </w:tr>
      <w:tr w:rsidR="0CEFC88B" w:rsidTr="0CEFC88B" w14:paraId="520036DF">
        <w:tc>
          <w:tcPr>
            <w:tcW w:w="1410" w:type="dxa"/>
            <w:tcBorders>
              <w:top w:val="single" w:sz="8"/>
              <w:left w:val="single" w:sz="8"/>
              <w:bottom w:val="single" w:sz="8"/>
              <w:right w:val="single" w:sz="8"/>
            </w:tcBorders>
            <w:tcMar/>
            <w:vAlign w:val="top"/>
          </w:tcPr>
          <w:p w:rsidR="0CEFC88B" w:rsidP="0CEFC88B" w:rsidRDefault="0CEFC88B" w14:paraId="05E7B619"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655597E9" w14:textId="76CC36DB">
            <w:pPr>
              <w:jc w:val="both"/>
            </w:pPr>
            <w:r w:rsidRPr="0CEFC88B" w:rsidR="0CEFC88B">
              <w:rPr>
                <w:rFonts w:ascii="Calibri" w:hAnsi="Calibri" w:eastAsia="Calibri" w:cs="Calibri"/>
                <w:sz w:val="22"/>
                <w:szCs w:val="22"/>
              </w:rPr>
              <w:t>Success</w:t>
            </w:r>
          </w:p>
        </w:tc>
      </w:tr>
    </w:tbl>
    <w:p w:rsidR="0CEFC88B" w:rsidP="0CEFC88B" w:rsidRDefault="0CEFC88B" w14:paraId="2E242F88" w14:textId="3D264608">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189960B6">
        <w:tc>
          <w:tcPr>
            <w:tcW w:w="1410" w:type="dxa"/>
            <w:tcBorders>
              <w:top w:val="single" w:sz="8"/>
              <w:left w:val="single" w:sz="8"/>
              <w:bottom w:val="single" w:sz="8"/>
              <w:right w:val="single" w:sz="8"/>
            </w:tcBorders>
            <w:tcMar/>
            <w:vAlign w:val="top"/>
          </w:tcPr>
          <w:p w:rsidR="0CEFC88B" w:rsidP="0CEFC88B" w:rsidRDefault="0CEFC88B" w14:paraId="796D4DB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4F307E68" w14:textId="3E0400B8">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36</w:t>
            </w:r>
          </w:p>
        </w:tc>
      </w:tr>
      <w:tr w:rsidR="0CEFC88B" w:rsidTr="0CEFC88B" w14:paraId="57A88F94">
        <w:tc>
          <w:tcPr>
            <w:tcW w:w="1410" w:type="dxa"/>
            <w:tcBorders>
              <w:top w:val="single" w:sz="8"/>
              <w:left w:val="single" w:sz="8"/>
              <w:bottom w:val="single" w:sz="8"/>
              <w:right w:val="single" w:sz="8"/>
            </w:tcBorders>
            <w:tcMar/>
            <w:vAlign w:val="top"/>
          </w:tcPr>
          <w:p w:rsidR="0CEFC88B" w:rsidP="0CEFC88B" w:rsidRDefault="0CEFC88B" w14:paraId="71A1CD87"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07C8A717" w14:textId="311C1751">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781ACCFC">
        <w:tc>
          <w:tcPr>
            <w:tcW w:w="1410" w:type="dxa"/>
            <w:tcBorders>
              <w:top w:val="single" w:sz="8"/>
              <w:left w:val="single" w:sz="8"/>
              <w:bottom w:val="single" w:sz="8"/>
              <w:right w:val="single" w:sz="8"/>
            </w:tcBorders>
            <w:tcMar/>
            <w:vAlign w:val="top"/>
          </w:tcPr>
          <w:p w:rsidR="0CEFC88B" w:rsidP="0CEFC88B" w:rsidRDefault="0CEFC88B" w14:paraId="6B1A9FB1"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04A313C5" w14:textId="19C1FAA0">
            <w:pPr>
              <w:pStyle w:val="Normal"/>
              <w:jc w:val="both"/>
              <w:rPr>
                <w:rFonts w:ascii="Calibri" w:hAnsi="Calibri" w:eastAsia="Calibri" w:cs="Calibri"/>
                <w:sz w:val="22"/>
                <w:szCs w:val="22"/>
              </w:rPr>
            </w:pPr>
            <w:r w:rsidRPr="0CEFC88B" w:rsidR="0CEFC88B">
              <w:rPr>
                <w:rFonts w:ascii="Calibri" w:hAnsi="Calibri" w:eastAsia="Calibri" w:cs="Calibri"/>
                <w:sz w:val="22"/>
                <w:szCs w:val="22"/>
              </w:rPr>
              <w:t xml:space="preserve">Tests the ability to use the getter methods for </w:t>
            </w:r>
            <w:r w:rsidRPr="0CEFC88B" w:rsidR="0CEFC88B">
              <w:rPr>
                <w:rFonts w:ascii="Calibri" w:hAnsi="Calibri" w:eastAsia="Calibri" w:cs="Calibri"/>
                <w:sz w:val="22"/>
                <w:szCs w:val="22"/>
              </w:rPr>
              <w:t>employees</w:t>
            </w:r>
          </w:p>
        </w:tc>
      </w:tr>
      <w:tr w:rsidR="0CEFC88B" w:rsidTr="0CEFC88B" w14:paraId="147E7E97">
        <w:tc>
          <w:tcPr>
            <w:tcW w:w="1410" w:type="dxa"/>
            <w:tcBorders>
              <w:top w:val="single" w:sz="8"/>
              <w:left w:val="single" w:sz="8"/>
              <w:bottom w:val="single" w:sz="8"/>
              <w:right w:val="single" w:sz="8"/>
            </w:tcBorders>
            <w:tcMar/>
            <w:vAlign w:val="top"/>
          </w:tcPr>
          <w:p w:rsidR="0CEFC88B" w:rsidP="0CEFC88B" w:rsidRDefault="0CEFC88B" w14:paraId="03E80C18"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189F3491" w14:textId="76CC36DB">
            <w:pPr>
              <w:jc w:val="both"/>
            </w:pPr>
            <w:r w:rsidRPr="0CEFC88B" w:rsidR="0CEFC88B">
              <w:rPr>
                <w:rFonts w:ascii="Calibri" w:hAnsi="Calibri" w:eastAsia="Calibri" w:cs="Calibri"/>
                <w:sz w:val="22"/>
                <w:szCs w:val="22"/>
              </w:rPr>
              <w:t>Success</w:t>
            </w:r>
          </w:p>
        </w:tc>
      </w:tr>
    </w:tbl>
    <w:p w:rsidR="0CEFC88B" w:rsidP="0CEFC88B" w:rsidRDefault="0CEFC88B" w14:paraId="553DECA3" w14:textId="2908B626">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31599B1D">
        <w:tc>
          <w:tcPr>
            <w:tcW w:w="1410" w:type="dxa"/>
            <w:tcBorders>
              <w:top w:val="single" w:sz="8"/>
              <w:left w:val="single" w:sz="8"/>
              <w:bottom w:val="single" w:sz="8"/>
              <w:right w:val="single" w:sz="8"/>
            </w:tcBorders>
            <w:tcMar/>
            <w:vAlign w:val="top"/>
          </w:tcPr>
          <w:p w:rsidR="0CEFC88B" w:rsidP="0CEFC88B" w:rsidRDefault="0CEFC88B" w14:paraId="0DC636BC"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52D730BD" w14:textId="77A47622">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37</w:t>
            </w:r>
          </w:p>
        </w:tc>
      </w:tr>
      <w:tr w:rsidR="0CEFC88B" w:rsidTr="0CEFC88B" w14:paraId="054B958B">
        <w:tc>
          <w:tcPr>
            <w:tcW w:w="1410" w:type="dxa"/>
            <w:tcBorders>
              <w:top w:val="single" w:sz="8"/>
              <w:left w:val="single" w:sz="8"/>
              <w:bottom w:val="single" w:sz="8"/>
              <w:right w:val="single" w:sz="8"/>
            </w:tcBorders>
            <w:tcMar/>
            <w:vAlign w:val="top"/>
          </w:tcPr>
          <w:p w:rsidR="0CEFC88B" w:rsidP="0CEFC88B" w:rsidRDefault="0CEFC88B" w14:paraId="3FB0F419"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744BBA6E" w14:textId="5B0A021D">
            <w:pPr>
              <w:jc w:val="both"/>
              <w:rPr>
                <w:rFonts w:ascii="Calibri" w:hAnsi="Calibri" w:eastAsia="Calibri" w:cs="Calibri"/>
                <w:sz w:val="22"/>
                <w:szCs w:val="22"/>
              </w:rPr>
            </w:pPr>
            <w:r w:rsidRPr="0CEFC88B" w:rsidR="0CEFC88B">
              <w:rPr>
                <w:rFonts w:ascii="Calibri" w:hAnsi="Calibri" w:eastAsia="Calibri" w:cs="Calibri"/>
                <w:sz w:val="22"/>
                <w:szCs w:val="22"/>
              </w:rPr>
              <w:t>3</w:t>
            </w:r>
          </w:p>
        </w:tc>
      </w:tr>
      <w:tr w:rsidR="0CEFC88B" w:rsidTr="0CEFC88B" w14:paraId="38869C27">
        <w:tc>
          <w:tcPr>
            <w:tcW w:w="1410" w:type="dxa"/>
            <w:tcBorders>
              <w:top w:val="single" w:sz="8"/>
              <w:left w:val="single" w:sz="8"/>
              <w:bottom w:val="single" w:sz="8"/>
              <w:right w:val="single" w:sz="8"/>
            </w:tcBorders>
            <w:tcMar/>
            <w:vAlign w:val="top"/>
          </w:tcPr>
          <w:p w:rsidR="0CEFC88B" w:rsidP="0CEFC88B" w:rsidRDefault="0CEFC88B" w14:paraId="7AA697B6"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2A59996B" w14:textId="0C602827">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add building access</w:t>
            </w:r>
          </w:p>
        </w:tc>
      </w:tr>
      <w:tr w:rsidR="0CEFC88B" w:rsidTr="0CEFC88B" w14:paraId="796C3BB3">
        <w:tc>
          <w:tcPr>
            <w:tcW w:w="1410" w:type="dxa"/>
            <w:tcBorders>
              <w:top w:val="single" w:sz="8"/>
              <w:left w:val="single" w:sz="8"/>
              <w:bottom w:val="single" w:sz="8"/>
              <w:right w:val="single" w:sz="8"/>
            </w:tcBorders>
            <w:tcMar/>
            <w:vAlign w:val="top"/>
          </w:tcPr>
          <w:p w:rsidR="0CEFC88B" w:rsidP="0CEFC88B" w:rsidRDefault="0CEFC88B" w14:paraId="30B1E2AA"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24D23A92" w14:textId="76CC36DB">
            <w:pPr>
              <w:jc w:val="both"/>
            </w:pPr>
            <w:r w:rsidRPr="0CEFC88B" w:rsidR="0CEFC88B">
              <w:rPr>
                <w:rFonts w:ascii="Calibri" w:hAnsi="Calibri" w:eastAsia="Calibri" w:cs="Calibri"/>
                <w:sz w:val="22"/>
                <w:szCs w:val="22"/>
              </w:rPr>
              <w:t>Success</w:t>
            </w:r>
          </w:p>
        </w:tc>
      </w:tr>
    </w:tbl>
    <w:p w:rsidR="0CEFC88B" w:rsidP="0CEFC88B" w:rsidRDefault="0CEFC88B" w14:paraId="0EED3B5F" w14:textId="72CF93C1">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7D3E6C66">
        <w:tc>
          <w:tcPr>
            <w:tcW w:w="1410" w:type="dxa"/>
            <w:tcBorders>
              <w:top w:val="single" w:sz="8"/>
              <w:left w:val="single" w:sz="8"/>
              <w:bottom w:val="single" w:sz="8"/>
              <w:right w:val="single" w:sz="8"/>
            </w:tcBorders>
            <w:tcMar/>
            <w:vAlign w:val="top"/>
          </w:tcPr>
          <w:p w:rsidR="0CEFC88B" w:rsidP="0CEFC88B" w:rsidRDefault="0CEFC88B" w14:paraId="6F473E08"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5D4AADA" w14:textId="2F6862C2">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38</w:t>
            </w:r>
          </w:p>
        </w:tc>
      </w:tr>
      <w:tr w:rsidR="0CEFC88B" w:rsidTr="0CEFC88B" w14:paraId="16D30D0F">
        <w:tc>
          <w:tcPr>
            <w:tcW w:w="1410" w:type="dxa"/>
            <w:tcBorders>
              <w:top w:val="single" w:sz="8"/>
              <w:left w:val="single" w:sz="8"/>
              <w:bottom w:val="single" w:sz="8"/>
              <w:right w:val="single" w:sz="8"/>
            </w:tcBorders>
            <w:tcMar/>
            <w:vAlign w:val="top"/>
          </w:tcPr>
          <w:p w:rsidR="0CEFC88B" w:rsidP="0CEFC88B" w:rsidRDefault="0CEFC88B" w14:paraId="25C72CEB"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173E6236" w14:textId="5F2BBB3C">
            <w:pPr>
              <w:jc w:val="both"/>
              <w:rPr>
                <w:rFonts w:ascii="Calibri" w:hAnsi="Calibri" w:eastAsia="Calibri" w:cs="Calibri"/>
                <w:sz w:val="22"/>
                <w:szCs w:val="22"/>
              </w:rPr>
            </w:pPr>
            <w:r w:rsidRPr="0CEFC88B" w:rsidR="0CEFC88B">
              <w:rPr>
                <w:rFonts w:ascii="Calibri" w:hAnsi="Calibri" w:eastAsia="Calibri" w:cs="Calibri"/>
                <w:sz w:val="22"/>
                <w:szCs w:val="22"/>
              </w:rPr>
              <w:t>3</w:t>
            </w:r>
          </w:p>
        </w:tc>
      </w:tr>
      <w:tr w:rsidR="0CEFC88B" w:rsidTr="0CEFC88B" w14:paraId="1B6F2CE5">
        <w:tc>
          <w:tcPr>
            <w:tcW w:w="1410" w:type="dxa"/>
            <w:tcBorders>
              <w:top w:val="single" w:sz="8"/>
              <w:left w:val="single" w:sz="8"/>
              <w:bottom w:val="single" w:sz="8"/>
              <w:right w:val="single" w:sz="8"/>
            </w:tcBorders>
            <w:tcMar/>
            <w:vAlign w:val="top"/>
          </w:tcPr>
          <w:p w:rsidR="0CEFC88B" w:rsidP="0CEFC88B" w:rsidRDefault="0CEFC88B" w14:paraId="0DFE7C57"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34A4DE89" w14:textId="3162951C">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add suite access</w:t>
            </w:r>
          </w:p>
        </w:tc>
      </w:tr>
      <w:tr w:rsidR="0CEFC88B" w:rsidTr="0CEFC88B" w14:paraId="7BD00D72">
        <w:tc>
          <w:tcPr>
            <w:tcW w:w="1410" w:type="dxa"/>
            <w:tcBorders>
              <w:top w:val="single" w:sz="8"/>
              <w:left w:val="single" w:sz="8"/>
              <w:bottom w:val="single" w:sz="8"/>
              <w:right w:val="single" w:sz="8"/>
            </w:tcBorders>
            <w:tcMar/>
            <w:vAlign w:val="top"/>
          </w:tcPr>
          <w:p w:rsidR="0CEFC88B" w:rsidP="0CEFC88B" w:rsidRDefault="0CEFC88B" w14:paraId="66C60EA4"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32F7D308" w14:textId="76CC36DB">
            <w:pPr>
              <w:jc w:val="both"/>
            </w:pPr>
            <w:r w:rsidRPr="0CEFC88B" w:rsidR="0CEFC88B">
              <w:rPr>
                <w:rFonts w:ascii="Calibri" w:hAnsi="Calibri" w:eastAsia="Calibri" w:cs="Calibri"/>
                <w:sz w:val="22"/>
                <w:szCs w:val="22"/>
              </w:rPr>
              <w:t>Success</w:t>
            </w:r>
          </w:p>
        </w:tc>
      </w:tr>
    </w:tbl>
    <w:p w:rsidR="0CEFC88B" w:rsidP="0CEFC88B" w:rsidRDefault="0CEFC88B" w14:paraId="745B4F0B" w14:textId="1683743A">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04FE5350">
        <w:tc>
          <w:tcPr>
            <w:tcW w:w="1410" w:type="dxa"/>
            <w:tcBorders>
              <w:top w:val="single" w:sz="8"/>
              <w:left w:val="single" w:sz="8"/>
              <w:bottom w:val="single" w:sz="8"/>
              <w:right w:val="single" w:sz="8"/>
            </w:tcBorders>
            <w:tcMar/>
            <w:vAlign w:val="top"/>
          </w:tcPr>
          <w:p w:rsidR="0CEFC88B" w:rsidP="0CEFC88B" w:rsidRDefault="0CEFC88B" w14:paraId="7FF9C699"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0D20678D" w14:textId="71631063">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39</w:t>
            </w:r>
          </w:p>
        </w:tc>
      </w:tr>
      <w:tr w:rsidR="0CEFC88B" w:rsidTr="0CEFC88B" w14:paraId="71A93667">
        <w:tc>
          <w:tcPr>
            <w:tcW w:w="1410" w:type="dxa"/>
            <w:tcBorders>
              <w:top w:val="single" w:sz="8"/>
              <w:left w:val="single" w:sz="8"/>
              <w:bottom w:val="single" w:sz="8"/>
              <w:right w:val="single" w:sz="8"/>
            </w:tcBorders>
            <w:tcMar/>
            <w:vAlign w:val="top"/>
          </w:tcPr>
          <w:p w:rsidR="0CEFC88B" w:rsidP="0CEFC88B" w:rsidRDefault="0CEFC88B" w14:paraId="22DEA227"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4A21244" w14:textId="6972C6EA">
            <w:pPr>
              <w:jc w:val="both"/>
              <w:rPr>
                <w:rFonts w:ascii="Calibri" w:hAnsi="Calibri" w:eastAsia="Calibri" w:cs="Calibri"/>
                <w:sz w:val="22"/>
                <w:szCs w:val="22"/>
              </w:rPr>
            </w:pPr>
            <w:r w:rsidRPr="0CEFC88B" w:rsidR="0CEFC88B">
              <w:rPr>
                <w:rFonts w:ascii="Calibri" w:hAnsi="Calibri" w:eastAsia="Calibri" w:cs="Calibri"/>
                <w:sz w:val="22"/>
                <w:szCs w:val="22"/>
              </w:rPr>
              <w:t>3</w:t>
            </w:r>
          </w:p>
        </w:tc>
      </w:tr>
      <w:tr w:rsidR="0CEFC88B" w:rsidTr="0CEFC88B" w14:paraId="6F748DA4">
        <w:tc>
          <w:tcPr>
            <w:tcW w:w="1410" w:type="dxa"/>
            <w:tcBorders>
              <w:top w:val="single" w:sz="8"/>
              <w:left w:val="single" w:sz="8"/>
              <w:bottom w:val="single" w:sz="8"/>
              <w:right w:val="single" w:sz="8"/>
            </w:tcBorders>
            <w:tcMar/>
            <w:vAlign w:val="top"/>
          </w:tcPr>
          <w:p w:rsidR="0CEFC88B" w:rsidP="0CEFC88B" w:rsidRDefault="0CEFC88B" w14:paraId="5869A966"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0804EF24" w14:textId="4B6B9057">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add room access</w:t>
            </w:r>
          </w:p>
        </w:tc>
      </w:tr>
      <w:tr w:rsidR="0CEFC88B" w:rsidTr="0CEFC88B" w14:paraId="3B99ADF4">
        <w:tc>
          <w:tcPr>
            <w:tcW w:w="1410" w:type="dxa"/>
            <w:tcBorders>
              <w:top w:val="single" w:sz="8"/>
              <w:left w:val="single" w:sz="8"/>
              <w:bottom w:val="single" w:sz="8"/>
              <w:right w:val="single" w:sz="8"/>
            </w:tcBorders>
            <w:tcMar/>
            <w:vAlign w:val="top"/>
          </w:tcPr>
          <w:p w:rsidR="0CEFC88B" w:rsidP="0CEFC88B" w:rsidRDefault="0CEFC88B" w14:paraId="593F3DD6"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6206F417" w14:textId="76CC36DB">
            <w:pPr>
              <w:jc w:val="both"/>
            </w:pPr>
            <w:r w:rsidRPr="0CEFC88B" w:rsidR="0CEFC88B">
              <w:rPr>
                <w:rFonts w:ascii="Calibri" w:hAnsi="Calibri" w:eastAsia="Calibri" w:cs="Calibri"/>
                <w:sz w:val="22"/>
                <w:szCs w:val="22"/>
              </w:rPr>
              <w:t>Success</w:t>
            </w:r>
          </w:p>
        </w:tc>
      </w:tr>
    </w:tbl>
    <w:p w:rsidR="0CEFC88B" w:rsidP="0CEFC88B" w:rsidRDefault="0CEFC88B" w14:paraId="0098A2BE" w14:textId="5407E7DF">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4A8132BE">
        <w:tc>
          <w:tcPr>
            <w:tcW w:w="1410" w:type="dxa"/>
            <w:tcBorders>
              <w:top w:val="single" w:sz="8"/>
              <w:left w:val="single" w:sz="8"/>
              <w:bottom w:val="single" w:sz="8"/>
              <w:right w:val="single" w:sz="8"/>
            </w:tcBorders>
            <w:tcMar/>
            <w:vAlign w:val="top"/>
          </w:tcPr>
          <w:p w:rsidR="0CEFC88B" w:rsidP="0CEFC88B" w:rsidRDefault="0CEFC88B" w14:paraId="6C8CC1BF"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28D9A33F" w14:textId="0205E57F">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40</w:t>
            </w:r>
          </w:p>
        </w:tc>
      </w:tr>
      <w:tr w:rsidR="0CEFC88B" w:rsidTr="0CEFC88B" w14:paraId="04DAB5CD">
        <w:tc>
          <w:tcPr>
            <w:tcW w:w="1410" w:type="dxa"/>
            <w:tcBorders>
              <w:top w:val="single" w:sz="8"/>
              <w:left w:val="single" w:sz="8"/>
              <w:bottom w:val="single" w:sz="8"/>
              <w:right w:val="single" w:sz="8"/>
            </w:tcBorders>
            <w:tcMar/>
            <w:vAlign w:val="top"/>
          </w:tcPr>
          <w:p w:rsidR="0CEFC88B" w:rsidP="0CEFC88B" w:rsidRDefault="0CEFC88B" w14:paraId="0AE216C0"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125EE9C9" w14:textId="16DFD47B">
            <w:pPr>
              <w:jc w:val="both"/>
              <w:rPr>
                <w:rFonts w:ascii="Calibri" w:hAnsi="Calibri" w:eastAsia="Calibri" w:cs="Calibri"/>
                <w:sz w:val="22"/>
                <w:szCs w:val="22"/>
              </w:rPr>
            </w:pPr>
            <w:r w:rsidRPr="0CEFC88B" w:rsidR="0CEFC88B">
              <w:rPr>
                <w:rFonts w:ascii="Calibri" w:hAnsi="Calibri" w:eastAsia="Calibri" w:cs="Calibri"/>
                <w:sz w:val="22"/>
                <w:szCs w:val="22"/>
              </w:rPr>
              <w:t>4</w:t>
            </w:r>
          </w:p>
        </w:tc>
      </w:tr>
      <w:tr w:rsidR="0CEFC88B" w:rsidTr="0CEFC88B" w14:paraId="6816E289">
        <w:tc>
          <w:tcPr>
            <w:tcW w:w="1410" w:type="dxa"/>
            <w:tcBorders>
              <w:top w:val="single" w:sz="8"/>
              <w:left w:val="single" w:sz="8"/>
              <w:bottom w:val="single" w:sz="8"/>
              <w:right w:val="single" w:sz="8"/>
            </w:tcBorders>
            <w:tcMar/>
            <w:vAlign w:val="top"/>
          </w:tcPr>
          <w:p w:rsidR="0CEFC88B" w:rsidP="0CEFC88B" w:rsidRDefault="0CEFC88B" w14:paraId="55A08819"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291D01B4" w14:textId="2D279C6B">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remove building access</w:t>
            </w:r>
          </w:p>
        </w:tc>
      </w:tr>
      <w:tr w:rsidR="0CEFC88B" w:rsidTr="0CEFC88B" w14:paraId="7046282D">
        <w:tc>
          <w:tcPr>
            <w:tcW w:w="1410" w:type="dxa"/>
            <w:tcBorders>
              <w:top w:val="single" w:sz="8"/>
              <w:left w:val="single" w:sz="8"/>
              <w:bottom w:val="single" w:sz="8"/>
              <w:right w:val="single" w:sz="8"/>
            </w:tcBorders>
            <w:tcMar/>
            <w:vAlign w:val="top"/>
          </w:tcPr>
          <w:p w:rsidR="0CEFC88B" w:rsidP="0CEFC88B" w:rsidRDefault="0CEFC88B" w14:paraId="23FAD93E"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1DF55BF4" w14:textId="76CC36DB">
            <w:pPr>
              <w:jc w:val="both"/>
            </w:pPr>
            <w:r w:rsidRPr="0CEFC88B" w:rsidR="0CEFC88B">
              <w:rPr>
                <w:rFonts w:ascii="Calibri" w:hAnsi="Calibri" w:eastAsia="Calibri" w:cs="Calibri"/>
                <w:sz w:val="22"/>
                <w:szCs w:val="22"/>
              </w:rPr>
              <w:t>Success</w:t>
            </w:r>
          </w:p>
        </w:tc>
      </w:tr>
    </w:tbl>
    <w:p w:rsidR="0CEFC88B" w:rsidP="0CEFC88B" w:rsidRDefault="0CEFC88B" w14:paraId="3B426F78" w14:textId="220C68CB">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3C17B3D9">
        <w:tc>
          <w:tcPr>
            <w:tcW w:w="1410" w:type="dxa"/>
            <w:tcBorders>
              <w:top w:val="single" w:sz="8"/>
              <w:left w:val="single" w:sz="8"/>
              <w:bottom w:val="single" w:sz="8"/>
              <w:right w:val="single" w:sz="8"/>
            </w:tcBorders>
            <w:tcMar/>
            <w:vAlign w:val="top"/>
          </w:tcPr>
          <w:p w:rsidR="0CEFC88B" w:rsidP="0CEFC88B" w:rsidRDefault="0CEFC88B" w14:paraId="674B69CF"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2B7220DF" w14:textId="2EEBA61D">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41</w:t>
            </w:r>
          </w:p>
        </w:tc>
      </w:tr>
      <w:tr w:rsidR="0CEFC88B" w:rsidTr="0CEFC88B" w14:paraId="560459C7">
        <w:tc>
          <w:tcPr>
            <w:tcW w:w="1410" w:type="dxa"/>
            <w:tcBorders>
              <w:top w:val="single" w:sz="8"/>
              <w:left w:val="single" w:sz="8"/>
              <w:bottom w:val="single" w:sz="8"/>
              <w:right w:val="single" w:sz="8"/>
            </w:tcBorders>
            <w:tcMar/>
            <w:vAlign w:val="top"/>
          </w:tcPr>
          <w:p w:rsidR="0CEFC88B" w:rsidP="0CEFC88B" w:rsidRDefault="0CEFC88B" w14:paraId="2485799E"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6161164E" w14:textId="19108E21">
            <w:pPr>
              <w:jc w:val="both"/>
              <w:rPr>
                <w:rFonts w:ascii="Calibri" w:hAnsi="Calibri" w:eastAsia="Calibri" w:cs="Calibri"/>
                <w:sz w:val="22"/>
                <w:szCs w:val="22"/>
              </w:rPr>
            </w:pPr>
            <w:r w:rsidRPr="0CEFC88B" w:rsidR="0CEFC88B">
              <w:rPr>
                <w:rFonts w:ascii="Calibri" w:hAnsi="Calibri" w:eastAsia="Calibri" w:cs="Calibri"/>
                <w:sz w:val="22"/>
                <w:szCs w:val="22"/>
              </w:rPr>
              <w:t>4</w:t>
            </w:r>
          </w:p>
        </w:tc>
      </w:tr>
      <w:tr w:rsidR="0CEFC88B" w:rsidTr="0CEFC88B" w14:paraId="6CE47F3F">
        <w:tc>
          <w:tcPr>
            <w:tcW w:w="1410" w:type="dxa"/>
            <w:tcBorders>
              <w:top w:val="single" w:sz="8"/>
              <w:left w:val="single" w:sz="8"/>
              <w:bottom w:val="single" w:sz="8"/>
              <w:right w:val="single" w:sz="8"/>
            </w:tcBorders>
            <w:tcMar/>
            <w:vAlign w:val="top"/>
          </w:tcPr>
          <w:p w:rsidR="0CEFC88B" w:rsidP="0CEFC88B" w:rsidRDefault="0CEFC88B" w14:paraId="0CC49C01"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CB995B5" w14:textId="62A5EE5E">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remove suite access</w:t>
            </w:r>
          </w:p>
        </w:tc>
      </w:tr>
      <w:tr w:rsidR="0CEFC88B" w:rsidTr="0CEFC88B" w14:paraId="777C7783">
        <w:tc>
          <w:tcPr>
            <w:tcW w:w="1410" w:type="dxa"/>
            <w:tcBorders>
              <w:top w:val="single" w:sz="8"/>
              <w:left w:val="single" w:sz="8"/>
              <w:bottom w:val="single" w:sz="8"/>
              <w:right w:val="single" w:sz="8"/>
            </w:tcBorders>
            <w:tcMar/>
            <w:vAlign w:val="top"/>
          </w:tcPr>
          <w:p w:rsidR="0CEFC88B" w:rsidP="0CEFC88B" w:rsidRDefault="0CEFC88B" w14:paraId="0A65A140"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4FDD649B" w14:textId="76CC36DB">
            <w:pPr>
              <w:jc w:val="both"/>
            </w:pPr>
            <w:r w:rsidRPr="0CEFC88B" w:rsidR="0CEFC88B">
              <w:rPr>
                <w:rFonts w:ascii="Calibri" w:hAnsi="Calibri" w:eastAsia="Calibri" w:cs="Calibri"/>
                <w:sz w:val="22"/>
                <w:szCs w:val="22"/>
              </w:rPr>
              <w:t>Success</w:t>
            </w:r>
          </w:p>
        </w:tc>
      </w:tr>
    </w:tbl>
    <w:p w:rsidR="0CEFC88B" w:rsidP="0CEFC88B" w:rsidRDefault="0CEFC88B" w14:paraId="0353CA0C" w14:textId="48588FB8">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7F50D4A0">
        <w:tc>
          <w:tcPr>
            <w:tcW w:w="1410" w:type="dxa"/>
            <w:tcBorders>
              <w:top w:val="single" w:sz="8"/>
              <w:left w:val="single" w:sz="8"/>
              <w:bottom w:val="single" w:sz="8"/>
              <w:right w:val="single" w:sz="8"/>
            </w:tcBorders>
            <w:tcMar/>
            <w:vAlign w:val="top"/>
          </w:tcPr>
          <w:p w:rsidR="0CEFC88B" w:rsidP="0CEFC88B" w:rsidRDefault="0CEFC88B" w14:paraId="3B4BAEDE"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DAA9AD5" w14:textId="503F9647">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42</w:t>
            </w:r>
          </w:p>
        </w:tc>
      </w:tr>
      <w:tr w:rsidR="0CEFC88B" w:rsidTr="0CEFC88B" w14:paraId="159B4C9C">
        <w:tc>
          <w:tcPr>
            <w:tcW w:w="1410" w:type="dxa"/>
            <w:tcBorders>
              <w:top w:val="single" w:sz="8"/>
              <w:left w:val="single" w:sz="8"/>
              <w:bottom w:val="single" w:sz="8"/>
              <w:right w:val="single" w:sz="8"/>
            </w:tcBorders>
            <w:tcMar/>
            <w:vAlign w:val="top"/>
          </w:tcPr>
          <w:p w:rsidR="0CEFC88B" w:rsidP="0CEFC88B" w:rsidRDefault="0CEFC88B" w14:paraId="33B91070"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01E231F" w14:textId="038BA4A6">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w:t>
            </w:r>
          </w:p>
        </w:tc>
      </w:tr>
      <w:tr w:rsidR="0CEFC88B" w:rsidTr="0CEFC88B" w14:paraId="5C3CD31D">
        <w:tc>
          <w:tcPr>
            <w:tcW w:w="1410" w:type="dxa"/>
            <w:tcBorders>
              <w:top w:val="single" w:sz="8"/>
              <w:left w:val="single" w:sz="8"/>
              <w:bottom w:val="single" w:sz="8"/>
              <w:right w:val="single" w:sz="8"/>
            </w:tcBorders>
            <w:tcMar/>
            <w:vAlign w:val="top"/>
          </w:tcPr>
          <w:p w:rsidR="0CEFC88B" w:rsidP="0CEFC88B" w:rsidRDefault="0CEFC88B" w14:paraId="11F39BD0"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18FFFEE0" w14:textId="519B12C6">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remove room access</w:t>
            </w:r>
          </w:p>
        </w:tc>
      </w:tr>
      <w:tr w:rsidR="0CEFC88B" w:rsidTr="0CEFC88B" w14:paraId="268125AD">
        <w:tc>
          <w:tcPr>
            <w:tcW w:w="1410" w:type="dxa"/>
            <w:tcBorders>
              <w:top w:val="single" w:sz="8"/>
              <w:left w:val="single" w:sz="8"/>
              <w:bottom w:val="single" w:sz="8"/>
              <w:right w:val="single" w:sz="8"/>
            </w:tcBorders>
            <w:tcMar/>
            <w:vAlign w:val="top"/>
          </w:tcPr>
          <w:p w:rsidR="0CEFC88B" w:rsidP="0CEFC88B" w:rsidRDefault="0CEFC88B" w14:paraId="365418F7"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1083AAE5" w14:textId="76CC36DB">
            <w:pPr>
              <w:jc w:val="both"/>
            </w:pPr>
            <w:r w:rsidRPr="0CEFC88B" w:rsidR="0CEFC88B">
              <w:rPr>
                <w:rFonts w:ascii="Calibri" w:hAnsi="Calibri" w:eastAsia="Calibri" w:cs="Calibri"/>
                <w:sz w:val="22"/>
                <w:szCs w:val="22"/>
              </w:rPr>
              <w:t>Success</w:t>
            </w:r>
          </w:p>
        </w:tc>
      </w:tr>
    </w:tbl>
    <w:p w:rsidR="0CEFC88B" w:rsidP="0CEFC88B" w:rsidRDefault="0CEFC88B" w14:paraId="55488B2F" w14:textId="32190829">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0B1F59BF">
        <w:tc>
          <w:tcPr>
            <w:tcW w:w="1410" w:type="dxa"/>
            <w:tcBorders>
              <w:top w:val="single" w:sz="8"/>
              <w:left w:val="single" w:sz="8"/>
              <w:bottom w:val="single" w:sz="8"/>
              <w:right w:val="single" w:sz="8"/>
            </w:tcBorders>
            <w:tcMar/>
            <w:vAlign w:val="top"/>
          </w:tcPr>
          <w:p w:rsidR="0CEFC88B" w:rsidP="0CEFC88B" w:rsidRDefault="0CEFC88B" w14:paraId="3180CA2A"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A3D1818" w14:textId="24D6FBD5">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43</w:t>
            </w:r>
          </w:p>
        </w:tc>
      </w:tr>
      <w:tr w:rsidR="0CEFC88B" w:rsidTr="0CEFC88B" w14:paraId="5D9EFD6C">
        <w:tc>
          <w:tcPr>
            <w:tcW w:w="1410" w:type="dxa"/>
            <w:tcBorders>
              <w:top w:val="single" w:sz="8"/>
              <w:left w:val="single" w:sz="8"/>
              <w:bottom w:val="single" w:sz="8"/>
              <w:right w:val="single" w:sz="8"/>
            </w:tcBorders>
            <w:tcMar/>
            <w:vAlign w:val="top"/>
          </w:tcPr>
          <w:p w:rsidR="0CEFC88B" w:rsidP="0CEFC88B" w:rsidRDefault="0CEFC88B" w14:paraId="7DD07B93"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1493AADC" w14:textId="7F16919E">
            <w:pPr>
              <w:jc w:val="both"/>
              <w:rPr>
                <w:rFonts w:ascii="Calibri" w:hAnsi="Calibri" w:eastAsia="Calibri" w:cs="Calibri"/>
                <w:sz w:val="22"/>
                <w:szCs w:val="22"/>
              </w:rPr>
            </w:pPr>
            <w:r w:rsidRPr="0CEFC88B" w:rsidR="0CEFC88B">
              <w:rPr>
                <w:rFonts w:ascii="Calibri" w:hAnsi="Calibri" w:eastAsia="Calibri" w:cs="Calibri"/>
                <w:sz w:val="22"/>
                <w:szCs w:val="22"/>
              </w:rPr>
              <w:t>Incomplete Story 2</w:t>
            </w:r>
          </w:p>
        </w:tc>
      </w:tr>
      <w:tr w:rsidR="0CEFC88B" w:rsidTr="0CEFC88B" w14:paraId="519FC7B2">
        <w:tc>
          <w:tcPr>
            <w:tcW w:w="1410" w:type="dxa"/>
            <w:tcBorders>
              <w:top w:val="single" w:sz="8"/>
              <w:left w:val="single" w:sz="8"/>
              <w:bottom w:val="single" w:sz="8"/>
              <w:right w:val="single" w:sz="8"/>
            </w:tcBorders>
            <w:tcMar/>
            <w:vAlign w:val="top"/>
          </w:tcPr>
          <w:p w:rsidR="0CEFC88B" w:rsidP="0CEFC88B" w:rsidRDefault="0CEFC88B" w14:paraId="3B13CEDB"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22801ABC" w14:textId="232586F3">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change building access</w:t>
            </w:r>
          </w:p>
        </w:tc>
      </w:tr>
      <w:tr w:rsidR="0CEFC88B" w:rsidTr="0CEFC88B" w14:paraId="055D008E">
        <w:tc>
          <w:tcPr>
            <w:tcW w:w="1410" w:type="dxa"/>
            <w:tcBorders>
              <w:top w:val="single" w:sz="8"/>
              <w:left w:val="single" w:sz="8"/>
              <w:bottom w:val="single" w:sz="8"/>
              <w:right w:val="single" w:sz="8"/>
            </w:tcBorders>
            <w:tcMar/>
            <w:vAlign w:val="top"/>
          </w:tcPr>
          <w:p w:rsidR="0CEFC88B" w:rsidP="0CEFC88B" w:rsidRDefault="0CEFC88B" w14:paraId="6A9FF49D"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42E58C1D" w14:textId="76CC36DB">
            <w:pPr>
              <w:jc w:val="both"/>
            </w:pPr>
            <w:r w:rsidRPr="0CEFC88B" w:rsidR="0CEFC88B">
              <w:rPr>
                <w:rFonts w:ascii="Calibri" w:hAnsi="Calibri" w:eastAsia="Calibri" w:cs="Calibri"/>
                <w:sz w:val="22"/>
                <w:szCs w:val="22"/>
              </w:rPr>
              <w:t>Success</w:t>
            </w:r>
          </w:p>
        </w:tc>
      </w:tr>
    </w:tbl>
    <w:p w:rsidR="0CEFC88B" w:rsidP="0CEFC88B" w:rsidRDefault="0CEFC88B" w14:paraId="6E4FAE98" w14:textId="367FA40C">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0D79AEDB">
        <w:tc>
          <w:tcPr>
            <w:tcW w:w="1410" w:type="dxa"/>
            <w:tcBorders>
              <w:top w:val="single" w:sz="8"/>
              <w:left w:val="single" w:sz="8"/>
              <w:bottom w:val="single" w:sz="8"/>
              <w:right w:val="single" w:sz="8"/>
            </w:tcBorders>
            <w:tcMar/>
            <w:vAlign w:val="top"/>
          </w:tcPr>
          <w:p w:rsidR="0CEFC88B" w:rsidP="0CEFC88B" w:rsidRDefault="0CEFC88B" w14:paraId="7542ED6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41824E96" w14:textId="52D49032">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44</w:t>
            </w:r>
          </w:p>
        </w:tc>
      </w:tr>
      <w:tr w:rsidR="0CEFC88B" w:rsidTr="0CEFC88B" w14:paraId="66AD5915">
        <w:tc>
          <w:tcPr>
            <w:tcW w:w="1410" w:type="dxa"/>
            <w:tcBorders>
              <w:top w:val="single" w:sz="8"/>
              <w:left w:val="single" w:sz="8"/>
              <w:bottom w:val="single" w:sz="8"/>
              <w:right w:val="single" w:sz="8"/>
            </w:tcBorders>
            <w:tcMar/>
            <w:vAlign w:val="top"/>
          </w:tcPr>
          <w:p w:rsidR="0CEFC88B" w:rsidP="0CEFC88B" w:rsidRDefault="0CEFC88B" w14:paraId="16FC2C1B"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527385A" w14:textId="18B97394">
            <w:pPr>
              <w:jc w:val="both"/>
              <w:rPr>
                <w:rFonts w:ascii="Calibri" w:hAnsi="Calibri" w:eastAsia="Calibri" w:cs="Calibri"/>
                <w:sz w:val="22"/>
                <w:szCs w:val="22"/>
              </w:rPr>
            </w:pPr>
            <w:r w:rsidRPr="0CEFC88B" w:rsidR="0CEFC88B">
              <w:rPr>
                <w:rFonts w:ascii="Calibri" w:hAnsi="Calibri" w:eastAsia="Calibri" w:cs="Calibri"/>
                <w:sz w:val="22"/>
                <w:szCs w:val="22"/>
              </w:rPr>
              <w:t>Incomplete Story 2</w:t>
            </w:r>
          </w:p>
        </w:tc>
      </w:tr>
      <w:tr w:rsidR="0CEFC88B" w:rsidTr="0CEFC88B" w14:paraId="30B943D9">
        <w:tc>
          <w:tcPr>
            <w:tcW w:w="1410" w:type="dxa"/>
            <w:tcBorders>
              <w:top w:val="single" w:sz="8"/>
              <w:left w:val="single" w:sz="8"/>
              <w:bottom w:val="single" w:sz="8"/>
              <w:right w:val="single" w:sz="8"/>
            </w:tcBorders>
            <w:tcMar/>
            <w:vAlign w:val="top"/>
          </w:tcPr>
          <w:p w:rsidR="0CEFC88B" w:rsidP="0CEFC88B" w:rsidRDefault="0CEFC88B" w14:paraId="3F6E0D8E"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10FBC93B" w14:textId="7F6DF689">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change suite access</w:t>
            </w:r>
          </w:p>
        </w:tc>
      </w:tr>
      <w:tr w:rsidR="0CEFC88B" w:rsidTr="0CEFC88B" w14:paraId="2878F0E3">
        <w:tc>
          <w:tcPr>
            <w:tcW w:w="1410" w:type="dxa"/>
            <w:tcBorders>
              <w:top w:val="single" w:sz="8"/>
              <w:left w:val="single" w:sz="8"/>
              <w:bottom w:val="single" w:sz="8"/>
              <w:right w:val="single" w:sz="8"/>
            </w:tcBorders>
            <w:tcMar/>
            <w:vAlign w:val="top"/>
          </w:tcPr>
          <w:p w:rsidR="0CEFC88B" w:rsidP="0CEFC88B" w:rsidRDefault="0CEFC88B" w14:paraId="1C10A815"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29FB3F61" w14:textId="76CC36DB">
            <w:pPr>
              <w:jc w:val="both"/>
            </w:pPr>
            <w:r w:rsidRPr="0CEFC88B" w:rsidR="0CEFC88B">
              <w:rPr>
                <w:rFonts w:ascii="Calibri" w:hAnsi="Calibri" w:eastAsia="Calibri" w:cs="Calibri"/>
                <w:sz w:val="22"/>
                <w:szCs w:val="22"/>
              </w:rPr>
              <w:t>Success</w:t>
            </w:r>
          </w:p>
        </w:tc>
      </w:tr>
    </w:tbl>
    <w:p w:rsidR="0CEFC88B" w:rsidRDefault="0CEFC88B" w14:paraId="30E697E3" w14:textId="309F3185"/>
    <w:tbl>
      <w:tblPr>
        <w:tblStyle w:val="TableGrid"/>
        <w:tblW w:w="0" w:type="auto"/>
        <w:tblLayout w:type="fixed"/>
        <w:tblLook w:val="04A0" w:firstRow="1" w:lastRow="0" w:firstColumn="1" w:lastColumn="0" w:noHBand="0" w:noVBand="1"/>
      </w:tblPr>
      <w:tblGrid>
        <w:gridCol w:w="1410"/>
        <w:gridCol w:w="9375"/>
      </w:tblGrid>
      <w:tr w:rsidR="0CEFC88B" w:rsidTr="0CEFC88B" w14:paraId="56BC9C7D">
        <w:tc>
          <w:tcPr>
            <w:tcW w:w="1410" w:type="dxa"/>
            <w:tcBorders>
              <w:top w:val="single" w:sz="8"/>
              <w:left w:val="single" w:sz="8"/>
              <w:bottom w:val="single" w:sz="8"/>
              <w:right w:val="single" w:sz="8"/>
            </w:tcBorders>
            <w:tcMar/>
            <w:vAlign w:val="top"/>
          </w:tcPr>
          <w:p w:rsidR="0CEFC88B" w:rsidP="0CEFC88B" w:rsidRDefault="0CEFC88B" w14:paraId="52BEBF6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3D4C9BE" w14:textId="5C040C9C">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45</w:t>
            </w:r>
          </w:p>
        </w:tc>
      </w:tr>
      <w:tr w:rsidR="0CEFC88B" w:rsidTr="0CEFC88B" w14:paraId="52DE40C7">
        <w:tc>
          <w:tcPr>
            <w:tcW w:w="1410" w:type="dxa"/>
            <w:tcBorders>
              <w:top w:val="single" w:sz="8"/>
              <w:left w:val="single" w:sz="8"/>
              <w:bottom w:val="single" w:sz="8"/>
              <w:right w:val="single" w:sz="8"/>
            </w:tcBorders>
            <w:tcMar/>
            <w:vAlign w:val="top"/>
          </w:tcPr>
          <w:p w:rsidR="0CEFC88B" w:rsidP="0CEFC88B" w:rsidRDefault="0CEFC88B" w14:paraId="400B1189"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716EB9C4" w14:textId="1478E4FA">
            <w:pPr>
              <w:jc w:val="both"/>
              <w:rPr>
                <w:rFonts w:ascii="Calibri" w:hAnsi="Calibri" w:eastAsia="Calibri" w:cs="Calibri"/>
                <w:sz w:val="22"/>
                <w:szCs w:val="22"/>
              </w:rPr>
            </w:pPr>
            <w:r w:rsidRPr="0CEFC88B" w:rsidR="0CEFC88B">
              <w:rPr>
                <w:rFonts w:ascii="Calibri" w:hAnsi="Calibri" w:eastAsia="Calibri" w:cs="Calibri"/>
                <w:sz w:val="22"/>
                <w:szCs w:val="22"/>
              </w:rPr>
              <w:t>Inomplete Story 2</w:t>
            </w:r>
          </w:p>
        </w:tc>
      </w:tr>
      <w:tr w:rsidR="0CEFC88B" w:rsidTr="0CEFC88B" w14:paraId="7077F538">
        <w:tc>
          <w:tcPr>
            <w:tcW w:w="1410" w:type="dxa"/>
            <w:tcBorders>
              <w:top w:val="single" w:sz="8"/>
              <w:left w:val="single" w:sz="8"/>
              <w:bottom w:val="single" w:sz="8"/>
              <w:right w:val="single" w:sz="8"/>
            </w:tcBorders>
            <w:tcMar/>
            <w:vAlign w:val="top"/>
          </w:tcPr>
          <w:p w:rsidR="0CEFC88B" w:rsidP="0CEFC88B" w:rsidRDefault="0CEFC88B" w14:paraId="21E920A5"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5B1230B5" w14:textId="61A9E3E6">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ability to change room access</w:t>
            </w:r>
          </w:p>
        </w:tc>
      </w:tr>
      <w:tr w:rsidR="0CEFC88B" w:rsidTr="0CEFC88B" w14:paraId="76A97039">
        <w:tc>
          <w:tcPr>
            <w:tcW w:w="1410" w:type="dxa"/>
            <w:tcBorders>
              <w:top w:val="single" w:sz="8"/>
              <w:left w:val="single" w:sz="8"/>
              <w:bottom w:val="single" w:sz="8"/>
              <w:right w:val="single" w:sz="8"/>
            </w:tcBorders>
            <w:tcMar/>
            <w:vAlign w:val="top"/>
          </w:tcPr>
          <w:p w:rsidR="0CEFC88B" w:rsidP="0CEFC88B" w:rsidRDefault="0CEFC88B" w14:paraId="0A816084"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6CB3607A" w14:textId="76CC36DB">
            <w:pPr>
              <w:jc w:val="both"/>
            </w:pPr>
            <w:r w:rsidRPr="0CEFC88B" w:rsidR="0CEFC88B">
              <w:rPr>
                <w:rFonts w:ascii="Calibri" w:hAnsi="Calibri" w:eastAsia="Calibri" w:cs="Calibri"/>
                <w:sz w:val="22"/>
                <w:szCs w:val="22"/>
              </w:rPr>
              <w:t>Success</w:t>
            </w:r>
          </w:p>
        </w:tc>
      </w:tr>
    </w:tbl>
    <w:p w:rsidR="0CEFC88B" w:rsidP="0CEFC88B" w:rsidRDefault="0CEFC88B" w14:paraId="1C0FA9AF" w14:textId="3D41A0A5">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3616AB1D">
        <w:tc>
          <w:tcPr>
            <w:tcW w:w="1410" w:type="dxa"/>
            <w:tcBorders>
              <w:top w:val="single" w:sz="8"/>
              <w:left w:val="single" w:sz="8"/>
              <w:bottom w:val="single" w:sz="8"/>
              <w:right w:val="single" w:sz="8"/>
            </w:tcBorders>
            <w:tcMar/>
            <w:vAlign w:val="top"/>
          </w:tcPr>
          <w:p w:rsidR="0CEFC88B" w:rsidP="0CEFC88B" w:rsidRDefault="0CEFC88B" w14:paraId="33A920FC"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292ABBD5" w14:textId="7D32E683">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46</w:t>
            </w:r>
          </w:p>
        </w:tc>
      </w:tr>
      <w:tr w:rsidR="0CEFC88B" w:rsidTr="0CEFC88B" w14:paraId="725F6D66">
        <w:tc>
          <w:tcPr>
            <w:tcW w:w="1410" w:type="dxa"/>
            <w:tcBorders>
              <w:top w:val="single" w:sz="8"/>
              <w:left w:val="single" w:sz="8"/>
              <w:bottom w:val="single" w:sz="8"/>
              <w:right w:val="single" w:sz="8"/>
            </w:tcBorders>
            <w:tcMar/>
            <w:vAlign w:val="top"/>
          </w:tcPr>
          <w:p w:rsidR="0CEFC88B" w:rsidP="0CEFC88B" w:rsidRDefault="0CEFC88B" w14:paraId="5976588E"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EE33B26" w14:textId="6F35C72E">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59086A2B">
        <w:tc>
          <w:tcPr>
            <w:tcW w:w="1410" w:type="dxa"/>
            <w:tcBorders>
              <w:top w:val="single" w:sz="8"/>
              <w:left w:val="single" w:sz="8"/>
              <w:bottom w:val="single" w:sz="8"/>
              <w:right w:val="single" w:sz="8"/>
            </w:tcBorders>
            <w:tcMar/>
            <w:vAlign w:val="top"/>
          </w:tcPr>
          <w:p w:rsidR="0CEFC88B" w:rsidP="0CEFC88B" w:rsidRDefault="0CEFC88B" w14:paraId="7C2A0CA6"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7A586453" w14:textId="5CDC9349">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adding a room without a building code</w:t>
            </w:r>
          </w:p>
        </w:tc>
      </w:tr>
      <w:tr w:rsidR="0CEFC88B" w:rsidTr="0CEFC88B" w14:paraId="6B635306">
        <w:tc>
          <w:tcPr>
            <w:tcW w:w="1410" w:type="dxa"/>
            <w:tcBorders>
              <w:top w:val="single" w:sz="8"/>
              <w:left w:val="single" w:sz="8"/>
              <w:bottom w:val="single" w:sz="8"/>
              <w:right w:val="single" w:sz="8"/>
            </w:tcBorders>
            <w:tcMar/>
            <w:vAlign w:val="top"/>
          </w:tcPr>
          <w:p w:rsidR="0CEFC88B" w:rsidP="0CEFC88B" w:rsidRDefault="0CEFC88B" w14:paraId="234CF8E9"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2C67558D" w14:textId="76CC36DB">
            <w:pPr>
              <w:jc w:val="both"/>
            </w:pPr>
            <w:r w:rsidRPr="0CEFC88B" w:rsidR="0CEFC88B">
              <w:rPr>
                <w:rFonts w:ascii="Calibri" w:hAnsi="Calibri" w:eastAsia="Calibri" w:cs="Calibri"/>
                <w:sz w:val="22"/>
                <w:szCs w:val="22"/>
              </w:rPr>
              <w:t>Success</w:t>
            </w:r>
          </w:p>
        </w:tc>
      </w:tr>
    </w:tbl>
    <w:p w:rsidR="0CEFC88B" w:rsidP="0CEFC88B" w:rsidRDefault="0CEFC88B" w14:paraId="2BC834FE" w14:textId="2DD86CA0">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4F1136A6">
        <w:tc>
          <w:tcPr>
            <w:tcW w:w="1410" w:type="dxa"/>
            <w:tcBorders>
              <w:top w:val="single" w:sz="8"/>
              <w:left w:val="single" w:sz="8"/>
              <w:bottom w:val="single" w:sz="8"/>
              <w:right w:val="single" w:sz="8"/>
            </w:tcBorders>
            <w:tcMar/>
            <w:vAlign w:val="top"/>
          </w:tcPr>
          <w:p w:rsidR="0CEFC88B" w:rsidP="0CEFC88B" w:rsidRDefault="0CEFC88B" w14:paraId="30C88B7E"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057118D2" w14:textId="0A88F413">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47</w:t>
            </w:r>
          </w:p>
        </w:tc>
      </w:tr>
      <w:tr w:rsidR="0CEFC88B" w:rsidTr="0CEFC88B" w14:paraId="61D1A98F">
        <w:tc>
          <w:tcPr>
            <w:tcW w:w="1410" w:type="dxa"/>
            <w:tcBorders>
              <w:top w:val="single" w:sz="8"/>
              <w:left w:val="single" w:sz="8"/>
              <w:bottom w:val="single" w:sz="8"/>
              <w:right w:val="single" w:sz="8"/>
            </w:tcBorders>
            <w:tcMar/>
            <w:vAlign w:val="top"/>
          </w:tcPr>
          <w:p w:rsidR="0CEFC88B" w:rsidP="0CEFC88B" w:rsidRDefault="0CEFC88B" w14:paraId="6DFFD8B0"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56DD4CF" w14:textId="4FC06C14">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1BF11047">
        <w:tc>
          <w:tcPr>
            <w:tcW w:w="1410" w:type="dxa"/>
            <w:tcBorders>
              <w:top w:val="single" w:sz="8"/>
              <w:left w:val="single" w:sz="8"/>
              <w:bottom w:val="single" w:sz="8"/>
              <w:right w:val="single" w:sz="8"/>
            </w:tcBorders>
            <w:tcMar/>
            <w:vAlign w:val="top"/>
          </w:tcPr>
          <w:p w:rsidR="0CEFC88B" w:rsidP="0CEFC88B" w:rsidRDefault="0CEFC88B" w14:paraId="0363501A"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C8DC9A1" w14:textId="54903F0D">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adding a room without a suite code</w:t>
            </w:r>
          </w:p>
        </w:tc>
      </w:tr>
      <w:tr w:rsidR="0CEFC88B" w:rsidTr="0CEFC88B" w14:paraId="439574BD">
        <w:tc>
          <w:tcPr>
            <w:tcW w:w="1410" w:type="dxa"/>
            <w:tcBorders>
              <w:top w:val="single" w:sz="8"/>
              <w:left w:val="single" w:sz="8"/>
              <w:bottom w:val="single" w:sz="8"/>
              <w:right w:val="single" w:sz="8"/>
            </w:tcBorders>
            <w:tcMar/>
            <w:vAlign w:val="top"/>
          </w:tcPr>
          <w:p w:rsidR="0CEFC88B" w:rsidP="0CEFC88B" w:rsidRDefault="0CEFC88B" w14:paraId="26F0A744"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45A6EB29" w14:textId="76CC36DB">
            <w:pPr>
              <w:jc w:val="both"/>
            </w:pPr>
            <w:r w:rsidRPr="0CEFC88B" w:rsidR="0CEFC88B">
              <w:rPr>
                <w:rFonts w:ascii="Calibri" w:hAnsi="Calibri" w:eastAsia="Calibri" w:cs="Calibri"/>
                <w:sz w:val="22"/>
                <w:szCs w:val="22"/>
              </w:rPr>
              <w:t>Success</w:t>
            </w:r>
          </w:p>
        </w:tc>
      </w:tr>
    </w:tbl>
    <w:p w:rsidR="0CEFC88B" w:rsidP="0CEFC88B" w:rsidRDefault="0CEFC88B" w14:paraId="0A930073" w14:textId="61BB370C">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56F6B0F3">
        <w:tc>
          <w:tcPr>
            <w:tcW w:w="1410" w:type="dxa"/>
            <w:tcBorders>
              <w:top w:val="single" w:sz="8"/>
              <w:left w:val="single" w:sz="8"/>
              <w:bottom w:val="single" w:sz="8"/>
              <w:right w:val="single" w:sz="8"/>
            </w:tcBorders>
            <w:tcMar/>
            <w:vAlign w:val="top"/>
          </w:tcPr>
          <w:p w:rsidR="0CEFC88B" w:rsidP="0CEFC88B" w:rsidRDefault="0CEFC88B" w14:paraId="081527E0"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4C18D741" w14:textId="7FB38994">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48</w:t>
            </w:r>
          </w:p>
        </w:tc>
      </w:tr>
      <w:tr w:rsidR="0CEFC88B" w:rsidTr="0CEFC88B" w14:paraId="6CD0F7B0">
        <w:tc>
          <w:tcPr>
            <w:tcW w:w="1410" w:type="dxa"/>
            <w:tcBorders>
              <w:top w:val="single" w:sz="8"/>
              <w:left w:val="single" w:sz="8"/>
              <w:bottom w:val="single" w:sz="8"/>
              <w:right w:val="single" w:sz="8"/>
            </w:tcBorders>
            <w:tcMar/>
            <w:vAlign w:val="top"/>
          </w:tcPr>
          <w:p w:rsidR="0CEFC88B" w:rsidP="0CEFC88B" w:rsidRDefault="0CEFC88B" w14:paraId="4DCD542F"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3CF99AE9" w14:textId="5063AC06">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6ACB9C31">
        <w:tc>
          <w:tcPr>
            <w:tcW w:w="1410" w:type="dxa"/>
            <w:tcBorders>
              <w:top w:val="single" w:sz="8"/>
              <w:left w:val="single" w:sz="8"/>
              <w:bottom w:val="single" w:sz="8"/>
              <w:right w:val="single" w:sz="8"/>
            </w:tcBorders>
            <w:tcMar/>
            <w:vAlign w:val="top"/>
          </w:tcPr>
          <w:p w:rsidR="0CEFC88B" w:rsidP="0CEFC88B" w:rsidRDefault="0CEFC88B" w14:paraId="327242DF"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E526838" w14:textId="23440D9D">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adding a room without a room number</w:t>
            </w:r>
          </w:p>
        </w:tc>
      </w:tr>
      <w:tr w:rsidR="0CEFC88B" w:rsidTr="0CEFC88B" w14:paraId="1B31CB09">
        <w:tc>
          <w:tcPr>
            <w:tcW w:w="1410" w:type="dxa"/>
            <w:tcBorders>
              <w:top w:val="single" w:sz="8"/>
              <w:left w:val="single" w:sz="8"/>
              <w:bottom w:val="single" w:sz="8"/>
              <w:right w:val="single" w:sz="8"/>
            </w:tcBorders>
            <w:tcMar/>
            <w:vAlign w:val="top"/>
          </w:tcPr>
          <w:p w:rsidR="0CEFC88B" w:rsidP="0CEFC88B" w:rsidRDefault="0CEFC88B" w14:paraId="32E872AC"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4EBFFB21" w14:textId="76CC36DB">
            <w:pPr>
              <w:jc w:val="both"/>
            </w:pPr>
            <w:r w:rsidRPr="0CEFC88B" w:rsidR="0CEFC88B">
              <w:rPr>
                <w:rFonts w:ascii="Calibri" w:hAnsi="Calibri" w:eastAsia="Calibri" w:cs="Calibri"/>
                <w:sz w:val="22"/>
                <w:szCs w:val="22"/>
              </w:rPr>
              <w:t>Success</w:t>
            </w:r>
          </w:p>
        </w:tc>
      </w:tr>
    </w:tbl>
    <w:p w:rsidR="0CEFC88B" w:rsidP="0CEFC88B" w:rsidRDefault="0CEFC88B" w14:paraId="5FAA9F94" w14:textId="5E7F95DF">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7DC02255">
        <w:tc>
          <w:tcPr>
            <w:tcW w:w="1410" w:type="dxa"/>
            <w:tcBorders>
              <w:top w:val="single" w:sz="8"/>
              <w:left w:val="single" w:sz="8"/>
              <w:bottom w:val="single" w:sz="8"/>
              <w:right w:val="single" w:sz="8"/>
            </w:tcBorders>
            <w:tcMar/>
            <w:vAlign w:val="top"/>
          </w:tcPr>
          <w:p w:rsidR="0CEFC88B" w:rsidP="0CEFC88B" w:rsidRDefault="0CEFC88B" w14:paraId="736B699F"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7812E6BA" w14:textId="46CE4153">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49</w:t>
            </w:r>
          </w:p>
        </w:tc>
      </w:tr>
      <w:tr w:rsidR="0CEFC88B" w:rsidTr="0CEFC88B" w14:paraId="7C9753B5">
        <w:tc>
          <w:tcPr>
            <w:tcW w:w="1410" w:type="dxa"/>
            <w:tcBorders>
              <w:top w:val="single" w:sz="8"/>
              <w:left w:val="single" w:sz="8"/>
              <w:bottom w:val="single" w:sz="8"/>
              <w:right w:val="single" w:sz="8"/>
            </w:tcBorders>
            <w:tcMar/>
            <w:vAlign w:val="top"/>
          </w:tcPr>
          <w:p w:rsidR="0CEFC88B" w:rsidP="0CEFC88B" w:rsidRDefault="0CEFC88B" w14:paraId="44194BA0"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470EF754" w14:textId="60520731">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107F436F">
        <w:tc>
          <w:tcPr>
            <w:tcW w:w="1410" w:type="dxa"/>
            <w:tcBorders>
              <w:top w:val="single" w:sz="8"/>
              <w:left w:val="single" w:sz="8"/>
              <w:bottom w:val="single" w:sz="8"/>
              <w:right w:val="single" w:sz="8"/>
            </w:tcBorders>
            <w:tcMar/>
            <w:vAlign w:val="top"/>
          </w:tcPr>
          <w:p w:rsidR="0CEFC88B" w:rsidP="0CEFC88B" w:rsidRDefault="0CEFC88B" w14:paraId="319EB899"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15C2D648" w14:textId="7151449C">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adding a room with a building code that is too large</w:t>
            </w:r>
          </w:p>
        </w:tc>
      </w:tr>
      <w:tr w:rsidR="0CEFC88B" w:rsidTr="0CEFC88B" w14:paraId="3BD340AB">
        <w:tc>
          <w:tcPr>
            <w:tcW w:w="1410" w:type="dxa"/>
            <w:tcBorders>
              <w:top w:val="single" w:sz="8"/>
              <w:left w:val="single" w:sz="8"/>
              <w:bottom w:val="single" w:sz="8"/>
              <w:right w:val="single" w:sz="8"/>
            </w:tcBorders>
            <w:tcMar/>
            <w:vAlign w:val="top"/>
          </w:tcPr>
          <w:p w:rsidR="0CEFC88B" w:rsidP="0CEFC88B" w:rsidRDefault="0CEFC88B" w14:paraId="14D9A3B6"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71B56A7D" w14:textId="76CC36DB">
            <w:pPr>
              <w:jc w:val="both"/>
            </w:pPr>
            <w:r w:rsidRPr="0CEFC88B" w:rsidR="0CEFC88B">
              <w:rPr>
                <w:rFonts w:ascii="Calibri" w:hAnsi="Calibri" w:eastAsia="Calibri" w:cs="Calibri"/>
                <w:sz w:val="22"/>
                <w:szCs w:val="22"/>
              </w:rPr>
              <w:t>Success</w:t>
            </w:r>
          </w:p>
        </w:tc>
      </w:tr>
    </w:tbl>
    <w:p w:rsidR="0CEFC88B" w:rsidP="0CEFC88B" w:rsidRDefault="0CEFC88B" w14:paraId="2F8BF3F8" w14:textId="655F1EF7">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157928B6">
        <w:tc>
          <w:tcPr>
            <w:tcW w:w="1410" w:type="dxa"/>
            <w:tcBorders>
              <w:top w:val="single" w:sz="8"/>
              <w:left w:val="single" w:sz="8"/>
              <w:bottom w:val="single" w:sz="8"/>
              <w:right w:val="single" w:sz="8"/>
            </w:tcBorders>
            <w:tcMar/>
            <w:vAlign w:val="top"/>
          </w:tcPr>
          <w:p w:rsidR="0CEFC88B" w:rsidP="0CEFC88B" w:rsidRDefault="0CEFC88B" w14:paraId="48C6A272"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1CA2F872" w14:textId="7E863CDD">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50</w:t>
            </w:r>
          </w:p>
        </w:tc>
      </w:tr>
      <w:tr w:rsidR="0CEFC88B" w:rsidTr="0CEFC88B" w14:paraId="4990B2A0">
        <w:tc>
          <w:tcPr>
            <w:tcW w:w="1410" w:type="dxa"/>
            <w:tcBorders>
              <w:top w:val="single" w:sz="8"/>
              <w:left w:val="single" w:sz="8"/>
              <w:bottom w:val="single" w:sz="8"/>
              <w:right w:val="single" w:sz="8"/>
            </w:tcBorders>
            <w:tcMar/>
            <w:vAlign w:val="top"/>
          </w:tcPr>
          <w:p w:rsidR="0CEFC88B" w:rsidP="0CEFC88B" w:rsidRDefault="0CEFC88B" w14:paraId="28218984"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04CDDEE" w14:textId="4731800A">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5EEC4F0A">
        <w:tc>
          <w:tcPr>
            <w:tcW w:w="1410" w:type="dxa"/>
            <w:tcBorders>
              <w:top w:val="single" w:sz="8"/>
              <w:left w:val="single" w:sz="8"/>
              <w:bottom w:val="single" w:sz="8"/>
              <w:right w:val="single" w:sz="8"/>
            </w:tcBorders>
            <w:tcMar/>
            <w:vAlign w:val="top"/>
          </w:tcPr>
          <w:p w:rsidR="0CEFC88B" w:rsidP="0CEFC88B" w:rsidRDefault="0CEFC88B" w14:paraId="46B4A065"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5E8BAB22" w14:textId="6B9F0EFF">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adding a room with a suite code that is too large</w:t>
            </w:r>
          </w:p>
        </w:tc>
      </w:tr>
      <w:tr w:rsidR="0CEFC88B" w:rsidTr="0CEFC88B" w14:paraId="0F9DEC72">
        <w:tc>
          <w:tcPr>
            <w:tcW w:w="1410" w:type="dxa"/>
            <w:tcBorders>
              <w:top w:val="single" w:sz="8"/>
              <w:left w:val="single" w:sz="8"/>
              <w:bottom w:val="single" w:sz="8"/>
              <w:right w:val="single" w:sz="8"/>
            </w:tcBorders>
            <w:tcMar/>
            <w:vAlign w:val="top"/>
          </w:tcPr>
          <w:p w:rsidR="0CEFC88B" w:rsidP="0CEFC88B" w:rsidRDefault="0CEFC88B" w14:paraId="26EEA795"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05B114AC" w14:textId="76CC36DB">
            <w:pPr>
              <w:jc w:val="both"/>
            </w:pPr>
            <w:r w:rsidRPr="0CEFC88B" w:rsidR="0CEFC88B">
              <w:rPr>
                <w:rFonts w:ascii="Calibri" w:hAnsi="Calibri" w:eastAsia="Calibri" w:cs="Calibri"/>
                <w:sz w:val="22"/>
                <w:szCs w:val="22"/>
              </w:rPr>
              <w:t>Success</w:t>
            </w:r>
          </w:p>
        </w:tc>
      </w:tr>
    </w:tbl>
    <w:p w:rsidR="0CEFC88B" w:rsidP="0CEFC88B" w:rsidRDefault="0CEFC88B" w14:paraId="3FCA2C4E" w14:textId="08DBDF54">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28A9B9D0">
        <w:tc>
          <w:tcPr>
            <w:tcW w:w="1410" w:type="dxa"/>
            <w:tcBorders>
              <w:top w:val="single" w:sz="8"/>
              <w:left w:val="single" w:sz="8"/>
              <w:bottom w:val="single" w:sz="8"/>
              <w:right w:val="single" w:sz="8"/>
            </w:tcBorders>
            <w:tcMar/>
            <w:vAlign w:val="top"/>
          </w:tcPr>
          <w:p w:rsidR="0CEFC88B" w:rsidP="0CEFC88B" w:rsidRDefault="0CEFC88B" w14:paraId="664BD657"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5C3BF27A" w14:textId="1AD825E9">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51</w:t>
            </w:r>
          </w:p>
        </w:tc>
      </w:tr>
      <w:tr w:rsidR="0CEFC88B" w:rsidTr="0CEFC88B" w14:paraId="05BDC0CE">
        <w:tc>
          <w:tcPr>
            <w:tcW w:w="1410" w:type="dxa"/>
            <w:tcBorders>
              <w:top w:val="single" w:sz="8"/>
              <w:left w:val="single" w:sz="8"/>
              <w:bottom w:val="single" w:sz="8"/>
              <w:right w:val="single" w:sz="8"/>
            </w:tcBorders>
            <w:tcMar/>
            <w:vAlign w:val="top"/>
          </w:tcPr>
          <w:p w:rsidR="0CEFC88B" w:rsidP="0CEFC88B" w:rsidRDefault="0CEFC88B" w14:paraId="0B1B3593"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1290125A" w14:textId="09BC3BD2">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23B4FE74">
        <w:tc>
          <w:tcPr>
            <w:tcW w:w="1410" w:type="dxa"/>
            <w:tcBorders>
              <w:top w:val="single" w:sz="8"/>
              <w:left w:val="single" w:sz="8"/>
              <w:bottom w:val="single" w:sz="8"/>
              <w:right w:val="single" w:sz="8"/>
            </w:tcBorders>
            <w:tcMar/>
            <w:vAlign w:val="top"/>
          </w:tcPr>
          <w:p w:rsidR="0CEFC88B" w:rsidP="0CEFC88B" w:rsidRDefault="0CEFC88B" w14:paraId="37EEFCD7"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791D6B7D" w14:textId="7D02E727">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adding a room with a room number that is too large</w:t>
            </w:r>
          </w:p>
        </w:tc>
      </w:tr>
      <w:tr w:rsidR="0CEFC88B" w:rsidTr="0CEFC88B" w14:paraId="6EA8F392">
        <w:tc>
          <w:tcPr>
            <w:tcW w:w="1410" w:type="dxa"/>
            <w:tcBorders>
              <w:top w:val="single" w:sz="8"/>
              <w:left w:val="single" w:sz="8"/>
              <w:bottom w:val="single" w:sz="8"/>
              <w:right w:val="single" w:sz="8"/>
            </w:tcBorders>
            <w:tcMar/>
            <w:vAlign w:val="top"/>
          </w:tcPr>
          <w:p w:rsidR="0CEFC88B" w:rsidP="0CEFC88B" w:rsidRDefault="0CEFC88B" w14:paraId="08C9CF79"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576F5516" w14:textId="76CC36DB">
            <w:pPr>
              <w:jc w:val="both"/>
            </w:pPr>
            <w:r w:rsidRPr="0CEFC88B" w:rsidR="0CEFC88B">
              <w:rPr>
                <w:rFonts w:ascii="Calibri" w:hAnsi="Calibri" w:eastAsia="Calibri" w:cs="Calibri"/>
                <w:sz w:val="22"/>
                <w:szCs w:val="22"/>
              </w:rPr>
              <w:t>Success</w:t>
            </w:r>
          </w:p>
        </w:tc>
      </w:tr>
    </w:tbl>
    <w:p w:rsidR="0CEFC88B" w:rsidP="0CEFC88B" w:rsidRDefault="0CEFC88B" w14:paraId="45700079" w14:textId="0AC2E714">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07E2C7A6">
        <w:tc>
          <w:tcPr>
            <w:tcW w:w="1410" w:type="dxa"/>
            <w:tcBorders>
              <w:top w:val="single" w:sz="8"/>
              <w:left w:val="single" w:sz="8"/>
              <w:bottom w:val="single" w:sz="8"/>
              <w:right w:val="single" w:sz="8"/>
            </w:tcBorders>
            <w:tcMar/>
            <w:vAlign w:val="top"/>
          </w:tcPr>
          <w:p w:rsidR="0CEFC88B" w:rsidP="0CEFC88B" w:rsidRDefault="0CEFC88B" w14:paraId="329DB5A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334F4CA6" w14:textId="69B7DFC5">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52</w:t>
            </w:r>
          </w:p>
        </w:tc>
      </w:tr>
      <w:tr w:rsidR="0CEFC88B" w:rsidTr="0CEFC88B" w14:paraId="5408CBA4">
        <w:tc>
          <w:tcPr>
            <w:tcW w:w="1410" w:type="dxa"/>
            <w:tcBorders>
              <w:top w:val="single" w:sz="8"/>
              <w:left w:val="single" w:sz="8"/>
              <w:bottom w:val="single" w:sz="8"/>
              <w:right w:val="single" w:sz="8"/>
            </w:tcBorders>
            <w:tcMar/>
            <w:vAlign w:val="top"/>
          </w:tcPr>
          <w:p w:rsidR="0CEFC88B" w:rsidP="0CEFC88B" w:rsidRDefault="0CEFC88B" w14:paraId="27D4FC4D"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40E12E79" w14:textId="01B650A3">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34612775">
        <w:tc>
          <w:tcPr>
            <w:tcW w:w="1410" w:type="dxa"/>
            <w:tcBorders>
              <w:top w:val="single" w:sz="8"/>
              <w:left w:val="single" w:sz="8"/>
              <w:bottom w:val="single" w:sz="8"/>
              <w:right w:val="single" w:sz="8"/>
            </w:tcBorders>
            <w:tcMar/>
            <w:vAlign w:val="top"/>
          </w:tcPr>
          <w:p w:rsidR="0CEFC88B" w:rsidP="0CEFC88B" w:rsidRDefault="0CEFC88B" w14:paraId="4D4D3F8D"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3054DCFC" w14:textId="2EBBE903">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adding a room with too little numbers in a building code</w:t>
            </w:r>
          </w:p>
        </w:tc>
      </w:tr>
      <w:tr w:rsidR="0CEFC88B" w:rsidTr="0CEFC88B" w14:paraId="7C78F461">
        <w:tc>
          <w:tcPr>
            <w:tcW w:w="1410" w:type="dxa"/>
            <w:tcBorders>
              <w:top w:val="single" w:sz="8"/>
              <w:left w:val="single" w:sz="8"/>
              <w:bottom w:val="single" w:sz="8"/>
              <w:right w:val="single" w:sz="8"/>
            </w:tcBorders>
            <w:tcMar/>
            <w:vAlign w:val="top"/>
          </w:tcPr>
          <w:p w:rsidR="0CEFC88B" w:rsidP="0CEFC88B" w:rsidRDefault="0CEFC88B" w14:paraId="1ABD58D2"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684083C4" w14:textId="76CC36DB">
            <w:pPr>
              <w:jc w:val="both"/>
            </w:pPr>
            <w:r w:rsidRPr="0CEFC88B" w:rsidR="0CEFC88B">
              <w:rPr>
                <w:rFonts w:ascii="Calibri" w:hAnsi="Calibri" w:eastAsia="Calibri" w:cs="Calibri"/>
                <w:sz w:val="22"/>
                <w:szCs w:val="22"/>
              </w:rPr>
              <w:t>Success</w:t>
            </w:r>
          </w:p>
        </w:tc>
      </w:tr>
    </w:tbl>
    <w:p w:rsidR="0CEFC88B" w:rsidP="0CEFC88B" w:rsidRDefault="0CEFC88B" w14:paraId="03FCA64E" w14:textId="38D80DE9">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13E4511F">
        <w:tc>
          <w:tcPr>
            <w:tcW w:w="1410" w:type="dxa"/>
            <w:tcBorders>
              <w:top w:val="single" w:sz="8"/>
              <w:left w:val="single" w:sz="8"/>
              <w:bottom w:val="single" w:sz="8"/>
              <w:right w:val="single" w:sz="8"/>
            </w:tcBorders>
            <w:tcMar/>
            <w:vAlign w:val="top"/>
          </w:tcPr>
          <w:p w:rsidR="0CEFC88B" w:rsidP="0CEFC88B" w:rsidRDefault="0CEFC88B" w14:paraId="75A56717"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70425E33" w14:textId="0328747A">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53</w:t>
            </w:r>
          </w:p>
        </w:tc>
      </w:tr>
      <w:tr w:rsidR="0CEFC88B" w:rsidTr="0CEFC88B" w14:paraId="31DE9530">
        <w:tc>
          <w:tcPr>
            <w:tcW w:w="1410" w:type="dxa"/>
            <w:tcBorders>
              <w:top w:val="single" w:sz="8"/>
              <w:left w:val="single" w:sz="8"/>
              <w:bottom w:val="single" w:sz="8"/>
              <w:right w:val="single" w:sz="8"/>
            </w:tcBorders>
            <w:tcMar/>
            <w:vAlign w:val="top"/>
          </w:tcPr>
          <w:p w:rsidR="0CEFC88B" w:rsidP="0CEFC88B" w:rsidRDefault="0CEFC88B" w14:paraId="68EF8A2C"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B683DC6" w14:textId="3A61210A">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5B20AF97">
        <w:tc>
          <w:tcPr>
            <w:tcW w:w="1410" w:type="dxa"/>
            <w:tcBorders>
              <w:top w:val="single" w:sz="8"/>
              <w:left w:val="single" w:sz="8"/>
              <w:bottom w:val="single" w:sz="8"/>
              <w:right w:val="single" w:sz="8"/>
            </w:tcBorders>
            <w:tcMar/>
            <w:vAlign w:val="top"/>
          </w:tcPr>
          <w:p w:rsidR="0CEFC88B" w:rsidP="0CEFC88B" w:rsidRDefault="0CEFC88B" w14:paraId="49A14894"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00CE4663" w14:textId="27BA9CDA">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adding a room with too little numbers in the suite code</w:t>
            </w:r>
          </w:p>
        </w:tc>
      </w:tr>
      <w:tr w:rsidR="0CEFC88B" w:rsidTr="0CEFC88B" w14:paraId="208253E7">
        <w:tc>
          <w:tcPr>
            <w:tcW w:w="1410" w:type="dxa"/>
            <w:tcBorders>
              <w:top w:val="single" w:sz="8"/>
              <w:left w:val="single" w:sz="8"/>
              <w:bottom w:val="single" w:sz="8"/>
              <w:right w:val="single" w:sz="8"/>
            </w:tcBorders>
            <w:tcMar/>
            <w:vAlign w:val="top"/>
          </w:tcPr>
          <w:p w:rsidR="0CEFC88B" w:rsidP="0CEFC88B" w:rsidRDefault="0CEFC88B" w14:paraId="4D394033"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6428FC71" w14:textId="76CC36DB">
            <w:pPr>
              <w:jc w:val="both"/>
            </w:pPr>
            <w:r w:rsidRPr="0CEFC88B" w:rsidR="0CEFC88B">
              <w:rPr>
                <w:rFonts w:ascii="Calibri" w:hAnsi="Calibri" w:eastAsia="Calibri" w:cs="Calibri"/>
                <w:sz w:val="22"/>
                <w:szCs w:val="22"/>
              </w:rPr>
              <w:t>Success</w:t>
            </w:r>
          </w:p>
        </w:tc>
      </w:tr>
    </w:tbl>
    <w:p w:rsidR="0CEFC88B" w:rsidP="0CEFC88B" w:rsidRDefault="0CEFC88B" w14:paraId="4D84ACC5" w14:textId="2351C4D5">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7EFA42AD">
        <w:tc>
          <w:tcPr>
            <w:tcW w:w="1410" w:type="dxa"/>
            <w:tcBorders>
              <w:top w:val="single" w:sz="8"/>
              <w:left w:val="single" w:sz="8"/>
              <w:bottom w:val="single" w:sz="8"/>
              <w:right w:val="single" w:sz="8"/>
            </w:tcBorders>
            <w:tcMar/>
            <w:vAlign w:val="top"/>
          </w:tcPr>
          <w:p w:rsidR="0CEFC88B" w:rsidP="0CEFC88B" w:rsidRDefault="0CEFC88B" w14:paraId="4CF0BFC1"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1B88360" w14:textId="1A059640">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54</w:t>
            </w:r>
          </w:p>
        </w:tc>
      </w:tr>
      <w:tr w:rsidR="0CEFC88B" w:rsidTr="0CEFC88B" w14:paraId="66430C82">
        <w:tc>
          <w:tcPr>
            <w:tcW w:w="1410" w:type="dxa"/>
            <w:tcBorders>
              <w:top w:val="single" w:sz="8"/>
              <w:left w:val="single" w:sz="8"/>
              <w:bottom w:val="single" w:sz="8"/>
              <w:right w:val="single" w:sz="8"/>
            </w:tcBorders>
            <w:tcMar/>
            <w:vAlign w:val="top"/>
          </w:tcPr>
          <w:p w:rsidR="0CEFC88B" w:rsidP="0CEFC88B" w:rsidRDefault="0CEFC88B" w14:paraId="759F4791"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6A0CE49D" w14:textId="6A6EE70E">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7B4EF5D3">
        <w:tc>
          <w:tcPr>
            <w:tcW w:w="1410" w:type="dxa"/>
            <w:tcBorders>
              <w:top w:val="single" w:sz="8"/>
              <w:left w:val="single" w:sz="8"/>
              <w:bottom w:val="single" w:sz="8"/>
              <w:right w:val="single" w:sz="8"/>
            </w:tcBorders>
            <w:tcMar/>
            <w:vAlign w:val="top"/>
          </w:tcPr>
          <w:p w:rsidR="0CEFC88B" w:rsidP="0CEFC88B" w:rsidRDefault="0CEFC88B" w14:paraId="098CDA03"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1A09949C" w14:textId="2E0ED44E">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adding a room with too little numbers in the room number</w:t>
            </w:r>
          </w:p>
        </w:tc>
      </w:tr>
      <w:tr w:rsidR="0CEFC88B" w:rsidTr="0CEFC88B" w14:paraId="753F1EBD">
        <w:tc>
          <w:tcPr>
            <w:tcW w:w="1410" w:type="dxa"/>
            <w:tcBorders>
              <w:top w:val="single" w:sz="8"/>
              <w:left w:val="single" w:sz="8"/>
              <w:bottom w:val="single" w:sz="8"/>
              <w:right w:val="single" w:sz="8"/>
            </w:tcBorders>
            <w:tcMar/>
            <w:vAlign w:val="top"/>
          </w:tcPr>
          <w:p w:rsidR="0CEFC88B" w:rsidP="0CEFC88B" w:rsidRDefault="0CEFC88B" w14:paraId="06645E7F"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283BC175" w14:textId="76CC36DB">
            <w:pPr>
              <w:jc w:val="both"/>
            </w:pPr>
            <w:r w:rsidRPr="0CEFC88B" w:rsidR="0CEFC88B">
              <w:rPr>
                <w:rFonts w:ascii="Calibri" w:hAnsi="Calibri" w:eastAsia="Calibri" w:cs="Calibri"/>
                <w:sz w:val="22"/>
                <w:szCs w:val="22"/>
              </w:rPr>
              <w:t>Success</w:t>
            </w:r>
          </w:p>
        </w:tc>
      </w:tr>
    </w:tbl>
    <w:p w:rsidR="0CEFC88B" w:rsidP="0CEFC88B" w:rsidRDefault="0CEFC88B" w14:paraId="30E419DD" w14:textId="0E26EDEB">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6B9D5588">
        <w:tc>
          <w:tcPr>
            <w:tcW w:w="1410" w:type="dxa"/>
            <w:tcBorders>
              <w:top w:val="single" w:sz="8"/>
              <w:left w:val="single" w:sz="8"/>
              <w:bottom w:val="single" w:sz="8"/>
              <w:right w:val="single" w:sz="8"/>
            </w:tcBorders>
            <w:tcMar/>
            <w:vAlign w:val="top"/>
          </w:tcPr>
          <w:p w:rsidR="0CEFC88B" w:rsidP="0CEFC88B" w:rsidRDefault="0CEFC88B" w14:paraId="21A534F5"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0D1FACBA" w14:textId="62107452">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55</w:t>
            </w:r>
          </w:p>
        </w:tc>
      </w:tr>
      <w:tr w:rsidR="0CEFC88B" w:rsidTr="0CEFC88B" w14:paraId="4800C870">
        <w:tc>
          <w:tcPr>
            <w:tcW w:w="1410" w:type="dxa"/>
            <w:tcBorders>
              <w:top w:val="single" w:sz="8"/>
              <w:left w:val="single" w:sz="8"/>
              <w:bottom w:val="single" w:sz="8"/>
              <w:right w:val="single" w:sz="8"/>
            </w:tcBorders>
            <w:tcMar/>
            <w:vAlign w:val="top"/>
          </w:tcPr>
          <w:p w:rsidR="0CEFC88B" w:rsidP="0CEFC88B" w:rsidRDefault="0CEFC88B" w14:paraId="51E445DB"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5078A377" w14:textId="20CACEC5">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2E7826BC">
        <w:tc>
          <w:tcPr>
            <w:tcW w:w="1410" w:type="dxa"/>
            <w:tcBorders>
              <w:top w:val="single" w:sz="8"/>
              <w:left w:val="single" w:sz="8"/>
              <w:bottom w:val="single" w:sz="8"/>
              <w:right w:val="single" w:sz="8"/>
            </w:tcBorders>
            <w:tcMar/>
            <w:vAlign w:val="top"/>
          </w:tcPr>
          <w:p w:rsidR="0CEFC88B" w:rsidP="0CEFC88B" w:rsidRDefault="0CEFC88B" w14:paraId="10D329DA"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1EB4FE69" w14:textId="1129AAF6">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all getter methods for rooms</w:t>
            </w:r>
          </w:p>
        </w:tc>
      </w:tr>
      <w:tr w:rsidR="0CEFC88B" w:rsidTr="0CEFC88B" w14:paraId="4A679F8F">
        <w:tc>
          <w:tcPr>
            <w:tcW w:w="1410" w:type="dxa"/>
            <w:tcBorders>
              <w:top w:val="single" w:sz="8"/>
              <w:left w:val="single" w:sz="8"/>
              <w:bottom w:val="single" w:sz="8"/>
              <w:right w:val="single" w:sz="8"/>
            </w:tcBorders>
            <w:tcMar/>
            <w:vAlign w:val="top"/>
          </w:tcPr>
          <w:p w:rsidR="0CEFC88B" w:rsidP="0CEFC88B" w:rsidRDefault="0CEFC88B" w14:paraId="507BBA2D"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2B3756A0" w14:textId="76CC36DB">
            <w:pPr>
              <w:jc w:val="both"/>
            </w:pPr>
            <w:r w:rsidRPr="0CEFC88B" w:rsidR="0CEFC88B">
              <w:rPr>
                <w:rFonts w:ascii="Calibri" w:hAnsi="Calibri" w:eastAsia="Calibri" w:cs="Calibri"/>
                <w:sz w:val="22"/>
                <w:szCs w:val="22"/>
              </w:rPr>
              <w:t>Success</w:t>
            </w:r>
          </w:p>
        </w:tc>
      </w:tr>
    </w:tbl>
    <w:p w:rsidR="0CEFC88B" w:rsidP="0CEFC88B" w:rsidRDefault="0CEFC88B" w14:paraId="7AE1492E" w14:textId="7D610016">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436EBB89">
        <w:tc>
          <w:tcPr>
            <w:tcW w:w="1410" w:type="dxa"/>
            <w:tcBorders>
              <w:top w:val="single" w:sz="8"/>
              <w:left w:val="single" w:sz="8"/>
              <w:bottom w:val="single" w:sz="8"/>
              <w:right w:val="single" w:sz="8"/>
            </w:tcBorders>
            <w:tcMar/>
            <w:vAlign w:val="top"/>
          </w:tcPr>
          <w:p w:rsidR="0CEFC88B" w:rsidP="0CEFC88B" w:rsidRDefault="0CEFC88B" w14:paraId="3A0FA2A6"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605857CB" w14:textId="10D1CBA6">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56</w:t>
            </w:r>
          </w:p>
        </w:tc>
      </w:tr>
      <w:tr w:rsidR="0CEFC88B" w:rsidTr="0CEFC88B" w14:paraId="20677A49">
        <w:tc>
          <w:tcPr>
            <w:tcW w:w="1410" w:type="dxa"/>
            <w:tcBorders>
              <w:top w:val="single" w:sz="8"/>
              <w:left w:val="single" w:sz="8"/>
              <w:bottom w:val="single" w:sz="8"/>
              <w:right w:val="single" w:sz="8"/>
            </w:tcBorders>
            <w:tcMar/>
            <w:vAlign w:val="top"/>
          </w:tcPr>
          <w:p w:rsidR="0CEFC88B" w:rsidP="0CEFC88B" w:rsidRDefault="0CEFC88B" w14:paraId="738EC34D"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49ADFCE1" w14:textId="3A684508">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41C1EF19">
        <w:tc>
          <w:tcPr>
            <w:tcW w:w="1410" w:type="dxa"/>
            <w:tcBorders>
              <w:top w:val="single" w:sz="8"/>
              <w:left w:val="single" w:sz="8"/>
              <w:bottom w:val="single" w:sz="8"/>
              <w:right w:val="single" w:sz="8"/>
            </w:tcBorders>
            <w:tcMar/>
            <w:vAlign w:val="top"/>
          </w:tcPr>
          <w:p w:rsidR="0CEFC88B" w:rsidP="0CEFC88B" w:rsidRDefault="0CEFC88B" w14:paraId="1188712C"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10857701" w14:textId="6FA7832B">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creation of a suite with missing arguments</w:t>
            </w:r>
          </w:p>
        </w:tc>
      </w:tr>
      <w:tr w:rsidR="0CEFC88B" w:rsidTr="0CEFC88B" w14:paraId="45F89D33">
        <w:tc>
          <w:tcPr>
            <w:tcW w:w="1410" w:type="dxa"/>
            <w:tcBorders>
              <w:top w:val="single" w:sz="8"/>
              <w:left w:val="single" w:sz="8"/>
              <w:bottom w:val="single" w:sz="8"/>
              <w:right w:val="single" w:sz="8"/>
            </w:tcBorders>
            <w:tcMar/>
            <w:vAlign w:val="top"/>
          </w:tcPr>
          <w:p w:rsidR="0CEFC88B" w:rsidP="0CEFC88B" w:rsidRDefault="0CEFC88B" w14:paraId="55D9AB67"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7DBE57AA" w14:textId="76CC36DB">
            <w:pPr>
              <w:jc w:val="both"/>
            </w:pPr>
            <w:r w:rsidRPr="0CEFC88B" w:rsidR="0CEFC88B">
              <w:rPr>
                <w:rFonts w:ascii="Calibri" w:hAnsi="Calibri" w:eastAsia="Calibri" w:cs="Calibri"/>
                <w:sz w:val="22"/>
                <w:szCs w:val="22"/>
              </w:rPr>
              <w:t>Success</w:t>
            </w:r>
          </w:p>
        </w:tc>
      </w:tr>
    </w:tbl>
    <w:p w:rsidR="0CEFC88B" w:rsidP="0CEFC88B" w:rsidRDefault="0CEFC88B" w14:paraId="142FC45A" w14:textId="1A64EF1E">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7457B31E">
        <w:tc>
          <w:tcPr>
            <w:tcW w:w="1410" w:type="dxa"/>
            <w:tcBorders>
              <w:top w:val="single" w:sz="8"/>
              <w:left w:val="single" w:sz="8"/>
              <w:bottom w:val="single" w:sz="8"/>
              <w:right w:val="single" w:sz="8"/>
            </w:tcBorders>
            <w:tcMar/>
            <w:vAlign w:val="top"/>
          </w:tcPr>
          <w:p w:rsidR="0CEFC88B" w:rsidP="0CEFC88B" w:rsidRDefault="0CEFC88B" w14:paraId="3EAF808C"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2023391E" w14:textId="5B55FBEC">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57</w:t>
            </w:r>
          </w:p>
        </w:tc>
      </w:tr>
      <w:tr w:rsidR="0CEFC88B" w:rsidTr="0CEFC88B" w14:paraId="317E710F">
        <w:tc>
          <w:tcPr>
            <w:tcW w:w="1410" w:type="dxa"/>
            <w:tcBorders>
              <w:top w:val="single" w:sz="8"/>
              <w:left w:val="single" w:sz="8"/>
              <w:bottom w:val="single" w:sz="8"/>
              <w:right w:val="single" w:sz="8"/>
            </w:tcBorders>
            <w:tcMar/>
            <w:vAlign w:val="top"/>
          </w:tcPr>
          <w:p w:rsidR="0CEFC88B" w:rsidP="0CEFC88B" w:rsidRDefault="0CEFC88B" w14:paraId="6EAE2E6E"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03879C80" w14:textId="5A474267">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4FFA075F">
        <w:tc>
          <w:tcPr>
            <w:tcW w:w="1410" w:type="dxa"/>
            <w:tcBorders>
              <w:top w:val="single" w:sz="8"/>
              <w:left w:val="single" w:sz="8"/>
              <w:bottom w:val="single" w:sz="8"/>
              <w:right w:val="single" w:sz="8"/>
            </w:tcBorders>
            <w:tcMar/>
            <w:vAlign w:val="top"/>
          </w:tcPr>
          <w:p w:rsidR="0CEFC88B" w:rsidP="0CEFC88B" w:rsidRDefault="0CEFC88B" w14:paraId="130D8560"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0661E884" w14:textId="1570FA9B">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the creation of a suite under normal circumstances</w:t>
            </w:r>
          </w:p>
        </w:tc>
      </w:tr>
      <w:tr w:rsidR="0CEFC88B" w:rsidTr="0CEFC88B" w14:paraId="53ABBE2D">
        <w:tc>
          <w:tcPr>
            <w:tcW w:w="1410" w:type="dxa"/>
            <w:tcBorders>
              <w:top w:val="single" w:sz="8"/>
              <w:left w:val="single" w:sz="8"/>
              <w:bottom w:val="single" w:sz="8"/>
              <w:right w:val="single" w:sz="8"/>
            </w:tcBorders>
            <w:tcMar/>
            <w:vAlign w:val="top"/>
          </w:tcPr>
          <w:p w:rsidR="0CEFC88B" w:rsidP="0CEFC88B" w:rsidRDefault="0CEFC88B" w14:paraId="3448DBFD"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4FC01174" w14:textId="76CC36DB">
            <w:pPr>
              <w:jc w:val="both"/>
            </w:pPr>
            <w:r w:rsidRPr="0CEFC88B" w:rsidR="0CEFC88B">
              <w:rPr>
                <w:rFonts w:ascii="Calibri" w:hAnsi="Calibri" w:eastAsia="Calibri" w:cs="Calibri"/>
                <w:sz w:val="22"/>
                <w:szCs w:val="22"/>
              </w:rPr>
              <w:t>Success</w:t>
            </w:r>
          </w:p>
        </w:tc>
      </w:tr>
    </w:tbl>
    <w:p w:rsidR="0CEFC88B" w:rsidP="0CEFC88B" w:rsidRDefault="0CEFC88B" w14:paraId="350543DF" w14:textId="6DD709D8">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24C3BA01">
        <w:tc>
          <w:tcPr>
            <w:tcW w:w="1410" w:type="dxa"/>
            <w:tcBorders>
              <w:top w:val="single" w:sz="8"/>
              <w:left w:val="single" w:sz="8"/>
              <w:bottom w:val="single" w:sz="8"/>
              <w:right w:val="single" w:sz="8"/>
            </w:tcBorders>
            <w:tcMar/>
            <w:vAlign w:val="top"/>
          </w:tcPr>
          <w:p w:rsidR="0CEFC88B" w:rsidP="0CEFC88B" w:rsidRDefault="0CEFC88B" w14:paraId="7222149E"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15E0E82C" w14:textId="6DF00678">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58</w:t>
            </w:r>
          </w:p>
        </w:tc>
      </w:tr>
      <w:tr w:rsidR="0CEFC88B" w:rsidTr="0CEFC88B" w14:paraId="10E3E346">
        <w:tc>
          <w:tcPr>
            <w:tcW w:w="1410" w:type="dxa"/>
            <w:tcBorders>
              <w:top w:val="single" w:sz="8"/>
              <w:left w:val="single" w:sz="8"/>
              <w:bottom w:val="single" w:sz="8"/>
              <w:right w:val="single" w:sz="8"/>
            </w:tcBorders>
            <w:tcMar/>
            <w:vAlign w:val="top"/>
          </w:tcPr>
          <w:p w:rsidR="0CEFC88B" w:rsidP="0CEFC88B" w:rsidRDefault="0CEFC88B" w14:paraId="3DBC4ED4"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28FD8025" w14:textId="3C711C58">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449AF6C4">
        <w:tc>
          <w:tcPr>
            <w:tcW w:w="1410" w:type="dxa"/>
            <w:tcBorders>
              <w:top w:val="single" w:sz="8"/>
              <w:left w:val="single" w:sz="8"/>
              <w:bottom w:val="single" w:sz="8"/>
              <w:right w:val="single" w:sz="8"/>
            </w:tcBorders>
            <w:tcMar/>
            <w:vAlign w:val="top"/>
          </w:tcPr>
          <w:p w:rsidR="0CEFC88B" w:rsidP="0CEFC88B" w:rsidRDefault="0CEFC88B" w14:paraId="1CF25AFC"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306ADF00" w14:textId="0AAEF968">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get suite name</w:t>
            </w:r>
          </w:p>
        </w:tc>
      </w:tr>
      <w:tr w:rsidR="0CEFC88B" w:rsidTr="0CEFC88B" w14:paraId="0F33FC0D">
        <w:tc>
          <w:tcPr>
            <w:tcW w:w="1410" w:type="dxa"/>
            <w:tcBorders>
              <w:top w:val="single" w:sz="8"/>
              <w:left w:val="single" w:sz="8"/>
              <w:bottom w:val="single" w:sz="8"/>
              <w:right w:val="single" w:sz="8"/>
            </w:tcBorders>
            <w:tcMar/>
            <w:vAlign w:val="top"/>
          </w:tcPr>
          <w:p w:rsidR="0CEFC88B" w:rsidP="0CEFC88B" w:rsidRDefault="0CEFC88B" w14:paraId="69913EA3"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5A382A24" w14:textId="76CC36DB">
            <w:pPr>
              <w:jc w:val="both"/>
            </w:pPr>
            <w:r w:rsidRPr="0CEFC88B" w:rsidR="0CEFC88B">
              <w:rPr>
                <w:rFonts w:ascii="Calibri" w:hAnsi="Calibri" w:eastAsia="Calibri" w:cs="Calibri"/>
                <w:sz w:val="22"/>
                <w:szCs w:val="22"/>
              </w:rPr>
              <w:t>Success</w:t>
            </w:r>
          </w:p>
        </w:tc>
      </w:tr>
    </w:tbl>
    <w:p w:rsidR="0CEFC88B" w:rsidP="0CEFC88B" w:rsidRDefault="0CEFC88B" w14:paraId="7C11BED4" w14:textId="7CFE2972">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168C6353">
        <w:tc>
          <w:tcPr>
            <w:tcW w:w="1410" w:type="dxa"/>
            <w:tcBorders>
              <w:top w:val="single" w:sz="8"/>
              <w:left w:val="single" w:sz="8"/>
              <w:bottom w:val="single" w:sz="8"/>
              <w:right w:val="single" w:sz="8"/>
            </w:tcBorders>
            <w:tcMar/>
            <w:vAlign w:val="top"/>
          </w:tcPr>
          <w:p w:rsidR="0CEFC88B" w:rsidP="0CEFC88B" w:rsidRDefault="0CEFC88B" w14:paraId="7F29510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3CEF3D49" w14:textId="229C40F9">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59</w:t>
            </w:r>
          </w:p>
        </w:tc>
      </w:tr>
      <w:tr w:rsidR="0CEFC88B" w:rsidTr="0CEFC88B" w14:paraId="45A16545">
        <w:tc>
          <w:tcPr>
            <w:tcW w:w="1410" w:type="dxa"/>
            <w:tcBorders>
              <w:top w:val="single" w:sz="8"/>
              <w:left w:val="single" w:sz="8"/>
              <w:bottom w:val="single" w:sz="8"/>
              <w:right w:val="single" w:sz="8"/>
            </w:tcBorders>
            <w:tcMar/>
            <w:vAlign w:val="top"/>
          </w:tcPr>
          <w:p w:rsidR="0CEFC88B" w:rsidP="0CEFC88B" w:rsidRDefault="0CEFC88B" w14:paraId="3B52CA02"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087C866F" w14:textId="6E648C05">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4EECD30E">
        <w:trPr>
          <w:trHeight w:val="345"/>
        </w:trPr>
        <w:tc>
          <w:tcPr>
            <w:tcW w:w="1410" w:type="dxa"/>
            <w:tcBorders>
              <w:top w:val="single" w:sz="8"/>
              <w:left w:val="single" w:sz="8"/>
              <w:bottom w:val="single" w:sz="8"/>
              <w:right w:val="single" w:sz="8"/>
            </w:tcBorders>
            <w:tcMar/>
            <w:vAlign w:val="top"/>
          </w:tcPr>
          <w:p w:rsidR="0CEFC88B" w:rsidP="0CEFC88B" w:rsidRDefault="0CEFC88B" w14:paraId="0A5A4DF9"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34CA2E8A" w14:textId="3CC77220">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using a normally sized suite code to create a suite</w:t>
            </w:r>
          </w:p>
        </w:tc>
      </w:tr>
      <w:tr w:rsidR="0CEFC88B" w:rsidTr="0CEFC88B" w14:paraId="50CAB10D">
        <w:tc>
          <w:tcPr>
            <w:tcW w:w="1410" w:type="dxa"/>
            <w:tcBorders>
              <w:top w:val="single" w:sz="8"/>
              <w:left w:val="single" w:sz="8"/>
              <w:bottom w:val="single" w:sz="8"/>
              <w:right w:val="single" w:sz="8"/>
            </w:tcBorders>
            <w:tcMar/>
            <w:vAlign w:val="top"/>
          </w:tcPr>
          <w:p w:rsidR="0CEFC88B" w:rsidP="0CEFC88B" w:rsidRDefault="0CEFC88B" w14:paraId="233E3155"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5E94E4B8" w14:textId="76CC36DB">
            <w:pPr>
              <w:jc w:val="both"/>
            </w:pPr>
            <w:r w:rsidRPr="0CEFC88B" w:rsidR="0CEFC88B">
              <w:rPr>
                <w:rFonts w:ascii="Calibri" w:hAnsi="Calibri" w:eastAsia="Calibri" w:cs="Calibri"/>
                <w:sz w:val="22"/>
                <w:szCs w:val="22"/>
              </w:rPr>
              <w:t>Success</w:t>
            </w:r>
          </w:p>
        </w:tc>
      </w:tr>
    </w:tbl>
    <w:p w:rsidR="0CEFC88B" w:rsidP="0CEFC88B" w:rsidRDefault="0CEFC88B" w14:paraId="56EB3C60" w14:textId="4D9D08C7">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7BEE61E6">
        <w:tc>
          <w:tcPr>
            <w:tcW w:w="1410" w:type="dxa"/>
            <w:tcBorders>
              <w:top w:val="single" w:sz="8"/>
              <w:left w:val="single" w:sz="8"/>
              <w:bottom w:val="single" w:sz="8"/>
              <w:right w:val="single" w:sz="8"/>
            </w:tcBorders>
            <w:tcMar/>
            <w:vAlign w:val="top"/>
          </w:tcPr>
          <w:p w:rsidR="0CEFC88B" w:rsidP="0CEFC88B" w:rsidRDefault="0CEFC88B" w14:paraId="5CE61198"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3FB72484" w14:textId="56A911D6">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60</w:t>
            </w:r>
          </w:p>
        </w:tc>
      </w:tr>
      <w:tr w:rsidR="0CEFC88B" w:rsidTr="0CEFC88B" w14:paraId="704CF824">
        <w:tc>
          <w:tcPr>
            <w:tcW w:w="1410" w:type="dxa"/>
            <w:tcBorders>
              <w:top w:val="single" w:sz="8"/>
              <w:left w:val="single" w:sz="8"/>
              <w:bottom w:val="single" w:sz="8"/>
              <w:right w:val="single" w:sz="8"/>
            </w:tcBorders>
            <w:tcMar/>
            <w:vAlign w:val="top"/>
          </w:tcPr>
          <w:p w:rsidR="0CEFC88B" w:rsidP="0CEFC88B" w:rsidRDefault="0CEFC88B" w14:paraId="13F9F870"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35E48FC7" w14:textId="46CBC08D">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45E60A12">
        <w:tc>
          <w:tcPr>
            <w:tcW w:w="1410" w:type="dxa"/>
            <w:tcBorders>
              <w:top w:val="single" w:sz="8"/>
              <w:left w:val="single" w:sz="8"/>
              <w:bottom w:val="single" w:sz="8"/>
              <w:right w:val="single" w:sz="8"/>
            </w:tcBorders>
            <w:tcMar/>
            <w:vAlign w:val="top"/>
          </w:tcPr>
          <w:p w:rsidR="0CEFC88B" w:rsidP="0CEFC88B" w:rsidRDefault="0CEFC88B" w14:paraId="2CCD3303"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54F80A97" w14:textId="71582CA5">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using a suite code that is too long</w:t>
            </w:r>
            <w:r w:rsidRPr="0CEFC88B" w:rsidR="0CEFC88B">
              <w:rPr>
                <w:rFonts w:ascii="Calibri" w:hAnsi="Calibri" w:eastAsia="Calibri" w:cs="Calibri"/>
                <w:sz w:val="22"/>
                <w:szCs w:val="22"/>
              </w:rPr>
              <w:t xml:space="preserve"> to create a suite</w:t>
            </w:r>
          </w:p>
        </w:tc>
      </w:tr>
      <w:tr w:rsidR="0CEFC88B" w:rsidTr="0CEFC88B" w14:paraId="60C90E28">
        <w:tc>
          <w:tcPr>
            <w:tcW w:w="1410" w:type="dxa"/>
            <w:tcBorders>
              <w:top w:val="single" w:sz="8"/>
              <w:left w:val="single" w:sz="8"/>
              <w:bottom w:val="single" w:sz="8"/>
              <w:right w:val="single" w:sz="8"/>
            </w:tcBorders>
            <w:tcMar/>
            <w:vAlign w:val="top"/>
          </w:tcPr>
          <w:p w:rsidR="0CEFC88B" w:rsidP="0CEFC88B" w:rsidRDefault="0CEFC88B" w14:paraId="34CA31A0"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5FED695A" w14:textId="76CC36DB">
            <w:pPr>
              <w:jc w:val="both"/>
            </w:pPr>
            <w:r w:rsidRPr="0CEFC88B" w:rsidR="0CEFC88B">
              <w:rPr>
                <w:rFonts w:ascii="Calibri" w:hAnsi="Calibri" w:eastAsia="Calibri" w:cs="Calibri"/>
                <w:sz w:val="22"/>
                <w:szCs w:val="22"/>
              </w:rPr>
              <w:t>Success</w:t>
            </w:r>
          </w:p>
        </w:tc>
      </w:tr>
    </w:tbl>
    <w:p w:rsidR="0CEFC88B" w:rsidP="0CEFC88B" w:rsidRDefault="0CEFC88B" w14:paraId="6D651020" w14:textId="21F14C8A">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1D7DEFB2">
        <w:tc>
          <w:tcPr>
            <w:tcW w:w="1410" w:type="dxa"/>
            <w:tcBorders>
              <w:top w:val="single" w:sz="8"/>
              <w:left w:val="single" w:sz="8"/>
              <w:bottom w:val="single" w:sz="8"/>
              <w:right w:val="single" w:sz="8"/>
            </w:tcBorders>
            <w:tcMar/>
            <w:vAlign w:val="top"/>
          </w:tcPr>
          <w:p w:rsidR="0CEFC88B" w:rsidP="0CEFC88B" w:rsidRDefault="0CEFC88B" w14:paraId="58D39DF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024E8FA2" w14:textId="6B11F01D">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61</w:t>
            </w:r>
          </w:p>
        </w:tc>
      </w:tr>
      <w:tr w:rsidR="0CEFC88B" w:rsidTr="0CEFC88B" w14:paraId="46050EBC">
        <w:tc>
          <w:tcPr>
            <w:tcW w:w="1410" w:type="dxa"/>
            <w:tcBorders>
              <w:top w:val="single" w:sz="8"/>
              <w:left w:val="single" w:sz="8"/>
              <w:bottom w:val="single" w:sz="8"/>
              <w:right w:val="single" w:sz="8"/>
            </w:tcBorders>
            <w:tcMar/>
            <w:vAlign w:val="top"/>
          </w:tcPr>
          <w:p w:rsidR="0CEFC88B" w:rsidP="0CEFC88B" w:rsidRDefault="0CEFC88B" w14:paraId="7FBDDC87"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01B15CF3" w14:textId="3608DB27">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782E125B">
        <w:tc>
          <w:tcPr>
            <w:tcW w:w="1410" w:type="dxa"/>
            <w:tcBorders>
              <w:top w:val="single" w:sz="8"/>
              <w:left w:val="single" w:sz="8"/>
              <w:bottom w:val="single" w:sz="8"/>
              <w:right w:val="single" w:sz="8"/>
            </w:tcBorders>
            <w:tcMar/>
            <w:vAlign w:val="top"/>
          </w:tcPr>
          <w:p w:rsidR="0CEFC88B" w:rsidP="0CEFC88B" w:rsidRDefault="0CEFC88B" w14:paraId="436D38F9"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7434469D" w14:textId="0A2827D6">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using a suite code that is too short</w:t>
            </w:r>
            <w:r w:rsidRPr="0CEFC88B" w:rsidR="0CEFC88B">
              <w:rPr>
                <w:rFonts w:ascii="Calibri" w:hAnsi="Calibri" w:eastAsia="Calibri" w:cs="Calibri"/>
                <w:sz w:val="22"/>
                <w:szCs w:val="22"/>
              </w:rPr>
              <w:t xml:space="preserve"> to create a suite</w:t>
            </w:r>
          </w:p>
        </w:tc>
      </w:tr>
      <w:tr w:rsidR="0CEFC88B" w:rsidTr="0CEFC88B" w14:paraId="649725FB">
        <w:tc>
          <w:tcPr>
            <w:tcW w:w="1410" w:type="dxa"/>
            <w:tcBorders>
              <w:top w:val="single" w:sz="8"/>
              <w:left w:val="single" w:sz="8"/>
              <w:bottom w:val="single" w:sz="8"/>
              <w:right w:val="single" w:sz="8"/>
            </w:tcBorders>
            <w:tcMar/>
            <w:vAlign w:val="top"/>
          </w:tcPr>
          <w:p w:rsidR="0CEFC88B" w:rsidP="0CEFC88B" w:rsidRDefault="0CEFC88B" w14:paraId="0D532C9E"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30D2DD55" w14:textId="76CC36DB">
            <w:pPr>
              <w:jc w:val="both"/>
            </w:pPr>
            <w:r w:rsidRPr="0CEFC88B" w:rsidR="0CEFC88B">
              <w:rPr>
                <w:rFonts w:ascii="Calibri" w:hAnsi="Calibri" w:eastAsia="Calibri" w:cs="Calibri"/>
                <w:sz w:val="22"/>
                <w:szCs w:val="22"/>
              </w:rPr>
              <w:t>Success</w:t>
            </w:r>
          </w:p>
        </w:tc>
      </w:tr>
    </w:tbl>
    <w:p w:rsidR="0CEFC88B" w:rsidP="0CEFC88B" w:rsidRDefault="0CEFC88B" w14:paraId="5F3CB420" w14:textId="51C8890F">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128047D5">
        <w:tc>
          <w:tcPr>
            <w:tcW w:w="1410" w:type="dxa"/>
            <w:tcBorders>
              <w:top w:val="single" w:sz="8"/>
              <w:left w:val="single" w:sz="8"/>
              <w:bottom w:val="single" w:sz="8"/>
              <w:right w:val="single" w:sz="8"/>
            </w:tcBorders>
            <w:tcMar/>
            <w:vAlign w:val="top"/>
          </w:tcPr>
          <w:p w:rsidR="0CEFC88B" w:rsidP="0CEFC88B" w:rsidRDefault="0CEFC88B" w14:paraId="490F6EDB"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3C8FA970" w14:textId="0379B431">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62</w:t>
            </w:r>
          </w:p>
        </w:tc>
      </w:tr>
      <w:tr w:rsidR="0CEFC88B" w:rsidTr="0CEFC88B" w14:paraId="62FAB74A">
        <w:tc>
          <w:tcPr>
            <w:tcW w:w="1410" w:type="dxa"/>
            <w:tcBorders>
              <w:top w:val="single" w:sz="8"/>
              <w:left w:val="single" w:sz="8"/>
              <w:bottom w:val="single" w:sz="8"/>
              <w:right w:val="single" w:sz="8"/>
            </w:tcBorders>
            <w:tcMar/>
            <w:vAlign w:val="top"/>
          </w:tcPr>
          <w:p w:rsidR="0CEFC88B" w:rsidP="0CEFC88B" w:rsidRDefault="0CEFC88B" w14:paraId="0A16B7B8"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6623E7A2" w14:textId="58697138">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2D684131">
        <w:tc>
          <w:tcPr>
            <w:tcW w:w="1410" w:type="dxa"/>
            <w:tcBorders>
              <w:top w:val="single" w:sz="8"/>
              <w:left w:val="single" w:sz="8"/>
              <w:bottom w:val="single" w:sz="8"/>
              <w:right w:val="single" w:sz="8"/>
            </w:tcBorders>
            <w:tcMar/>
            <w:vAlign w:val="top"/>
          </w:tcPr>
          <w:p w:rsidR="0CEFC88B" w:rsidP="0CEFC88B" w:rsidRDefault="0CEFC88B" w14:paraId="654D7A50"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333209B6" w14:textId="6D79BC2C">
            <w:pPr>
              <w:pStyle w:val="Normal"/>
              <w:jc w:val="both"/>
              <w:rPr>
                <w:rFonts w:ascii="Calibri" w:hAnsi="Calibri" w:eastAsia="Calibri" w:cs="Calibri"/>
                <w:sz w:val="22"/>
                <w:szCs w:val="22"/>
              </w:rPr>
            </w:pPr>
            <w:r w:rsidRPr="0CEFC88B" w:rsidR="0CEFC88B">
              <w:rPr>
                <w:rFonts w:ascii="Calibri" w:hAnsi="Calibri" w:eastAsia="Calibri" w:cs="Calibri"/>
                <w:sz w:val="22"/>
                <w:szCs w:val="22"/>
              </w:rPr>
              <w:t xml:space="preserve">Tests using a suite code that </w:t>
            </w:r>
            <w:r w:rsidRPr="0CEFC88B" w:rsidR="0CEFC88B">
              <w:rPr>
                <w:rFonts w:ascii="Calibri" w:hAnsi="Calibri" w:eastAsia="Calibri" w:cs="Calibri"/>
                <w:sz w:val="22"/>
                <w:szCs w:val="22"/>
              </w:rPr>
              <w:t>contains</w:t>
            </w:r>
            <w:r w:rsidRPr="0CEFC88B" w:rsidR="0CEFC88B">
              <w:rPr>
                <w:rFonts w:ascii="Calibri" w:hAnsi="Calibri" w:eastAsia="Calibri" w:cs="Calibri"/>
                <w:sz w:val="22"/>
                <w:szCs w:val="22"/>
              </w:rPr>
              <w:t xml:space="preserve"> letters</w:t>
            </w:r>
            <w:r w:rsidRPr="0CEFC88B" w:rsidR="0CEFC88B">
              <w:rPr>
                <w:rFonts w:ascii="Calibri" w:hAnsi="Calibri" w:eastAsia="Calibri" w:cs="Calibri"/>
                <w:sz w:val="22"/>
                <w:szCs w:val="22"/>
              </w:rPr>
              <w:t xml:space="preserve"> to create a suite</w:t>
            </w:r>
          </w:p>
        </w:tc>
      </w:tr>
      <w:tr w:rsidR="0CEFC88B" w:rsidTr="0CEFC88B" w14:paraId="7E8E91BE">
        <w:tc>
          <w:tcPr>
            <w:tcW w:w="1410" w:type="dxa"/>
            <w:tcBorders>
              <w:top w:val="single" w:sz="8"/>
              <w:left w:val="single" w:sz="8"/>
              <w:bottom w:val="single" w:sz="8"/>
              <w:right w:val="single" w:sz="8"/>
            </w:tcBorders>
            <w:tcMar/>
            <w:vAlign w:val="top"/>
          </w:tcPr>
          <w:p w:rsidR="0CEFC88B" w:rsidP="0CEFC88B" w:rsidRDefault="0CEFC88B" w14:paraId="0C4958B4"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3FEF7EF1" w14:textId="76CC36DB">
            <w:pPr>
              <w:jc w:val="both"/>
            </w:pPr>
            <w:r w:rsidRPr="0CEFC88B" w:rsidR="0CEFC88B">
              <w:rPr>
                <w:rFonts w:ascii="Calibri" w:hAnsi="Calibri" w:eastAsia="Calibri" w:cs="Calibri"/>
                <w:sz w:val="22"/>
                <w:szCs w:val="22"/>
              </w:rPr>
              <w:t>Success</w:t>
            </w:r>
          </w:p>
        </w:tc>
      </w:tr>
    </w:tbl>
    <w:p w:rsidR="0CEFC88B" w:rsidP="0CEFC88B" w:rsidRDefault="0CEFC88B" w14:paraId="30962662" w14:textId="51C8890F">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5A512812">
        <w:tc>
          <w:tcPr>
            <w:tcW w:w="1410" w:type="dxa"/>
            <w:tcBorders>
              <w:top w:val="single" w:sz="8"/>
              <w:left w:val="single" w:sz="8"/>
              <w:bottom w:val="single" w:sz="8"/>
              <w:right w:val="single" w:sz="8"/>
            </w:tcBorders>
            <w:tcMar/>
            <w:vAlign w:val="top"/>
          </w:tcPr>
          <w:p w:rsidR="0CEFC88B" w:rsidP="0CEFC88B" w:rsidRDefault="0CEFC88B" w14:paraId="26F1A5B2"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2458B3F7" w14:textId="09D4C6AA">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63</w:t>
            </w:r>
          </w:p>
        </w:tc>
      </w:tr>
      <w:tr w:rsidR="0CEFC88B" w:rsidTr="0CEFC88B" w14:paraId="1A44EEC8">
        <w:tc>
          <w:tcPr>
            <w:tcW w:w="1410" w:type="dxa"/>
            <w:tcBorders>
              <w:top w:val="single" w:sz="8"/>
              <w:left w:val="single" w:sz="8"/>
              <w:bottom w:val="single" w:sz="8"/>
              <w:right w:val="single" w:sz="8"/>
            </w:tcBorders>
            <w:tcMar/>
            <w:vAlign w:val="top"/>
          </w:tcPr>
          <w:p w:rsidR="0CEFC88B" w:rsidP="0CEFC88B" w:rsidRDefault="0CEFC88B" w14:paraId="1133BC6E"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671FE71A" w14:textId="38B77B19">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28D0EEF6">
        <w:tc>
          <w:tcPr>
            <w:tcW w:w="1410" w:type="dxa"/>
            <w:tcBorders>
              <w:top w:val="single" w:sz="8"/>
              <w:left w:val="single" w:sz="8"/>
              <w:bottom w:val="single" w:sz="8"/>
              <w:right w:val="single" w:sz="8"/>
            </w:tcBorders>
            <w:tcMar/>
            <w:vAlign w:val="top"/>
          </w:tcPr>
          <w:p w:rsidR="0CEFC88B" w:rsidP="0CEFC88B" w:rsidRDefault="0CEFC88B" w14:paraId="3B5FF8D3"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3B701085" w14:textId="6D032EE9">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using a building code that is normal</w:t>
            </w:r>
            <w:r w:rsidRPr="0CEFC88B" w:rsidR="0CEFC88B">
              <w:rPr>
                <w:rFonts w:ascii="Calibri" w:hAnsi="Calibri" w:eastAsia="Calibri" w:cs="Calibri"/>
                <w:sz w:val="22"/>
                <w:szCs w:val="22"/>
              </w:rPr>
              <w:t xml:space="preserve"> to create a suite</w:t>
            </w:r>
          </w:p>
        </w:tc>
      </w:tr>
      <w:tr w:rsidR="0CEFC88B" w:rsidTr="0CEFC88B" w14:paraId="246B3DD8">
        <w:tc>
          <w:tcPr>
            <w:tcW w:w="1410" w:type="dxa"/>
            <w:tcBorders>
              <w:top w:val="single" w:sz="8"/>
              <w:left w:val="single" w:sz="8"/>
              <w:bottom w:val="single" w:sz="8"/>
              <w:right w:val="single" w:sz="8"/>
            </w:tcBorders>
            <w:tcMar/>
            <w:vAlign w:val="top"/>
          </w:tcPr>
          <w:p w:rsidR="0CEFC88B" w:rsidP="0CEFC88B" w:rsidRDefault="0CEFC88B" w14:paraId="457C0947"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6AF581F7" w14:textId="76CC36DB">
            <w:pPr>
              <w:jc w:val="both"/>
            </w:pPr>
            <w:r w:rsidRPr="0CEFC88B" w:rsidR="0CEFC88B">
              <w:rPr>
                <w:rFonts w:ascii="Calibri" w:hAnsi="Calibri" w:eastAsia="Calibri" w:cs="Calibri"/>
                <w:sz w:val="22"/>
                <w:szCs w:val="22"/>
              </w:rPr>
              <w:t>Success</w:t>
            </w:r>
          </w:p>
        </w:tc>
      </w:tr>
    </w:tbl>
    <w:p w:rsidR="0CEFC88B" w:rsidP="0CEFC88B" w:rsidRDefault="0CEFC88B" w14:paraId="346EB866" w14:textId="4C7FFDA8">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2D32EE53">
        <w:tc>
          <w:tcPr>
            <w:tcW w:w="1410" w:type="dxa"/>
            <w:tcBorders>
              <w:top w:val="single" w:sz="8"/>
              <w:left w:val="single" w:sz="8"/>
              <w:bottom w:val="single" w:sz="8"/>
              <w:right w:val="single" w:sz="8"/>
            </w:tcBorders>
            <w:tcMar/>
            <w:vAlign w:val="top"/>
          </w:tcPr>
          <w:p w:rsidR="0CEFC88B" w:rsidP="0CEFC88B" w:rsidRDefault="0CEFC88B" w14:paraId="78B3D0A1"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44878E6C" w14:textId="49DB14AA">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64</w:t>
            </w:r>
          </w:p>
        </w:tc>
      </w:tr>
      <w:tr w:rsidR="0CEFC88B" w:rsidTr="0CEFC88B" w14:paraId="35E55163">
        <w:tc>
          <w:tcPr>
            <w:tcW w:w="1410" w:type="dxa"/>
            <w:tcBorders>
              <w:top w:val="single" w:sz="8"/>
              <w:left w:val="single" w:sz="8"/>
              <w:bottom w:val="single" w:sz="8"/>
              <w:right w:val="single" w:sz="8"/>
            </w:tcBorders>
            <w:tcMar/>
            <w:vAlign w:val="top"/>
          </w:tcPr>
          <w:p w:rsidR="0CEFC88B" w:rsidP="0CEFC88B" w:rsidRDefault="0CEFC88B" w14:paraId="429AFE83"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3206FAEF" w14:textId="309A51B1">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256455EC">
        <w:tc>
          <w:tcPr>
            <w:tcW w:w="1410" w:type="dxa"/>
            <w:tcBorders>
              <w:top w:val="single" w:sz="8"/>
              <w:left w:val="single" w:sz="8"/>
              <w:bottom w:val="single" w:sz="8"/>
              <w:right w:val="single" w:sz="8"/>
            </w:tcBorders>
            <w:tcMar/>
            <w:vAlign w:val="top"/>
          </w:tcPr>
          <w:p w:rsidR="0CEFC88B" w:rsidP="0CEFC88B" w:rsidRDefault="0CEFC88B" w14:paraId="085E661C"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4B809F67" w14:textId="105C828E">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using a building code that is too long</w:t>
            </w:r>
            <w:r w:rsidRPr="0CEFC88B" w:rsidR="0CEFC88B">
              <w:rPr>
                <w:rFonts w:ascii="Calibri" w:hAnsi="Calibri" w:eastAsia="Calibri" w:cs="Calibri"/>
                <w:sz w:val="22"/>
                <w:szCs w:val="22"/>
              </w:rPr>
              <w:t xml:space="preserve"> to create a suite</w:t>
            </w:r>
          </w:p>
        </w:tc>
      </w:tr>
      <w:tr w:rsidR="0CEFC88B" w:rsidTr="0CEFC88B" w14:paraId="5ADE9AFB">
        <w:tc>
          <w:tcPr>
            <w:tcW w:w="1410" w:type="dxa"/>
            <w:tcBorders>
              <w:top w:val="single" w:sz="8"/>
              <w:left w:val="single" w:sz="8"/>
              <w:bottom w:val="single" w:sz="8"/>
              <w:right w:val="single" w:sz="8"/>
            </w:tcBorders>
            <w:tcMar/>
            <w:vAlign w:val="top"/>
          </w:tcPr>
          <w:p w:rsidR="0CEFC88B" w:rsidP="0CEFC88B" w:rsidRDefault="0CEFC88B" w14:paraId="2019BE80"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29309789" w14:textId="76CC36DB">
            <w:pPr>
              <w:jc w:val="both"/>
            </w:pPr>
            <w:r w:rsidRPr="0CEFC88B" w:rsidR="0CEFC88B">
              <w:rPr>
                <w:rFonts w:ascii="Calibri" w:hAnsi="Calibri" w:eastAsia="Calibri" w:cs="Calibri"/>
                <w:sz w:val="22"/>
                <w:szCs w:val="22"/>
              </w:rPr>
              <w:t>Success</w:t>
            </w:r>
          </w:p>
        </w:tc>
      </w:tr>
    </w:tbl>
    <w:p w:rsidR="0CEFC88B" w:rsidP="0CEFC88B" w:rsidRDefault="0CEFC88B" w14:paraId="60858BAD" w14:textId="24519007">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615ABFCE">
        <w:tc>
          <w:tcPr>
            <w:tcW w:w="1410" w:type="dxa"/>
            <w:tcBorders>
              <w:top w:val="single" w:sz="8"/>
              <w:left w:val="single" w:sz="8"/>
              <w:bottom w:val="single" w:sz="8"/>
              <w:right w:val="single" w:sz="8"/>
            </w:tcBorders>
            <w:tcMar/>
            <w:vAlign w:val="top"/>
          </w:tcPr>
          <w:p w:rsidR="0CEFC88B" w:rsidP="0CEFC88B" w:rsidRDefault="0CEFC88B" w14:paraId="5F6A2081"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3D699C1E" w14:textId="3D23AF15">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65</w:t>
            </w:r>
          </w:p>
        </w:tc>
      </w:tr>
      <w:tr w:rsidR="0CEFC88B" w:rsidTr="0CEFC88B" w14:paraId="119AA471">
        <w:tc>
          <w:tcPr>
            <w:tcW w:w="1410" w:type="dxa"/>
            <w:tcBorders>
              <w:top w:val="single" w:sz="8"/>
              <w:left w:val="single" w:sz="8"/>
              <w:bottom w:val="single" w:sz="8"/>
              <w:right w:val="single" w:sz="8"/>
            </w:tcBorders>
            <w:tcMar/>
            <w:vAlign w:val="top"/>
          </w:tcPr>
          <w:p w:rsidR="0CEFC88B" w:rsidP="0CEFC88B" w:rsidRDefault="0CEFC88B" w14:paraId="28ECB048"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08D374D8" w14:textId="6838B7F6">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7E8C6378">
        <w:tc>
          <w:tcPr>
            <w:tcW w:w="1410" w:type="dxa"/>
            <w:tcBorders>
              <w:top w:val="single" w:sz="8"/>
              <w:left w:val="single" w:sz="8"/>
              <w:bottom w:val="single" w:sz="8"/>
              <w:right w:val="single" w:sz="8"/>
            </w:tcBorders>
            <w:tcMar/>
            <w:vAlign w:val="top"/>
          </w:tcPr>
          <w:p w:rsidR="0CEFC88B" w:rsidP="0CEFC88B" w:rsidRDefault="0CEFC88B" w14:paraId="57284A0C"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0563236F" w14:textId="06595465">
            <w:pPr>
              <w:pStyle w:val="Normal"/>
              <w:jc w:val="both"/>
              <w:rPr>
                <w:rFonts w:ascii="Calibri" w:hAnsi="Calibri" w:eastAsia="Calibri" w:cs="Calibri"/>
                <w:sz w:val="22"/>
                <w:szCs w:val="22"/>
              </w:rPr>
            </w:pPr>
            <w:r w:rsidRPr="0CEFC88B" w:rsidR="0CEFC88B">
              <w:rPr>
                <w:rFonts w:ascii="Calibri" w:hAnsi="Calibri" w:eastAsia="Calibri" w:cs="Calibri"/>
                <w:sz w:val="22"/>
                <w:szCs w:val="22"/>
              </w:rPr>
              <w:t>Tests using a building code that is too short</w:t>
            </w:r>
            <w:r w:rsidRPr="0CEFC88B" w:rsidR="0CEFC88B">
              <w:rPr>
                <w:rFonts w:ascii="Calibri" w:hAnsi="Calibri" w:eastAsia="Calibri" w:cs="Calibri"/>
                <w:sz w:val="22"/>
                <w:szCs w:val="22"/>
              </w:rPr>
              <w:t xml:space="preserve"> to create a suite</w:t>
            </w:r>
          </w:p>
        </w:tc>
      </w:tr>
      <w:tr w:rsidR="0CEFC88B" w:rsidTr="0CEFC88B" w14:paraId="1B1C8D8F">
        <w:tc>
          <w:tcPr>
            <w:tcW w:w="1410" w:type="dxa"/>
            <w:tcBorders>
              <w:top w:val="single" w:sz="8"/>
              <w:left w:val="single" w:sz="8"/>
              <w:bottom w:val="single" w:sz="8"/>
              <w:right w:val="single" w:sz="8"/>
            </w:tcBorders>
            <w:tcMar/>
            <w:vAlign w:val="top"/>
          </w:tcPr>
          <w:p w:rsidR="0CEFC88B" w:rsidP="0CEFC88B" w:rsidRDefault="0CEFC88B" w14:paraId="7C367A5E"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3E28DC9C" w14:textId="76CC36DB">
            <w:pPr>
              <w:jc w:val="both"/>
            </w:pPr>
            <w:r w:rsidRPr="0CEFC88B" w:rsidR="0CEFC88B">
              <w:rPr>
                <w:rFonts w:ascii="Calibri" w:hAnsi="Calibri" w:eastAsia="Calibri" w:cs="Calibri"/>
                <w:sz w:val="22"/>
                <w:szCs w:val="22"/>
              </w:rPr>
              <w:t>Success</w:t>
            </w:r>
          </w:p>
        </w:tc>
      </w:tr>
    </w:tbl>
    <w:p w:rsidR="0CEFC88B" w:rsidP="0CEFC88B" w:rsidRDefault="0CEFC88B" w14:paraId="4A6069CD" w14:textId="3CB4EA5E">
      <w:pPr>
        <w:pStyle w:val="Normal"/>
      </w:pPr>
    </w:p>
    <w:tbl>
      <w:tblPr>
        <w:tblStyle w:val="TableGrid"/>
        <w:tblW w:w="0" w:type="auto"/>
        <w:tblLayout w:type="fixed"/>
        <w:tblLook w:val="04A0" w:firstRow="1" w:lastRow="0" w:firstColumn="1" w:lastColumn="0" w:noHBand="0" w:noVBand="1"/>
      </w:tblPr>
      <w:tblGrid>
        <w:gridCol w:w="1410"/>
        <w:gridCol w:w="9375"/>
      </w:tblGrid>
      <w:tr w:rsidR="0CEFC88B" w:rsidTr="0CEFC88B" w14:paraId="70D897AD">
        <w:tc>
          <w:tcPr>
            <w:tcW w:w="1410" w:type="dxa"/>
            <w:tcBorders>
              <w:top w:val="single" w:sz="8"/>
              <w:left w:val="single" w:sz="8"/>
              <w:bottom w:val="single" w:sz="8"/>
              <w:right w:val="single" w:sz="8"/>
            </w:tcBorders>
            <w:tcMar/>
            <w:vAlign w:val="top"/>
          </w:tcPr>
          <w:p w:rsidR="0CEFC88B" w:rsidP="0CEFC88B" w:rsidRDefault="0CEFC88B" w14:paraId="13F2C7ED" w14:textId="1625DDCC">
            <w:pPr>
              <w:jc w:val="both"/>
            </w:pPr>
            <w:r w:rsidRPr="0CEFC88B" w:rsidR="0CEFC88B">
              <w:rPr>
                <w:rFonts w:ascii="Calibri" w:hAnsi="Calibri" w:eastAsia="Calibri" w:cs="Calibri"/>
                <w:sz w:val="22"/>
                <w:szCs w:val="22"/>
              </w:rPr>
              <w:t>Test Number</w:t>
            </w:r>
          </w:p>
        </w:tc>
        <w:tc>
          <w:tcPr>
            <w:tcW w:w="9375" w:type="dxa"/>
            <w:tcBorders>
              <w:top w:val="single" w:sz="8"/>
              <w:left w:val="single" w:sz="8"/>
              <w:bottom w:val="single" w:sz="8"/>
              <w:right w:val="single" w:sz="8"/>
            </w:tcBorders>
            <w:tcMar/>
            <w:vAlign w:val="top"/>
          </w:tcPr>
          <w:p w:rsidR="0CEFC88B" w:rsidP="0CEFC88B" w:rsidRDefault="0CEFC88B" w14:paraId="35C6F81E" w14:textId="429CC7AA">
            <w:pPr>
              <w:pStyle w:val="Normal"/>
              <w:bidi w:val="0"/>
              <w:spacing w:before="0" w:beforeAutospacing="off" w:after="0" w:afterAutospacing="off" w:line="240" w:lineRule="auto"/>
              <w:ind w:left="0" w:right="0"/>
              <w:jc w:val="both"/>
              <w:rPr>
                <w:rFonts w:ascii="Calibri" w:hAnsi="Calibri" w:eastAsia="Calibri" w:cs="Calibri"/>
                <w:sz w:val="22"/>
                <w:szCs w:val="22"/>
              </w:rPr>
            </w:pPr>
            <w:r w:rsidRPr="0CEFC88B" w:rsidR="0CEFC88B">
              <w:rPr>
                <w:rFonts w:ascii="Calibri" w:hAnsi="Calibri" w:eastAsia="Calibri" w:cs="Calibri"/>
                <w:sz w:val="22"/>
                <w:szCs w:val="22"/>
              </w:rPr>
              <w:t>66</w:t>
            </w:r>
          </w:p>
        </w:tc>
      </w:tr>
      <w:tr w:rsidR="0CEFC88B" w:rsidTr="0CEFC88B" w14:paraId="4F18D5A8">
        <w:tc>
          <w:tcPr>
            <w:tcW w:w="1410" w:type="dxa"/>
            <w:tcBorders>
              <w:top w:val="single" w:sz="8"/>
              <w:left w:val="single" w:sz="8"/>
              <w:bottom w:val="single" w:sz="8"/>
              <w:right w:val="single" w:sz="8"/>
            </w:tcBorders>
            <w:tcMar/>
            <w:vAlign w:val="top"/>
          </w:tcPr>
          <w:p w:rsidR="0CEFC88B" w:rsidP="0CEFC88B" w:rsidRDefault="0CEFC88B" w14:paraId="11E20573" w14:textId="78C9D544">
            <w:pPr>
              <w:jc w:val="both"/>
            </w:pPr>
            <w:r w:rsidRPr="0CEFC88B" w:rsidR="0CEFC88B">
              <w:rPr>
                <w:rFonts w:ascii="Calibri" w:hAnsi="Calibri" w:eastAsia="Calibri" w:cs="Calibri"/>
                <w:sz w:val="22"/>
                <w:szCs w:val="22"/>
              </w:rPr>
              <w:t>US Number</w:t>
            </w:r>
          </w:p>
        </w:tc>
        <w:tc>
          <w:tcPr>
            <w:tcW w:w="9375" w:type="dxa"/>
            <w:tcBorders>
              <w:top w:val="single" w:sz="8"/>
              <w:left w:val="single" w:sz="8"/>
              <w:bottom w:val="single" w:sz="8"/>
              <w:right w:val="single" w:sz="8"/>
            </w:tcBorders>
            <w:tcMar/>
            <w:vAlign w:val="top"/>
          </w:tcPr>
          <w:p w:rsidR="0CEFC88B" w:rsidP="0CEFC88B" w:rsidRDefault="0CEFC88B" w14:paraId="57B3C150" w14:textId="0B94FC14">
            <w:pPr>
              <w:jc w:val="both"/>
              <w:rPr>
                <w:rFonts w:ascii="Calibri" w:hAnsi="Calibri" w:eastAsia="Calibri" w:cs="Calibri"/>
                <w:sz w:val="22"/>
                <w:szCs w:val="22"/>
              </w:rPr>
            </w:pPr>
            <w:r w:rsidRPr="0CEFC88B" w:rsidR="0CEFC88B">
              <w:rPr>
                <w:rFonts w:ascii="Calibri" w:hAnsi="Calibri" w:eastAsia="Calibri" w:cs="Calibri"/>
                <w:sz w:val="22"/>
                <w:szCs w:val="22"/>
              </w:rPr>
              <w:t>1</w:t>
            </w:r>
          </w:p>
        </w:tc>
      </w:tr>
      <w:tr w:rsidR="0CEFC88B" w:rsidTr="0CEFC88B" w14:paraId="61B37B3C">
        <w:tc>
          <w:tcPr>
            <w:tcW w:w="1410" w:type="dxa"/>
            <w:tcBorders>
              <w:top w:val="single" w:sz="8"/>
              <w:left w:val="single" w:sz="8"/>
              <w:bottom w:val="single" w:sz="8"/>
              <w:right w:val="single" w:sz="8"/>
            </w:tcBorders>
            <w:tcMar/>
            <w:vAlign w:val="top"/>
          </w:tcPr>
          <w:p w:rsidR="0CEFC88B" w:rsidP="0CEFC88B" w:rsidRDefault="0CEFC88B" w14:paraId="7FEE6612" w14:textId="19AD754B">
            <w:pPr>
              <w:jc w:val="both"/>
            </w:pPr>
            <w:r w:rsidRPr="0CEFC88B" w:rsidR="0CEFC88B">
              <w:rPr>
                <w:rFonts w:ascii="Calibri" w:hAnsi="Calibri" w:eastAsia="Calibri" w:cs="Calibri"/>
                <w:sz w:val="22"/>
                <w:szCs w:val="22"/>
              </w:rPr>
              <w:t>Description</w:t>
            </w:r>
          </w:p>
        </w:tc>
        <w:tc>
          <w:tcPr>
            <w:tcW w:w="9375" w:type="dxa"/>
            <w:tcBorders>
              <w:top w:val="single" w:sz="8"/>
              <w:left w:val="single" w:sz="8"/>
              <w:bottom w:val="single" w:sz="8"/>
              <w:right w:val="single" w:sz="8"/>
            </w:tcBorders>
            <w:tcMar/>
            <w:vAlign w:val="top"/>
          </w:tcPr>
          <w:p w:rsidR="0CEFC88B" w:rsidP="0CEFC88B" w:rsidRDefault="0CEFC88B" w14:paraId="10DD71A7" w14:textId="70B4E12F">
            <w:pPr>
              <w:pStyle w:val="Normal"/>
              <w:jc w:val="both"/>
              <w:rPr>
                <w:rFonts w:ascii="Calibri" w:hAnsi="Calibri" w:eastAsia="Calibri" w:cs="Calibri"/>
                <w:sz w:val="22"/>
                <w:szCs w:val="22"/>
              </w:rPr>
            </w:pPr>
            <w:r w:rsidRPr="0CEFC88B" w:rsidR="0CEFC88B">
              <w:rPr>
                <w:rFonts w:ascii="Calibri" w:hAnsi="Calibri" w:eastAsia="Calibri" w:cs="Calibri"/>
                <w:sz w:val="22"/>
                <w:szCs w:val="22"/>
              </w:rPr>
              <w:t xml:space="preserve">Tests using a building code that </w:t>
            </w:r>
            <w:r w:rsidRPr="0CEFC88B" w:rsidR="0CEFC88B">
              <w:rPr>
                <w:rFonts w:ascii="Calibri" w:hAnsi="Calibri" w:eastAsia="Calibri" w:cs="Calibri"/>
                <w:sz w:val="22"/>
                <w:szCs w:val="22"/>
              </w:rPr>
              <w:t>contains</w:t>
            </w:r>
            <w:r w:rsidRPr="0CEFC88B" w:rsidR="0CEFC88B">
              <w:rPr>
                <w:rFonts w:ascii="Calibri" w:hAnsi="Calibri" w:eastAsia="Calibri" w:cs="Calibri"/>
                <w:sz w:val="22"/>
                <w:szCs w:val="22"/>
              </w:rPr>
              <w:t xml:space="preserve"> letters</w:t>
            </w:r>
            <w:r w:rsidRPr="0CEFC88B" w:rsidR="0CEFC88B">
              <w:rPr>
                <w:rFonts w:ascii="Calibri" w:hAnsi="Calibri" w:eastAsia="Calibri" w:cs="Calibri"/>
                <w:sz w:val="22"/>
                <w:szCs w:val="22"/>
              </w:rPr>
              <w:t xml:space="preserve"> to create a suite</w:t>
            </w:r>
          </w:p>
        </w:tc>
      </w:tr>
      <w:tr w:rsidR="0CEFC88B" w:rsidTr="0CEFC88B" w14:paraId="4200EDFB">
        <w:tc>
          <w:tcPr>
            <w:tcW w:w="1410" w:type="dxa"/>
            <w:tcBorders>
              <w:top w:val="single" w:sz="8"/>
              <w:left w:val="single" w:sz="8"/>
              <w:bottom w:val="single" w:sz="8"/>
              <w:right w:val="single" w:sz="8"/>
            </w:tcBorders>
            <w:tcMar/>
            <w:vAlign w:val="top"/>
          </w:tcPr>
          <w:p w:rsidR="0CEFC88B" w:rsidP="0CEFC88B" w:rsidRDefault="0CEFC88B" w14:paraId="106DDA70" w14:textId="7E0CEDFF">
            <w:pPr>
              <w:jc w:val="both"/>
            </w:pPr>
            <w:r w:rsidRPr="0CEFC88B" w:rsidR="0CEFC88B">
              <w:rPr>
                <w:rFonts w:ascii="Calibri" w:hAnsi="Calibri" w:eastAsia="Calibri" w:cs="Calibri"/>
                <w:sz w:val="22"/>
                <w:szCs w:val="22"/>
              </w:rPr>
              <w:t>Status</w:t>
            </w:r>
          </w:p>
        </w:tc>
        <w:tc>
          <w:tcPr>
            <w:tcW w:w="9375" w:type="dxa"/>
            <w:tcBorders>
              <w:top w:val="single" w:sz="8"/>
              <w:left w:val="single" w:sz="8"/>
              <w:bottom w:val="single" w:sz="8"/>
              <w:right w:val="single" w:sz="8"/>
            </w:tcBorders>
            <w:tcMar/>
            <w:vAlign w:val="top"/>
          </w:tcPr>
          <w:p w:rsidR="0CEFC88B" w:rsidP="0CEFC88B" w:rsidRDefault="0CEFC88B" w14:paraId="5197BD60" w14:textId="76CC36DB">
            <w:pPr>
              <w:jc w:val="both"/>
            </w:pPr>
            <w:r w:rsidRPr="0CEFC88B" w:rsidR="0CEFC88B">
              <w:rPr>
                <w:rFonts w:ascii="Calibri" w:hAnsi="Calibri" w:eastAsia="Calibri" w:cs="Calibri"/>
                <w:sz w:val="22"/>
                <w:szCs w:val="22"/>
              </w:rPr>
              <w:t>Success</w:t>
            </w:r>
          </w:p>
        </w:tc>
      </w:tr>
    </w:tbl>
    <w:p w:rsidR="0CEFC88B" w:rsidP="0CEFC88B" w:rsidRDefault="0CEFC88B" w14:paraId="383CEDFF" w14:textId="10BFA196">
      <w:pPr>
        <w:pStyle w:val="Normal"/>
      </w:pPr>
    </w:p>
    <w:p w:rsidR="0CEFC88B" w:rsidP="0CEFC88B" w:rsidRDefault="0CEFC88B" w14:paraId="1BEBD647" w14:textId="64E183E8">
      <w:pPr>
        <w:pStyle w:val="Normal"/>
      </w:pPr>
    </w:p>
    <w:p w:rsidR="0CEFC88B" w:rsidP="0CEFC88B" w:rsidRDefault="0CEFC88B" w14:paraId="0F78BF9E" w14:textId="31E4D447">
      <w:pPr>
        <w:pStyle w:val="Normal"/>
      </w:pPr>
    </w:p>
    <w:p w:rsidR="0CEFC88B" w:rsidP="0CEFC88B" w:rsidRDefault="0CEFC88B" w14:paraId="47073C2F" w14:textId="1787BE3A">
      <w:pPr>
        <w:pStyle w:val="Normal"/>
      </w:pPr>
    </w:p>
    <w:p w:rsidR="0CEFC88B" w:rsidP="0CEFC88B" w:rsidRDefault="0CEFC88B" w14:paraId="29EA476D" w14:textId="2D4AAB41">
      <w:pPr>
        <w:pStyle w:val="Normal"/>
      </w:pPr>
    </w:p>
    <w:p xmlns:wp14="http://schemas.microsoft.com/office/word/2010/wordml" w:rsidRPr="00CD2C3E" w:rsidR="00BD6133" w:rsidP="00BD6133" w:rsidRDefault="00A263B3" w14:paraId="7540F1BE" wp14:textId="77777777">
      <w:pPr>
        <w:pStyle w:val="Heading1"/>
      </w:pPr>
      <w:bookmarkStart w:name="_Toc108703027" w:id="7"/>
      <w:r>
        <w:t>Video Demo</w:t>
      </w:r>
      <w:bookmarkEnd w:id="7"/>
    </w:p>
    <w:tbl>
      <w:tblPr>
        <w:tblStyle w:val="TableGrid"/>
        <w:tblW w:w="0" w:type="auto"/>
        <w:shd w:val="clear" w:color="auto" w:fill="F2F2F2" w:themeFill="background1" w:themeFillShade="F2"/>
        <w:tblLook w:val="04A0" w:firstRow="1" w:lastRow="0" w:firstColumn="1" w:lastColumn="0" w:noHBand="0" w:noVBand="1"/>
      </w:tblPr>
      <w:tblGrid>
        <w:gridCol w:w="10430"/>
      </w:tblGrid>
      <w:tr xmlns:wp14="http://schemas.microsoft.com/office/word/2010/wordml" w:rsidR="00A263B3" w:rsidTr="003B536D" w14:paraId="37081735" wp14:textId="77777777">
        <w:tc>
          <w:tcPr>
            <w:tcW w:w="10430" w:type="dxa"/>
            <w:shd w:val="clear" w:color="auto" w:fill="F2F2F2" w:themeFill="background1" w:themeFillShade="F2"/>
          </w:tcPr>
          <w:p w:rsidRPr="00FA7162" w:rsidR="00A263B3" w:rsidP="003B536D" w:rsidRDefault="00A263B3" w14:paraId="6A1EA707" wp14:textId="77777777">
            <w:pPr>
              <w:rPr>
                <w:b/>
                <w:szCs w:val="22"/>
              </w:rPr>
            </w:pPr>
            <w:r>
              <w:rPr>
                <w:b/>
                <w:szCs w:val="22"/>
              </w:rPr>
              <w:t>Deliverable</w:t>
            </w:r>
          </w:p>
          <w:p w:rsidRPr="00AC2B73" w:rsidR="00A263B3" w:rsidP="003B536D" w:rsidRDefault="005A59B5" w14:paraId="2930DE94" wp14:textId="77777777">
            <w:pPr>
              <w:spacing w:before="160"/>
              <w:rPr>
                <w:szCs w:val="22"/>
              </w:rPr>
            </w:pPr>
            <w:r>
              <w:rPr>
                <w:rFonts w:cstheme="minorHAnsi"/>
              </w:rPr>
              <w:t>C</w:t>
            </w:r>
            <w:r w:rsidRPr="006C69C6">
              <w:rPr>
                <w:rFonts w:cstheme="minorHAnsi"/>
              </w:rPr>
              <w:t>reate a video</w:t>
            </w:r>
            <w:r>
              <w:rPr>
                <w:rFonts w:cstheme="minorHAnsi"/>
              </w:rPr>
              <w:t xml:space="preserve"> that demo’s your User Stories</w:t>
            </w:r>
            <w:r w:rsidRPr="006C69C6">
              <w:rPr>
                <w:rFonts w:cstheme="minorHAnsi"/>
              </w:rPr>
              <w:t xml:space="preserve"> and p</w:t>
            </w:r>
            <w:r>
              <w:rPr>
                <w:rFonts w:cstheme="minorHAnsi"/>
              </w:rPr>
              <w:t>rovide</w:t>
            </w:r>
            <w:r w:rsidRPr="006C69C6">
              <w:rPr>
                <w:rFonts w:cstheme="minorHAnsi"/>
              </w:rPr>
              <w:t xml:space="preserve"> the link</w:t>
            </w:r>
            <w:r>
              <w:rPr>
                <w:rFonts w:cstheme="minorHAnsi"/>
              </w:rPr>
              <w:t>(s)</w:t>
            </w:r>
            <w:r w:rsidRPr="006C69C6">
              <w:rPr>
                <w:rFonts w:cstheme="minorHAnsi"/>
              </w:rPr>
              <w:t xml:space="preserve"> here. </w:t>
            </w:r>
            <w:r w:rsidRPr="000476BB">
              <w:rPr>
                <w:rFonts w:cstheme="minorHAnsi"/>
                <w:b/>
              </w:rPr>
              <w:t>Preferably, post your video(s) on Youtube</w:t>
            </w:r>
            <w:r w:rsidRPr="00E8702F">
              <w:rPr>
                <w:rFonts w:cstheme="minorHAnsi"/>
              </w:rPr>
              <w:t>.</w:t>
            </w:r>
            <w:r>
              <w:rPr>
                <w:rFonts w:cstheme="minorHAnsi"/>
              </w:rPr>
              <w:t xml:space="preserve"> You can make a single video, or, if needed, several. For each User Story, state the number of the User Story, and then state the User Story itself, then demonstrate it with your software.</w:t>
            </w:r>
          </w:p>
        </w:tc>
      </w:tr>
    </w:tbl>
    <w:p xmlns:wp14="http://schemas.microsoft.com/office/word/2010/wordml" w:rsidR="00A263B3" w:rsidP="00A263B3" w:rsidRDefault="00A263B3" w14:paraId="4101652C" wp14:textId="7777777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95"/>
        <w:gridCol w:w="9746"/>
      </w:tblGrid>
      <w:tr xmlns:wp14="http://schemas.microsoft.com/office/word/2010/wordml" w:rsidRPr="006C69C6" w:rsidR="005A59B5" w:rsidTr="0CEFC88B" w14:paraId="7A0B80CE" wp14:textId="77777777">
        <w:tc>
          <w:tcPr>
            <w:tcW w:w="694" w:type="dxa"/>
            <w:tcMar/>
            <w:vAlign w:val="center"/>
          </w:tcPr>
          <w:p w:rsidRPr="006C69C6" w:rsidR="005A59B5" w:rsidP="003B536D" w:rsidRDefault="005A59B5" w14:paraId="0C268E2D" wp14:textId="77777777">
            <w:pPr>
              <w:jc w:val="right"/>
              <w:rPr>
                <w:rFonts w:cstheme="minorHAnsi"/>
              </w:rPr>
            </w:pPr>
            <w:r>
              <w:rPr>
                <w:rFonts w:cstheme="minorHAnsi"/>
              </w:rPr>
              <w:t xml:space="preserve">Video </w:t>
            </w:r>
            <w:r w:rsidRPr="006C69C6">
              <w:rPr>
                <w:rFonts w:cstheme="minorHAnsi"/>
              </w:rPr>
              <w:t>Link</w:t>
            </w:r>
            <w:r>
              <w:rPr>
                <w:rFonts w:cstheme="minorHAnsi"/>
              </w:rPr>
              <w:t>(s)</w:t>
            </w:r>
          </w:p>
        </w:tc>
        <w:tc>
          <w:tcPr>
            <w:tcW w:w="9746" w:type="dxa"/>
            <w:tcBorders>
              <w:bottom w:val="single" w:color="auto" w:sz="4" w:space="0"/>
            </w:tcBorders>
            <w:tcMar/>
          </w:tcPr>
          <w:p w:rsidRPr="006C69C6" w:rsidR="005A59B5" w:rsidP="0CEFC88B" w:rsidRDefault="005A59B5" w14:paraId="4B99056E" wp14:textId="271C2A60">
            <w:pPr>
              <w:pStyle w:val="Normal"/>
              <w:bidi w:val="0"/>
              <w:spacing w:before="0" w:beforeAutospacing="off" w:after="0" w:afterAutospacing="off" w:line="240" w:lineRule="auto"/>
              <w:ind w:left="0" w:right="0"/>
              <w:jc w:val="both"/>
              <w:rPr>
                <w:rFonts w:cs="Calibri" w:cstheme="minorAscii"/>
                <w:b w:val="1"/>
                <w:bCs w:val="1"/>
                <w:sz w:val="28"/>
                <w:szCs w:val="28"/>
              </w:rPr>
            </w:pPr>
            <w:hyperlink r:id="Rda8051fbef0c4a87">
              <w:r w:rsidRPr="0CEFC88B" w:rsidR="0CEFC88B">
                <w:rPr>
                  <w:rStyle w:val="Hyperlink"/>
                  <w:rFonts w:cs="Calibri" w:cstheme="minorAscii"/>
                  <w:b w:val="1"/>
                  <w:bCs w:val="1"/>
                  <w:sz w:val="28"/>
                  <w:szCs w:val="28"/>
                </w:rPr>
                <w:t>Sprin</w:t>
              </w:r>
              <w:r w:rsidRPr="0CEFC88B" w:rsidR="0CEFC88B">
                <w:rPr>
                  <w:rStyle w:val="Hyperlink"/>
                  <w:rFonts w:cs="Calibri" w:cstheme="minorAscii"/>
                  <w:b w:val="1"/>
                  <w:bCs w:val="1"/>
                  <w:sz w:val="28"/>
                  <w:szCs w:val="28"/>
                </w:rPr>
                <w:t>t</w:t>
              </w:r>
              <w:r w:rsidRPr="0CEFC88B" w:rsidR="0CEFC88B">
                <w:rPr>
                  <w:rStyle w:val="Hyperlink"/>
                  <w:rFonts w:cs="Calibri" w:cstheme="minorAscii"/>
                  <w:b w:val="1"/>
                  <w:bCs w:val="1"/>
                  <w:sz w:val="28"/>
                  <w:szCs w:val="28"/>
                </w:rPr>
                <w:t xml:space="preserve"> 2 Video</w:t>
              </w:r>
            </w:hyperlink>
          </w:p>
        </w:tc>
      </w:tr>
    </w:tbl>
    <w:p xmlns:wp14="http://schemas.microsoft.com/office/word/2010/wordml" w:rsidR="006F1BC3" w:rsidP="005A59B5" w:rsidRDefault="006F1BC3" w14:paraId="1299C43A" wp14:textId="77777777">
      <w:pPr>
        <w:rPr>
          <w:sz w:val="20"/>
          <w:szCs w:val="20"/>
        </w:rPr>
      </w:pPr>
    </w:p>
    <w:p xmlns:wp14="http://schemas.microsoft.com/office/word/2010/wordml" w:rsidR="006F1BC3" w:rsidP="006F1BC3" w:rsidRDefault="006F1BC3" w14:paraId="4DDBEF00" wp14:textId="77777777">
      <w:r>
        <w:br w:type="page"/>
      </w:r>
    </w:p>
    <w:p xmlns:wp14="http://schemas.microsoft.com/office/word/2010/wordml" w:rsidR="006F1BC3" w:rsidP="006F1BC3" w:rsidRDefault="006F1BC3" w14:paraId="7FF148AA" wp14:textId="77777777">
      <w:pPr>
        <w:pStyle w:val="Title"/>
        <w:jc w:val="center"/>
      </w:pPr>
      <w:r>
        <w:lastRenderedPageBreak/>
        <w:t>Appendix</w:t>
      </w:r>
    </w:p>
    <w:p xmlns:wp14="http://schemas.microsoft.com/office/word/2010/wordml" w:rsidRPr="00E0041C" w:rsidR="006F1BC3" w:rsidP="006F1BC3" w:rsidRDefault="006F1BC3" w14:paraId="6231898E" wp14:textId="77777777">
      <w:pPr>
        <w:pStyle w:val="AppendixStyle"/>
      </w:pPr>
      <w:bookmarkStart w:name="Appendix_1" w:id="8"/>
      <w:bookmarkStart w:name="_Toc108703028" w:id="9"/>
      <w:r>
        <w:t>Grading Criteria</w:t>
      </w:r>
      <w:bookmarkEnd w:id="9"/>
    </w:p>
    <w:bookmarkEnd w:id="8"/>
    <w:p xmlns:wp14="http://schemas.microsoft.com/office/word/2010/wordml" w:rsidR="006F1BC3" w:rsidP="006F1BC3" w:rsidRDefault="00CD1B3C" w14:paraId="02C1F8B0" wp14:textId="77777777">
      <w:pPr>
        <w:rPr>
          <w:szCs w:val="18"/>
        </w:rPr>
      </w:pPr>
      <w:r>
        <w:rPr>
          <w:szCs w:val="18"/>
        </w:rPr>
        <w:t>The final project will be evaluated on these criteria:</w:t>
      </w:r>
    </w:p>
    <w:tbl>
      <w:tblPr>
        <w:tblW w:w="4166" w:type="dxa"/>
        <w:tblLook w:val="04A0" w:firstRow="1" w:lastRow="0" w:firstColumn="1" w:lastColumn="0" w:noHBand="0" w:noVBand="1"/>
      </w:tblPr>
      <w:tblGrid>
        <w:gridCol w:w="4166"/>
      </w:tblGrid>
      <w:tr xmlns:wp14="http://schemas.microsoft.com/office/word/2010/wordml" w:rsidRPr="00F22A06" w:rsidR="00F22A06" w:rsidTr="00F22A06" w14:paraId="239DB261"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094A122A" wp14:textId="77777777">
            <w:pPr>
              <w:spacing w:after="0"/>
              <w:jc w:val="left"/>
              <w:rPr>
                <w:rFonts w:ascii="Calibri" w:hAnsi="Calibri" w:eastAsia="Times New Roman" w:cs="Calibri"/>
                <w:b/>
                <w:color w:val="000000"/>
              </w:rPr>
            </w:pPr>
            <w:r w:rsidRPr="00F22A06">
              <w:rPr>
                <w:rFonts w:ascii="Calibri" w:hAnsi="Calibri" w:eastAsia="Times New Roman" w:cs="Calibri"/>
                <w:b/>
                <w:color w:val="000000"/>
              </w:rPr>
              <w:t>Sprint 2 Report</w:t>
            </w:r>
          </w:p>
        </w:tc>
      </w:tr>
      <w:tr xmlns:wp14="http://schemas.microsoft.com/office/word/2010/wordml" w:rsidRPr="00F22A06" w:rsidR="00F22A06" w:rsidTr="00F22A06" w14:paraId="4DBD4DBE"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424DA35B"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User Stories</w:t>
            </w:r>
          </w:p>
        </w:tc>
      </w:tr>
      <w:tr xmlns:wp14="http://schemas.microsoft.com/office/word/2010/wordml" w:rsidRPr="00F22A06" w:rsidR="00F22A06" w:rsidTr="00F22A06" w14:paraId="5839BCFD"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56682AF0"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Class diagram</w:t>
            </w:r>
          </w:p>
        </w:tc>
      </w:tr>
      <w:tr xmlns:wp14="http://schemas.microsoft.com/office/word/2010/wordml" w:rsidRPr="00F22A06" w:rsidR="00F22A06" w:rsidTr="00F22A06" w14:paraId="201A8363"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4E06E7AF"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System Test Descriptions</w:t>
            </w:r>
          </w:p>
        </w:tc>
      </w:tr>
      <w:tr xmlns:wp14="http://schemas.microsoft.com/office/word/2010/wordml" w:rsidRPr="00F22A06" w:rsidR="00F22A06" w:rsidTr="00F22A06" w14:paraId="490E4B23"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27530A28"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Video</w:t>
            </w:r>
          </w:p>
        </w:tc>
      </w:tr>
      <w:tr xmlns:wp14="http://schemas.microsoft.com/office/word/2010/wordml" w:rsidRPr="00F22A06" w:rsidR="00F22A06" w:rsidTr="00F22A06" w14:paraId="2DAB5A84"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4989949B" wp14:textId="77777777">
            <w:pPr>
              <w:spacing w:after="0"/>
              <w:jc w:val="left"/>
              <w:rPr>
                <w:rFonts w:ascii="Calibri" w:hAnsi="Calibri" w:eastAsia="Times New Roman" w:cs="Calibri"/>
                <w:b/>
                <w:color w:val="000000"/>
              </w:rPr>
            </w:pPr>
            <w:r w:rsidRPr="00F22A06">
              <w:rPr>
                <w:rFonts w:ascii="Calibri" w:hAnsi="Calibri" w:eastAsia="Times New Roman" w:cs="Calibri"/>
                <w:b/>
                <w:color w:val="000000"/>
              </w:rPr>
              <w:t>Code</w:t>
            </w:r>
          </w:p>
        </w:tc>
      </w:tr>
      <w:tr xmlns:wp14="http://schemas.microsoft.com/office/word/2010/wordml" w:rsidRPr="00F22A06" w:rsidR="00F22A06" w:rsidTr="00F22A06" w14:paraId="6A541DA4"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0114537D"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Number of User Stories Implemented</w:t>
            </w:r>
          </w:p>
        </w:tc>
      </w:tr>
      <w:tr xmlns:wp14="http://schemas.microsoft.com/office/word/2010/wordml" w:rsidRPr="00F22A06" w:rsidR="00F22A06" w:rsidTr="00F22A06" w14:paraId="2675E7DD"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21DADCAA"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Unit Tests</w:t>
            </w:r>
          </w:p>
        </w:tc>
      </w:tr>
      <w:tr xmlns:wp14="http://schemas.microsoft.com/office/word/2010/wordml" w:rsidRPr="00F22A06" w:rsidR="00F22A06" w:rsidTr="00F22A06" w14:paraId="10F9781F"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0EC26280"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Quality of design</w:t>
            </w:r>
          </w:p>
        </w:tc>
      </w:tr>
      <w:tr xmlns:wp14="http://schemas.microsoft.com/office/word/2010/wordml" w:rsidRPr="00F22A06" w:rsidR="00F22A06" w:rsidTr="00F22A06" w14:paraId="02A681EB"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21A40317"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Use of MVC</w:t>
            </w:r>
          </w:p>
        </w:tc>
      </w:tr>
      <w:tr xmlns:wp14="http://schemas.microsoft.com/office/word/2010/wordml" w:rsidRPr="00F22A06" w:rsidR="00F22A06" w:rsidTr="00F22A06" w14:paraId="0B8EB595"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72F4E502"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Wow factor of GUI</w:t>
            </w:r>
          </w:p>
        </w:tc>
      </w:tr>
      <w:tr xmlns:wp14="http://schemas.microsoft.com/office/word/2010/wordml" w:rsidRPr="00F22A06" w:rsidR="00F22A06" w:rsidTr="00F22A06" w14:paraId="23A9856E"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6F7243A8" wp14:textId="77777777">
            <w:pPr>
              <w:spacing w:after="0"/>
              <w:jc w:val="left"/>
              <w:rPr>
                <w:rFonts w:ascii="Calibri" w:hAnsi="Calibri" w:eastAsia="Times New Roman" w:cs="Calibri"/>
                <w:b/>
                <w:color w:val="000000"/>
              </w:rPr>
            </w:pPr>
            <w:r w:rsidRPr="00F22A06">
              <w:rPr>
                <w:rFonts w:ascii="Calibri" w:hAnsi="Calibri" w:eastAsia="Times New Roman" w:cs="Calibri"/>
                <w:b/>
                <w:color w:val="000000"/>
              </w:rPr>
              <w:t>GitHub</w:t>
            </w:r>
          </w:p>
        </w:tc>
      </w:tr>
      <w:tr xmlns:wp14="http://schemas.microsoft.com/office/word/2010/wordml" w:rsidRPr="00F22A06" w:rsidR="00F22A06" w:rsidTr="00F22A06" w14:paraId="6AD3E6E4"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4CC0079F"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Use of GitHub Project &amp; Issues</w:t>
            </w:r>
          </w:p>
        </w:tc>
      </w:tr>
      <w:tr xmlns:wp14="http://schemas.microsoft.com/office/word/2010/wordml" w:rsidRPr="00F22A06" w:rsidR="00F22A06" w:rsidTr="00F22A06" w14:paraId="295F5E20"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368A2A83"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Use of Pull Requests</w:t>
            </w:r>
          </w:p>
        </w:tc>
      </w:tr>
      <w:tr xmlns:wp14="http://schemas.microsoft.com/office/word/2010/wordml" w:rsidRPr="00F22A06" w:rsidR="00F22A06" w:rsidTr="00F22A06" w14:paraId="75A9D70E"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0BD664DE" wp14:textId="77777777">
            <w:pPr>
              <w:spacing w:after="0"/>
              <w:jc w:val="left"/>
              <w:rPr>
                <w:rFonts w:ascii="Calibri" w:hAnsi="Calibri" w:eastAsia="Times New Roman" w:cs="Calibri"/>
                <w:b/>
                <w:color w:val="000000"/>
              </w:rPr>
            </w:pPr>
            <w:r w:rsidRPr="00F22A06">
              <w:rPr>
                <w:rFonts w:ascii="Calibri" w:hAnsi="Calibri" w:eastAsia="Times New Roman" w:cs="Calibri"/>
                <w:b/>
                <w:color w:val="000000"/>
              </w:rPr>
              <w:t>Individual Effort</w:t>
            </w:r>
          </w:p>
        </w:tc>
      </w:tr>
      <w:tr xmlns:wp14="http://schemas.microsoft.com/office/word/2010/wordml" w:rsidRPr="00F22A06" w:rsidR="00F22A06" w:rsidTr="00F22A06" w14:paraId="310018A9"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11A0CAA2"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Hours</w:t>
            </w:r>
          </w:p>
        </w:tc>
      </w:tr>
      <w:tr xmlns:wp14="http://schemas.microsoft.com/office/word/2010/wordml" w:rsidRPr="00F22A06" w:rsidR="00F22A06" w:rsidTr="00F22A06" w14:paraId="2C6BF7BA"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40AC8879"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Code Review via Pull Requests</w:t>
            </w:r>
          </w:p>
        </w:tc>
      </w:tr>
      <w:tr xmlns:wp14="http://schemas.microsoft.com/office/word/2010/wordml" w:rsidRPr="00F22A06" w:rsidR="00F22A06" w:rsidTr="00F22A06" w14:paraId="613BABD0" wp14:textId="77777777">
        <w:trPr>
          <w:trHeight w:val="288"/>
        </w:trPr>
        <w:tc>
          <w:tcPr>
            <w:tcW w:w="4166" w:type="dxa"/>
            <w:tcBorders>
              <w:top w:val="nil"/>
              <w:left w:val="nil"/>
              <w:bottom w:val="nil"/>
              <w:right w:val="nil"/>
            </w:tcBorders>
            <w:shd w:val="clear" w:color="auto" w:fill="auto"/>
            <w:noWrap/>
            <w:vAlign w:val="bottom"/>
            <w:hideMark/>
          </w:tcPr>
          <w:p w:rsidRPr="00F22A06" w:rsidR="00F22A06" w:rsidP="00F22A06" w:rsidRDefault="00F22A06" w14:paraId="3B05D2B4" wp14:textId="77777777">
            <w:pPr>
              <w:spacing w:after="0"/>
              <w:ind w:firstLine="440" w:firstLineChars="200"/>
              <w:jc w:val="left"/>
              <w:rPr>
                <w:rFonts w:ascii="Calibri" w:hAnsi="Calibri" w:eastAsia="Times New Roman" w:cs="Calibri"/>
                <w:color w:val="000000"/>
              </w:rPr>
            </w:pPr>
            <w:r w:rsidRPr="00F22A06">
              <w:rPr>
                <w:rFonts w:ascii="Calibri" w:hAnsi="Calibri" w:eastAsia="Times New Roman" w:cs="Calibri"/>
                <w:color w:val="000000"/>
              </w:rPr>
              <w:t>Contributions to code base</w:t>
            </w:r>
          </w:p>
        </w:tc>
      </w:tr>
    </w:tbl>
    <w:p xmlns:wp14="http://schemas.microsoft.com/office/word/2010/wordml" w:rsidR="005A59B5" w:rsidP="005A59B5" w:rsidRDefault="005A59B5" w14:paraId="3461D779" wp14:textId="77777777">
      <w:pPr>
        <w:rPr>
          <w:sz w:val="20"/>
          <w:szCs w:val="20"/>
        </w:rPr>
      </w:pPr>
    </w:p>
    <w:sectPr w:rsidR="005A59B5" w:rsidSect="001C1F13">
      <w:footerReference w:type="default" r:id="rId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432CE" w:rsidP="00A069F4" w:rsidRDefault="00B432CE" w14:paraId="0FB78278" wp14:textId="77777777">
      <w:pPr>
        <w:spacing w:after="0"/>
      </w:pPr>
      <w:r>
        <w:separator/>
      </w:r>
    </w:p>
  </w:endnote>
  <w:endnote w:type="continuationSeparator" w:id="0">
    <w:p xmlns:wp14="http://schemas.microsoft.com/office/word/2010/wordml" w:rsidR="00B432CE" w:rsidP="00A069F4" w:rsidRDefault="00B432CE" w14:paraId="1FC39945" wp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429208"/>
      <w:docPartObj>
        <w:docPartGallery w:val="Page Numbers (Bottom of Page)"/>
        <w:docPartUnique/>
      </w:docPartObj>
    </w:sdtPr>
    <w:sdtEndPr>
      <w:rPr>
        <w:noProof/>
      </w:rPr>
    </w:sdtEndPr>
    <w:sdtContent>
      <w:p xmlns:wp14="http://schemas.microsoft.com/office/word/2010/wordml" w:rsidRPr="00FD269B" w:rsidR="00FD269B" w:rsidRDefault="00FD269B" w14:paraId="50230CC7" wp14:textId="77777777">
        <w:pPr>
          <w:pStyle w:val="Footer"/>
          <w:jc w:val="center"/>
        </w:pPr>
        <w:r w:rsidRPr="00FD269B">
          <w:fldChar w:fldCharType="begin"/>
        </w:r>
        <w:r w:rsidRPr="00FD269B">
          <w:instrText xml:space="preserve"> PAGE   \* MERGEFORMAT </w:instrText>
        </w:r>
        <w:r w:rsidRPr="00FD269B">
          <w:fldChar w:fldCharType="separate"/>
        </w:r>
        <w:r w:rsidR="0024716D">
          <w:rPr>
            <w:noProof/>
          </w:rPr>
          <w:t>3</w:t>
        </w:r>
        <w:r w:rsidRPr="00FD269B">
          <w:rPr>
            <w:noProof/>
          </w:rPr>
          <w:fldChar w:fldCharType="end"/>
        </w:r>
      </w:p>
    </w:sdtContent>
  </w:sdt>
  <w:p xmlns:wp14="http://schemas.microsoft.com/office/word/2010/wordml" w:rsidR="00FD269B" w:rsidRDefault="00FD269B" w14:paraId="3CF2D8B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432CE" w:rsidP="00A069F4" w:rsidRDefault="00B432CE" w14:paraId="0562CB0E" wp14:textId="77777777">
      <w:pPr>
        <w:spacing w:after="0"/>
      </w:pPr>
      <w:r>
        <w:separator/>
      </w:r>
    </w:p>
  </w:footnote>
  <w:footnote w:type="continuationSeparator" w:id="0">
    <w:p xmlns:wp14="http://schemas.microsoft.com/office/word/2010/wordml" w:rsidR="00B432CE" w:rsidP="00A069F4" w:rsidRDefault="00B432CE" w14:paraId="34CE0A41" wp14:textId="77777777">
      <w:pPr>
        <w:spacing w:after="0"/>
      </w:pPr>
      <w:r>
        <w:continuationSeparator/>
      </w:r>
    </w:p>
  </w:footnote>
</w:footnotes>
</file>

<file path=word/intelligence2.xml><?xml version="1.0" encoding="utf-8"?>
<int2:intelligence xmlns:int2="http://schemas.microsoft.com/office/intelligence/2020/intelligence">
  <int2:observations>
    <int2:textHash int2:hashCode="RuMlPCjarqPwlu" int2:id="dOFjSzo2">
      <int2:state int2:type="LegacyProofing" int2:value="Rejected"/>
    </int2:textHash>
    <int2:textHash int2:hashCode="IiKrmPIIBBnx/k" int2:id="6N0d5b4P">
      <int2:state int2:type="LegacyProofing" int2:value="Rejected"/>
    </int2:textHash>
    <int2:textHash int2:hashCode="qkiDiF0TYTJkia" int2:id="h1ddMdmU">
      <int2:state int2:type="LegacyProofing" int2:value="Rejected"/>
    </int2:textHash>
    <int2:textHash int2:hashCode="fyO98leRbJxySR" int2:id="463vrJAi">
      <int2:state int2:type="LegacyProofing" int2:value="Rejected"/>
    </int2:textHash>
    <int2:textHash int2:hashCode="8JMclKFjmp5lH6" int2:id="eOPLmLkY">
      <int2:state int2:type="LegacyProofing" int2:value="Rejected"/>
    </int2:textHash>
    <int2:bookmark int2:bookmarkName="_Int_noDnDwii" int2:invalidationBookmarkName="" int2:hashCode="nZFL/PHFvJ5rg9" int2:id="VinlVEyx">
      <int2:state int2:type="LegacyProofing" int2:value="Rejected"/>
    </int2:bookmark>
    <int2:bookmark int2:bookmarkName="_Int_tDtxnpMj" int2:invalidationBookmarkName="" int2:hashCode="nZFL/PHFvJ5rg9" int2:id="Gv592G2O">
      <int2:state int2:type="LegacyProofing" int2:value="Rejected"/>
    </int2:bookmark>
    <int2:bookmark int2:bookmarkName="_Int_yrmzO20z" int2:invalidationBookmarkName="" int2:hashCode="hvYSP7YTLzuKI2" int2:id="E1MOQJQG">
      <int2:state int2:type="LegacyProofing" int2:value="Rejected"/>
    </int2:bookmark>
    <int2:bookmark int2:bookmarkName="_Int_PPu3AxXW" int2:invalidationBookmarkName="" int2:hashCode="6kWFI8Eka8Q5aB" int2:id="mJmbpteE">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nsid w:val="35dc3e3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5DE17C9"/>
    <w:multiLevelType w:val="hybridMultilevel"/>
    <w:tmpl w:val="3A181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B518BD"/>
    <w:multiLevelType w:val="hybridMultilevel"/>
    <w:tmpl w:val="7AFEF0C2"/>
    <w:lvl w:ilvl="0" w:tplc="04090001">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9D3637"/>
    <w:multiLevelType w:val="hybridMultilevel"/>
    <w:tmpl w:val="C79AD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1A25A4"/>
    <w:multiLevelType w:val="hybridMultilevel"/>
    <w:tmpl w:val="85C0C0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97310B7"/>
    <w:multiLevelType w:val="hybridMultilevel"/>
    <w:tmpl w:val="CF1C0F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F02FEE"/>
    <w:multiLevelType w:val="hybridMultilevel"/>
    <w:tmpl w:val="8726524E"/>
    <w:lvl w:ilvl="0" w:tplc="D946E3D8">
      <w:start w:val="1"/>
      <w:numFmt w:val="decimal"/>
      <w:lvlText w:val="%1."/>
      <w:lvlJc w:val="left"/>
      <w:pPr>
        <w:ind w:left="360" w:hanging="360"/>
      </w:pPr>
      <w:rPr>
        <w:rFonts w:hint="default" w:asciiTheme="minorHAnsi" w:hAnsiTheme="minorHAnsi" w:cs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D4FDA"/>
    <w:multiLevelType w:val="hybridMultilevel"/>
    <w:tmpl w:val="08B20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AB43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6186805"/>
    <w:multiLevelType w:val="hybridMultilevel"/>
    <w:tmpl w:val="8F46FD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77C54F9"/>
    <w:multiLevelType w:val="hybridMultilevel"/>
    <w:tmpl w:val="261679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CE54984"/>
    <w:multiLevelType w:val="hybridMultilevel"/>
    <w:tmpl w:val="1432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F236CA4"/>
    <w:multiLevelType w:val="multilevel"/>
    <w:tmpl w:val="FD72ABA0"/>
    <w:lvl w:ilvl="0">
      <w:start w:val="1"/>
      <w:numFmt w:val="decimal"/>
      <w:pStyle w:val="AppendixStyle"/>
      <w:lvlText w:val="Appendix %1"/>
      <w:lvlJc w:val="left"/>
      <w:pPr>
        <w:ind w:left="432" w:hanging="432"/>
      </w:pPr>
      <w:rPr>
        <w:rFonts w:hint="default" w:ascii="Calibri Light" w:hAnsi="Calibri Ligh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E44B1B"/>
    <w:multiLevelType w:val="hybridMultilevel"/>
    <w:tmpl w:val="03681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9">
    <w:abstractNumId w:val="18"/>
  </w:num>
  <w:num w:numId="1">
    <w:abstractNumId w:val="11"/>
  </w:num>
  <w:num w:numId="2">
    <w:abstractNumId w:val="17"/>
  </w:num>
  <w:num w:numId="3">
    <w:abstractNumId w:val="15"/>
  </w:num>
  <w:num w:numId="4">
    <w:abstractNumId w:val="16"/>
  </w:num>
  <w:num w:numId="5">
    <w:abstractNumId w:val="12"/>
  </w:num>
  <w:num w:numId="6">
    <w:abstractNumId w:val="10"/>
  </w:num>
  <w:num w:numId="7">
    <w:abstractNumId w:val="3"/>
  </w:num>
  <w:num w:numId="8">
    <w:abstractNumId w:val="4"/>
  </w:num>
  <w:num w:numId="9">
    <w:abstractNumId w:val="7"/>
  </w:num>
  <w:num w:numId="10">
    <w:abstractNumId w:val="5"/>
  </w:num>
  <w:num w:numId="11">
    <w:abstractNumId w:val="14"/>
  </w:num>
  <w:num w:numId="12">
    <w:abstractNumId w:val="2"/>
  </w:num>
  <w:num w:numId="13">
    <w:abstractNumId w:val="0"/>
  </w:num>
  <w:num w:numId="14">
    <w:abstractNumId w:val="9"/>
  </w:num>
  <w:num w:numId="15">
    <w:abstractNumId w:val="8"/>
  </w:num>
  <w:num w:numId="16">
    <w:abstractNumId w:val="6"/>
  </w:num>
  <w:num w:numId="17">
    <w:abstractNumId w:val="1"/>
  </w:num>
  <w:num w:numId="18">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11332"/>
    <w:rsid w:val="0001584D"/>
    <w:rsid w:val="00026590"/>
    <w:rsid w:val="000369E8"/>
    <w:rsid w:val="00044C8C"/>
    <w:rsid w:val="00072C6F"/>
    <w:rsid w:val="000E1749"/>
    <w:rsid w:val="00101F9F"/>
    <w:rsid w:val="00127C94"/>
    <w:rsid w:val="00140734"/>
    <w:rsid w:val="00175202"/>
    <w:rsid w:val="001B249D"/>
    <w:rsid w:val="001C1F13"/>
    <w:rsid w:val="00210B7A"/>
    <w:rsid w:val="0024716D"/>
    <w:rsid w:val="00287537"/>
    <w:rsid w:val="002B2608"/>
    <w:rsid w:val="002F0773"/>
    <w:rsid w:val="003117CF"/>
    <w:rsid w:val="00325BA3"/>
    <w:rsid w:val="00331BD8"/>
    <w:rsid w:val="003460D9"/>
    <w:rsid w:val="003479A7"/>
    <w:rsid w:val="00386949"/>
    <w:rsid w:val="003B4F2F"/>
    <w:rsid w:val="003C3F35"/>
    <w:rsid w:val="003C669B"/>
    <w:rsid w:val="003D3B78"/>
    <w:rsid w:val="003F1DF8"/>
    <w:rsid w:val="004453ED"/>
    <w:rsid w:val="00454559"/>
    <w:rsid w:val="00462EE1"/>
    <w:rsid w:val="0047489C"/>
    <w:rsid w:val="00480783"/>
    <w:rsid w:val="004C51FE"/>
    <w:rsid w:val="004C74AB"/>
    <w:rsid w:val="00523269"/>
    <w:rsid w:val="00524A57"/>
    <w:rsid w:val="00524F9E"/>
    <w:rsid w:val="00526BCE"/>
    <w:rsid w:val="0059BB38"/>
    <w:rsid w:val="005A59B5"/>
    <w:rsid w:val="005C5457"/>
    <w:rsid w:val="00616D2B"/>
    <w:rsid w:val="00636B57"/>
    <w:rsid w:val="00675408"/>
    <w:rsid w:val="00696BEF"/>
    <w:rsid w:val="006A702E"/>
    <w:rsid w:val="006B1995"/>
    <w:rsid w:val="006C12D4"/>
    <w:rsid w:val="006D63EF"/>
    <w:rsid w:val="006E3DDD"/>
    <w:rsid w:val="006F1BC3"/>
    <w:rsid w:val="00724724"/>
    <w:rsid w:val="0073685A"/>
    <w:rsid w:val="00737FFD"/>
    <w:rsid w:val="007633D8"/>
    <w:rsid w:val="00790C10"/>
    <w:rsid w:val="007A185C"/>
    <w:rsid w:val="007A5FEF"/>
    <w:rsid w:val="007B2359"/>
    <w:rsid w:val="007C053F"/>
    <w:rsid w:val="007E3F98"/>
    <w:rsid w:val="00803237"/>
    <w:rsid w:val="0081477F"/>
    <w:rsid w:val="00827CDB"/>
    <w:rsid w:val="008411A3"/>
    <w:rsid w:val="00846440"/>
    <w:rsid w:val="008889BA"/>
    <w:rsid w:val="008929F9"/>
    <w:rsid w:val="00892CBD"/>
    <w:rsid w:val="0089540C"/>
    <w:rsid w:val="008B20DB"/>
    <w:rsid w:val="009030B1"/>
    <w:rsid w:val="0090535A"/>
    <w:rsid w:val="00905509"/>
    <w:rsid w:val="00970DF4"/>
    <w:rsid w:val="00990754"/>
    <w:rsid w:val="00A02A83"/>
    <w:rsid w:val="00A049F8"/>
    <w:rsid w:val="00A069F4"/>
    <w:rsid w:val="00A263B3"/>
    <w:rsid w:val="00A36350"/>
    <w:rsid w:val="00A5639E"/>
    <w:rsid w:val="00A73D4F"/>
    <w:rsid w:val="00A750A4"/>
    <w:rsid w:val="00AB2AF6"/>
    <w:rsid w:val="00AE6B0D"/>
    <w:rsid w:val="00B039A7"/>
    <w:rsid w:val="00B0452B"/>
    <w:rsid w:val="00B33827"/>
    <w:rsid w:val="00B432CE"/>
    <w:rsid w:val="00B45058"/>
    <w:rsid w:val="00B5476E"/>
    <w:rsid w:val="00B56797"/>
    <w:rsid w:val="00BB5ACA"/>
    <w:rsid w:val="00BD6133"/>
    <w:rsid w:val="00CD1B3C"/>
    <w:rsid w:val="00CE512B"/>
    <w:rsid w:val="00CF2855"/>
    <w:rsid w:val="00CF40F6"/>
    <w:rsid w:val="00D359B4"/>
    <w:rsid w:val="00D37BF1"/>
    <w:rsid w:val="00D61284"/>
    <w:rsid w:val="00D739CA"/>
    <w:rsid w:val="00D7548A"/>
    <w:rsid w:val="00D87F33"/>
    <w:rsid w:val="00DB744A"/>
    <w:rsid w:val="00DC1E09"/>
    <w:rsid w:val="00DC2C2F"/>
    <w:rsid w:val="00DD7145"/>
    <w:rsid w:val="00DF0541"/>
    <w:rsid w:val="00DFF77F"/>
    <w:rsid w:val="00E0041C"/>
    <w:rsid w:val="00E30EC8"/>
    <w:rsid w:val="00E42F82"/>
    <w:rsid w:val="00E500FE"/>
    <w:rsid w:val="00E93E07"/>
    <w:rsid w:val="00E961EA"/>
    <w:rsid w:val="00EF5FD5"/>
    <w:rsid w:val="00F05CCC"/>
    <w:rsid w:val="00F22A06"/>
    <w:rsid w:val="00F62122"/>
    <w:rsid w:val="00FD269B"/>
    <w:rsid w:val="00FD404B"/>
    <w:rsid w:val="015F5B12"/>
    <w:rsid w:val="01F58B99"/>
    <w:rsid w:val="0280C412"/>
    <w:rsid w:val="029EA0B9"/>
    <w:rsid w:val="02D15FB7"/>
    <w:rsid w:val="02F3E0F8"/>
    <w:rsid w:val="03A3A02C"/>
    <w:rsid w:val="03EBF11A"/>
    <w:rsid w:val="04E2812C"/>
    <w:rsid w:val="067A2B9C"/>
    <w:rsid w:val="079CE44F"/>
    <w:rsid w:val="0839706E"/>
    <w:rsid w:val="08BF623D"/>
    <w:rsid w:val="0908F71E"/>
    <w:rsid w:val="0998A401"/>
    <w:rsid w:val="0A6DB168"/>
    <w:rsid w:val="0ADC0501"/>
    <w:rsid w:val="0CD7A14C"/>
    <w:rsid w:val="0CEFC88B"/>
    <w:rsid w:val="0DDFC26D"/>
    <w:rsid w:val="0E3DDE1A"/>
    <w:rsid w:val="0E534E4C"/>
    <w:rsid w:val="0E6C1524"/>
    <w:rsid w:val="0EAA785A"/>
    <w:rsid w:val="0F9C74E5"/>
    <w:rsid w:val="1007E585"/>
    <w:rsid w:val="1117632F"/>
    <w:rsid w:val="116D6B13"/>
    <w:rsid w:val="13717403"/>
    <w:rsid w:val="140214E4"/>
    <w:rsid w:val="167F148F"/>
    <w:rsid w:val="179DD7AE"/>
    <w:rsid w:val="18900B27"/>
    <w:rsid w:val="18BF5AF6"/>
    <w:rsid w:val="192F62BC"/>
    <w:rsid w:val="1940061B"/>
    <w:rsid w:val="1AD9006E"/>
    <w:rsid w:val="1AFB24FC"/>
    <w:rsid w:val="1B4BF0FE"/>
    <w:rsid w:val="1C8D2C3F"/>
    <w:rsid w:val="1E8391C0"/>
    <w:rsid w:val="1F1055AC"/>
    <w:rsid w:val="1F20EE73"/>
    <w:rsid w:val="21214C44"/>
    <w:rsid w:val="21672927"/>
    <w:rsid w:val="21CDB14C"/>
    <w:rsid w:val="24F2D344"/>
    <w:rsid w:val="255A7D4A"/>
    <w:rsid w:val="259DDDFE"/>
    <w:rsid w:val="25B34E30"/>
    <w:rsid w:val="25ED2AEB"/>
    <w:rsid w:val="2788FB4C"/>
    <w:rsid w:val="283108BA"/>
    <w:rsid w:val="2832618C"/>
    <w:rsid w:val="28921E0C"/>
    <w:rsid w:val="28FA2DB4"/>
    <w:rsid w:val="291CDE27"/>
    <w:rsid w:val="2924CBAD"/>
    <w:rsid w:val="29CCD91B"/>
    <w:rsid w:val="29DF6CC4"/>
    <w:rsid w:val="2A2DEE6D"/>
    <w:rsid w:val="2A34158B"/>
    <w:rsid w:val="2A714F21"/>
    <w:rsid w:val="2A793CA7"/>
    <w:rsid w:val="2A85E3F7"/>
    <w:rsid w:val="2AB196DE"/>
    <w:rsid w:val="2B68A97C"/>
    <w:rsid w:val="2BC9BECE"/>
    <w:rsid w:val="2C01CE60"/>
    <w:rsid w:val="2C150D08"/>
    <w:rsid w:val="2C63FEEB"/>
    <w:rsid w:val="2D7DC9DC"/>
    <w:rsid w:val="2DDF1473"/>
    <w:rsid w:val="2E543AAA"/>
    <w:rsid w:val="2ECD7C3A"/>
    <w:rsid w:val="30E87E2B"/>
    <w:rsid w:val="339E5B03"/>
    <w:rsid w:val="34201EED"/>
    <w:rsid w:val="348AF2C5"/>
    <w:rsid w:val="35BBEF4E"/>
    <w:rsid w:val="3667C5FA"/>
    <w:rsid w:val="36D88E1F"/>
    <w:rsid w:val="38F39010"/>
    <w:rsid w:val="3A6EED99"/>
    <w:rsid w:val="3AAC520C"/>
    <w:rsid w:val="3B72B47F"/>
    <w:rsid w:val="3C729039"/>
    <w:rsid w:val="3CD67B99"/>
    <w:rsid w:val="3DB00689"/>
    <w:rsid w:val="3DC70133"/>
    <w:rsid w:val="4053973B"/>
    <w:rsid w:val="40DE2F1D"/>
    <w:rsid w:val="4199DFDA"/>
    <w:rsid w:val="41A9ECBC"/>
    <w:rsid w:val="41AA78A1"/>
    <w:rsid w:val="423B5D66"/>
    <w:rsid w:val="425711A2"/>
    <w:rsid w:val="438B37FD"/>
    <w:rsid w:val="43E607E2"/>
    <w:rsid w:val="44B45293"/>
    <w:rsid w:val="44E18D7E"/>
    <w:rsid w:val="4527085E"/>
    <w:rsid w:val="458EB264"/>
    <w:rsid w:val="46C2D8BF"/>
    <w:rsid w:val="4704E4EE"/>
    <w:rsid w:val="472A82C5"/>
    <w:rsid w:val="48192E40"/>
    <w:rsid w:val="48380F2A"/>
    <w:rsid w:val="49775CC5"/>
    <w:rsid w:val="49D4DBAA"/>
    <w:rsid w:val="4B801ED1"/>
    <w:rsid w:val="4C48E718"/>
    <w:rsid w:val="4D5CB9E5"/>
    <w:rsid w:val="4DC49FAB"/>
    <w:rsid w:val="4EB34237"/>
    <w:rsid w:val="4EE5F69D"/>
    <w:rsid w:val="5144559B"/>
    <w:rsid w:val="521D975F"/>
    <w:rsid w:val="529810CE"/>
    <w:rsid w:val="53115A52"/>
    <w:rsid w:val="53157D9F"/>
    <w:rsid w:val="53E2101F"/>
    <w:rsid w:val="5719B0E1"/>
    <w:rsid w:val="57B3971F"/>
    <w:rsid w:val="58C8B03A"/>
    <w:rsid w:val="59363F23"/>
    <w:rsid w:val="5A814382"/>
    <w:rsid w:val="5B75CFC3"/>
    <w:rsid w:val="5D070DB8"/>
    <w:rsid w:val="5D2A8DBC"/>
    <w:rsid w:val="5D2E5AD1"/>
    <w:rsid w:val="5D4E7E32"/>
    <w:rsid w:val="5E569F53"/>
    <w:rsid w:val="5E8D58B7"/>
    <w:rsid w:val="5EA2DE19"/>
    <w:rsid w:val="5F9F30A2"/>
    <w:rsid w:val="61415108"/>
    <w:rsid w:val="6161AB11"/>
    <w:rsid w:val="6221EF55"/>
    <w:rsid w:val="62CFAFD0"/>
    <w:rsid w:val="646B8031"/>
    <w:rsid w:val="6472A1C5"/>
    <w:rsid w:val="64E6C2EE"/>
    <w:rsid w:val="66667B67"/>
    <w:rsid w:val="666B2FB1"/>
    <w:rsid w:val="66B47BC3"/>
    <w:rsid w:val="692889D5"/>
    <w:rsid w:val="6A0188E0"/>
    <w:rsid w:val="6AC45A36"/>
    <w:rsid w:val="6B078D61"/>
    <w:rsid w:val="6C602A97"/>
    <w:rsid w:val="6C8403AF"/>
    <w:rsid w:val="6D2FB174"/>
    <w:rsid w:val="6DDF70A8"/>
    <w:rsid w:val="6DFBFAF8"/>
    <w:rsid w:val="6E17803A"/>
    <w:rsid w:val="6E79B0C5"/>
    <w:rsid w:val="6F48EEA6"/>
    <w:rsid w:val="706E9CB1"/>
    <w:rsid w:val="714F20FC"/>
    <w:rsid w:val="72032297"/>
    <w:rsid w:val="74CDC716"/>
    <w:rsid w:val="74CFC9EC"/>
    <w:rsid w:val="75636025"/>
    <w:rsid w:val="7577A167"/>
    <w:rsid w:val="76D28D13"/>
    <w:rsid w:val="79007FDE"/>
    <w:rsid w:val="7A8A105A"/>
    <w:rsid w:val="7A8A105A"/>
    <w:rsid w:val="7BD694C9"/>
    <w:rsid w:val="7BE0DF34"/>
    <w:rsid w:val="7CDADBD1"/>
    <w:rsid w:val="7D7CAF95"/>
    <w:rsid w:val="7D8DEA6C"/>
    <w:rsid w:val="7DFD81F8"/>
    <w:rsid w:val="7F172724"/>
    <w:rsid w:val="7F18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61B31"/>
  <w15:chartTrackingRefBased/>
  <w15:docId w15:val="{F3F0DD72-AC59-411F-B4A4-B65BAEC9A3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8929F9"/>
    <w:pPr>
      <w:keepNext/>
      <w:keepLines/>
      <w:numPr>
        <w:numId w:val="1"/>
      </w:numPr>
      <w:shd w:val="clear" w:color="auto" w:fill="C5E0B3" w:themeFill="accent6" w:themeFillTint="66"/>
      <w:spacing w:before="120" w:after="120"/>
      <w:outlineLvl w:val="0"/>
    </w:pPr>
    <w:rPr>
      <w:rFonts w:asciiTheme="majorHAnsi" w:hAnsiTheme="majorHAnsi" w:eastAsiaTheme="majorEastAsia"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hAnsiTheme="majorHAnsi" w:eastAsiaTheme="majorEastAsia"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hAnsiTheme="majorHAnsi" w:eastAsiaTheme="majorEastAsia"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8929F9"/>
    <w:rPr>
      <w:rFonts w:asciiTheme="majorHAnsi" w:hAnsiTheme="majorHAnsi" w:eastAsiaTheme="majorEastAsia" w:cstheme="majorBidi"/>
      <w:b/>
      <w:sz w:val="26"/>
      <w:szCs w:val="32"/>
      <w:shd w:val="clear" w:color="auto" w:fill="C5E0B3" w:themeFill="accent6" w:themeFillTint="66"/>
    </w:rPr>
  </w:style>
  <w:style w:type="character" w:styleId="Heading2Char" w:customStyle="1">
    <w:name w:val="Heading 2 Char"/>
    <w:basedOn w:val="DefaultParagraphFont"/>
    <w:link w:val="Heading2"/>
    <w:uiPriority w:val="9"/>
    <w:rsid w:val="001C1F13"/>
    <w:rPr>
      <w:rFonts w:asciiTheme="majorHAnsi" w:hAnsiTheme="majorHAnsi" w:eastAsiaTheme="majorEastAsia" w:cstheme="majorBidi"/>
      <w:b/>
      <w:sz w:val="26"/>
      <w:szCs w:val="26"/>
      <w:shd w:val="clear" w:color="auto" w:fill="C5E0B3" w:themeFill="accent6" w:themeFillTint="66"/>
    </w:rPr>
  </w:style>
  <w:style w:type="character" w:styleId="Heading3Char" w:customStyle="1">
    <w:name w:val="Heading 3 Char"/>
    <w:basedOn w:val="DefaultParagraphFont"/>
    <w:link w:val="Heading3"/>
    <w:uiPriority w:val="9"/>
    <w:rsid w:val="001C1F13"/>
    <w:rPr>
      <w:rFonts w:asciiTheme="majorHAnsi" w:hAnsiTheme="majorHAnsi" w:eastAsiaTheme="majorEastAsia" w:cstheme="majorBidi"/>
      <w:b/>
      <w:sz w:val="24"/>
      <w:szCs w:val="24"/>
      <w:shd w:val="clear" w:color="auto" w:fill="C5E0B3" w:themeFill="accent6" w:themeFillTint="66"/>
    </w:rPr>
  </w:style>
  <w:style w:type="character" w:styleId="Heading4Char" w:customStyle="1">
    <w:name w:val="Heading 4 Char"/>
    <w:basedOn w:val="DefaultParagraphFont"/>
    <w:link w:val="Heading4"/>
    <w:uiPriority w:val="9"/>
    <w:semiHidden/>
    <w:rsid w:val="00A069F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069F4"/>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069F4"/>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A069F4"/>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A069F4"/>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A069F4"/>
    <w:rPr>
      <w:rFonts w:asciiTheme="majorHAnsi" w:hAnsiTheme="majorHAnsi" w:eastAsiaTheme="majorEastAsia"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styleId="FootnoteTextChar" w:customStyle="1">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69F4"/>
    <w:rPr>
      <w:rFonts w:asciiTheme="majorHAnsi" w:hAnsiTheme="majorHAnsi" w:eastAsiaTheme="majorEastAsia"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styleId="Code" w:customStyle="1">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styleId="HeaderChar" w:customStyle="1">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styleId="FooterChar" w:customStyle="1">
    <w:name w:val="Footer Char"/>
    <w:basedOn w:val="DefaultParagraphFont"/>
    <w:link w:val="Footer"/>
    <w:uiPriority w:val="99"/>
    <w:rsid w:val="00FD269B"/>
    <w:rPr>
      <w:sz w:val="20"/>
    </w:rPr>
  </w:style>
  <w:style w:type="paragraph" w:styleId="AppendixStyle" w:customStyle="1">
    <w:name w:val="Appendix Style"/>
    <w:basedOn w:val="Heading1"/>
    <w:next w:val="Normal"/>
    <w:autoRedefine/>
    <w:qFormat/>
    <w:rsid w:val="00E0041C"/>
    <w:pPr>
      <w:numPr>
        <w:numId w:val="3"/>
      </w:numPr>
      <w:spacing w:before="160"/>
    </w:pPr>
    <w:rPr>
      <w:rFonts w:ascii="Calibri Light" w:hAnsi="Calibri Light"/>
    </w:rPr>
  </w:style>
  <w:style w:type="paragraph" w:styleId="TableofFigures">
    <w:name w:val="table of figures"/>
    <w:basedOn w:val="Normal"/>
    <w:next w:val="Normal"/>
    <w:uiPriority w:val="99"/>
    <w:unhideWhenUsed/>
    <w:rsid w:val="001752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2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jpg" Id="R3658c12971064244" /><Relationship Type="http://schemas.openxmlformats.org/officeDocument/2006/relationships/image" Target="/media/image2.jpg" Id="Rde20a4e3adef4e1c" /><Relationship Type="http://schemas.openxmlformats.org/officeDocument/2006/relationships/hyperlink" Target="https://www.youtube.com/watch?v=_-WuVFTEPfU" TargetMode="External" Id="Rda8051fbef0c4a87" /><Relationship Type="http://schemas.openxmlformats.org/officeDocument/2006/relationships/glossaryDocument" Target="glossary/document.xml" Id="R8c0f5d8371d04442" /><Relationship Type="http://schemas.microsoft.com/office/2020/10/relationships/intelligence" Target="intelligence2.xml" Id="R53b1e3834de24432"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71ad3b-6105-4d4e-ae76-aced73b3fe08}"/>
      </w:docPartPr>
      <w:docPartBody>
        <w:p w14:paraId="01A2F0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F46B7-BDC1-4DC2-B30A-6BCB4D2C6C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1302_book5.dotx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R. Gibson</dc:creator>
  <keywords/>
  <dc:description/>
  <lastModifiedBy>Edward H Hinds</lastModifiedBy>
  <revision>26</revision>
  <dcterms:created xsi:type="dcterms:W3CDTF">2021-06-05T15:31:00.0000000Z</dcterms:created>
  <dcterms:modified xsi:type="dcterms:W3CDTF">2022-07-28T07:52:31.4664153Z</dcterms:modified>
</coreProperties>
</file>