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616D2B" w:rsidR="0081477F" w:rsidP="00616D2B" w:rsidRDefault="00616D2B" w14:paraId="3162A6D2" wp14:textId="77777777">
      <w:pPr>
        <w:pStyle w:val="Title"/>
        <w:spacing w:after="160"/>
        <w:jc w:val="center"/>
        <w:rPr>
          <w:b/>
          <w:sz w:val="44"/>
        </w:rPr>
      </w:pPr>
      <w:bookmarkStart w:name="_Hlk73794424" w:id="0"/>
      <w:r w:rsidRPr="00616D2B">
        <w:rPr>
          <w:b/>
          <w:sz w:val="44"/>
        </w:rPr>
        <w:t>Document 0</w:t>
      </w:r>
      <w:r w:rsidR="00BD6133">
        <w:rPr>
          <w:b/>
          <w:sz w:val="44"/>
        </w:rPr>
        <w:t>3</w:t>
      </w:r>
      <w:r w:rsidRPr="00616D2B">
        <w:rPr>
          <w:b/>
          <w:sz w:val="44"/>
        </w:rPr>
        <w:t xml:space="preserve"> – </w:t>
      </w:r>
      <w:r w:rsidR="00BD6133">
        <w:rPr>
          <w:b/>
          <w:sz w:val="44"/>
        </w:rPr>
        <w:t>Sprint 1 Report</w:t>
      </w:r>
    </w:p>
    <w:p xmlns:wp14="http://schemas.microsoft.com/office/word/2010/wordml" w:rsidRPr="00616D2B" w:rsidR="00044C8C" w:rsidP="00616D2B" w:rsidRDefault="0081477F" w14:paraId="2CD9EEDF" wp14:textId="77777777">
      <w:pPr>
        <w:jc w:val="center"/>
        <w:rPr>
          <w:sz w:val="36"/>
          <w:szCs w:val="36"/>
        </w:rPr>
      </w:pPr>
      <w:r w:rsidRPr="00616D2B">
        <w:rPr>
          <w:sz w:val="36"/>
          <w:szCs w:val="36"/>
        </w:rPr>
        <w:t>CS 4321 – Summer 202</w:t>
      </w:r>
      <w:r w:rsidR="00A049F8">
        <w:rPr>
          <w:sz w:val="36"/>
          <w:szCs w:val="36"/>
        </w:rPr>
        <w:t>2</w:t>
      </w:r>
    </w:p>
    <w:sdt>
      <w:sdtPr>
        <w:rPr>
          <w:rFonts w:asciiTheme="minorHAnsi" w:hAnsiTheme="minorHAnsi"/>
          <w:sz w:val="22"/>
        </w:rPr>
        <w:id w:val="1544939610"/>
        <w:docPartObj>
          <w:docPartGallery w:val="Table of Contents"/>
          <w:docPartUnique/>
        </w:docPartObj>
      </w:sdtPr>
      <w:sdtEndPr>
        <w:rPr>
          <w:b/>
          <w:bCs/>
          <w:noProof/>
        </w:rPr>
      </w:sdtEndPr>
      <w:sdtContent>
        <w:p xmlns:wp14="http://schemas.microsoft.com/office/word/2010/wordml" w:rsidR="00044C8C" w:rsidP="000E1749" w:rsidRDefault="00044C8C" w14:paraId="406425CA" wp14:textId="77777777">
          <w:pPr>
            <w:pStyle w:val="TOCHeading"/>
            <w:ind w:left="450"/>
          </w:pPr>
          <w:r>
            <w:t>Contents</w:t>
          </w:r>
        </w:p>
        <w:p xmlns:wp14="http://schemas.microsoft.com/office/word/2010/wordml" w:rsidR="00026590" w:rsidRDefault="00044C8C" w14:paraId="6B779833" wp14:textId="77777777">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history="1" w:anchor="_Toc106028683">
            <w:r w:rsidRPr="00FA7548" w:rsidR="00026590">
              <w:rPr>
                <w:rStyle w:val="Hyperlink"/>
                <w:noProof/>
              </w:rPr>
              <w:t>1</w:t>
            </w:r>
            <w:r w:rsidR="00026590">
              <w:rPr>
                <w:rFonts w:eastAsiaTheme="minorEastAsia"/>
                <w:noProof/>
              </w:rPr>
              <w:tab/>
            </w:r>
            <w:r w:rsidRPr="00FA7548" w:rsidR="00026590">
              <w:rPr>
                <w:rStyle w:val="Hyperlink"/>
                <w:noProof/>
              </w:rPr>
              <w:t>Sprint 1 Backlog</w:t>
            </w:r>
            <w:r w:rsidR="00026590">
              <w:rPr>
                <w:noProof/>
                <w:webHidden/>
              </w:rPr>
              <w:tab/>
            </w:r>
            <w:r w:rsidR="00026590">
              <w:rPr>
                <w:noProof/>
                <w:webHidden/>
              </w:rPr>
              <w:fldChar w:fldCharType="begin"/>
            </w:r>
            <w:r w:rsidR="00026590">
              <w:rPr>
                <w:noProof/>
                <w:webHidden/>
              </w:rPr>
              <w:instrText xml:space="preserve"> PAGEREF _Toc106028683 \h </w:instrText>
            </w:r>
            <w:r w:rsidR="00026590">
              <w:rPr>
                <w:noProof/>
                <w:webHidden/>
              </w:rPr>
            </w:r>
            <w:r w:rsidR="00026590">
              <w:rPr>
                <w:noProof/>
                <w:webHidden/>
              </w:rPr>
              <w:fldChar w:fldCharType="separate"/>
            </w:r>
            <w:r w:rsidR="00026590">
              <w:rPr>
                <w:noProof/>
                <w:webHidden/>
              </w:rPr>
              <w:t>1</w:t>
            </w:r>
            <w:r w:rsidR="00026590">
              <w:rPr>
                <w:noProof/>
                <w:webHidden/>
              </w:rPr>
              <w:fldChar w:fldCharType="end"/>
            </w:r>
          </w:hyperlink>
        </w:p>
        <w:p xmlns:wp14="http://schemas.microsoft.com/office/word/2010/wordml" w:rsidR="00026590" w:rsidRDefault="00287537" w14:paraId="6A44EAC8" wp14:textId="77777777">
          <w:pPr>
            <w:pStyle w:val="TOC1"/>
            <w:tabs>
              <w:tab w:val="left" w:pos="440"/>
              <w:tab w:val="right" w:leader="dot" w:pos="10790"/>
            </w:tabs>
            <w:rPr>
              <w:rFonts w:eastAsiaTheme="minorEastAsia"/>
              <w:noProof/>
            </w:rPr>
          </w:pPr>
          <w:hyperlink w:history="1" w:anchor="_Toc106028684">
            <w:r w:rsidRPr="00FA7548" w:rsidR="00026590">
              <w:rPr>
                <w:rStyle w:val="Hyperlink"/>
                <w:noProof/>
              </w:rPr>
              <w:t>2</w:t>
            </w:r>
            <w:r w:rsidR="00026590">
              <w:rPr>
                <w:rFonts w:eastAsiaTheme="minorEastAsia"/>
                <w:noProof/>
              </w:rPr>
              <w:tab/>
            </w:r>
            <w:r w:rsidRPr="00FA7548" w:rsidR="00026590">
              <w:rPr>
                <w:rStyle w:val="Hyperlink"/>
                <w:noProof/>
              </w:rPr>
              <w:t>Class Diagram</w:t>
            </w:r>
            <w:r w:rsidR="00026590">
              <w:rPr>
                <w:noProof/>
                <w:webHidden/>
              </w:rPr>
              <w:tab/>
            </w:r>
            <w:r w:rsidR="00026590">
              <w:rPr>
                <w:noProof/>
                <w:webHidden/>
              </w:rPr>
              <w:fldChar w:fldCharType="begin"/>
            </w:r>
            <w:r w:rsidR="00026590">
              <w:rPr>
                <w:noProof/>
                <w:webHidden/>
              </w:rPr>
              <w:instrText xml:space="preserve"> PAGEREF _Toc106028684 \h </w:instrText>
            </w:r>
            <w:r w:rsidR="00026590">
              <w:rPr>
                <w:noProof/>
                <w:webHidden/>
              </w:rPr>
            </w:r>
            <w:r w:rsidR="00026590">
              <w:rPr>
                <w:noProof/>
                <w:webHidden/>
              </w:rPr>
              <w:fldChar w:fldCharType="separate"/>
            </w:r>
            <w:r w:rsidR="00026590">
              <w:rPr>
                <w:noProof/>
                <w:webHidden/>
              </w:rPr>
              <w:t>2</w:t>
            </w:r>
            <w:r w:rsidR="00026590">
              <w:rPr>
                <w:noProof/>
                <w:webHidden/>
              </w:rPr>
              <w:fldChar w:fldCharType="end"/>
            </w:r>
          </w:hyperlink>
        </w:p>
        <w:p xmlns:wp14="http://schemas.microsoft.com/office/word/2010/wordml" w:rsidR="00026590" w:rsidRDefault="00287537" w14:paraId="16751B9C" wp14:textId="77777777">
          <w:pPr>
            <w:pStyle w:val="TOC1"/>
            <w:tabs>
              <w:tab w:val="left" w:pos="440"/>
              <w:tab w:val="right" w:leader="dot" w:pos="10790"/>
            </w:tabs>
            <w:rPr>
              <w:rFonts w:eastAsiaTheme="minorEastAsia"/>
              <w:noProof/>
            </w:rPr>
          </w:pPr>
          <w:hyperlink w:history="1" w:anchor="_Toc106028685">
            <w:r w:rsidRPr="00FA7548" w:rsidR="00026590">
              <w:rPr>
                <w:rStyle w:val="Hyperlink"/>
                <w:noProof/>
              </w:rPr>
              <w:t>3</w:t>
            </w:r>
            <w:r w:rsidR="00026590">
              <w:rPr>
                <w:rFonts w:eastAsiaTheme="minorEastAsia"/>
                <w:noProof/>
              </w:rPr>
              <w:tab/>
            </w:r>
            <w:r w:rsidRPr="00FA7548" w:rsidR="00026590">
              <w:rPr>
                <w:rStyle w:val="Hyperlink"/>
                <w:noProof/>
              </w:rPr>
              <w:t>System Tests</w:t>
            </w:r>
            <w:r w:rsidR="00026590">
              <w:rPr>
                <w:noProof/>
                <w:webHidden/>
              </w:rPr>
              <w:tab/>
            </w:r>
            <w:r w:rsidR="00026590">
              <w:rPr>
                <w:noProof/>
                <w:webHidden/>
              </w:rPr>
              <w:fldChar w:fldCharType="begin"/>
            </w:r>
            <w:r w:rsidR="00026590">
              <w:rPr>
                <w:noProof/>
                <w:webHidden/>
              </w:rPr>
              <w:instrText xml:space="preserve"> PAGEREF _Toc106028685 \h </w:instrText>
            </w:r>
            <w:r w:rsidR="00026590">
              <w:rPr>
                <w:noProof/>
                <w:webHidden/>
              </w:rPr>
            </w:r>
            <w:r w:rsidR="00026590">
              <w:rPr>
                <w:noProof/>
                <w:webHidden/>
              </w:rPr>
              <w:fldChar w:fldCharType="separate"/>
            </w:r>
            <w:r w:rsidR="00026590">
              <w:rPr>
                <w:noProof/>
                <w:webHidden/>
              </w:rPr>
              <w:t>2</w:t>
            </w:r>
            <w:r w:rsidR="00026590">
              <w:rPr>
                <w:noProof/>
                <w:webHidden/>
              </w:rPr>
              <w:fldChar w:fldCharType="end"/>
            </w:r>
          </w:hyperlink>
        </w:p>
        <w:p xmlns:wp14="http://schemas.microsoft.com/office/word/2010/wordml" w:rsidR="00026590" w:rsidRDefault="00287537" w14:paraId="610B7FB8" wp14:textId="77777777">
          <w:pPr>
            <w:pStyle w:val="TOC1"/>
            <w:tabs>
              <w:tab w:val="left" w:pos="440"/>
              <w:tab w:val="right" w:leader="dot" w:pos="10790"/>
            </w:tabs>
            <w:rPr>
              <w:rFonts w:eastAsiaTheme="minorEastAsia"/>
              <w:noProof/>
            </w:rPr>
          </w:pPr>
          <w:hyperlink w:history="1" w:anchor="_Toc106028686">
            <w:r w:rsidRPr="00FA7548" w:rsidR="00026590">
              <w:rPr>
                <w:rStyle w:val="Hyperlink"/>
                <w:noProof/>
              </w:rPr>
              <w:t>4</w:t>
            </w:r>
            <w:r w:rsidR="00026590">
              <w:rPr>
                <w:rFonts w:eastAsiaTheme="minorEastAsia"/>
                <w:noProof/>
              </w:rPr>
              <w:tab/>
            </w:r>
            <w:r w:rsidRPr="00FA7548" w:rsidR="00026590">
              <w:rPr>
                <w:rStyle w:val="Hyperlink"/>
                <w:noProof/>
              </w:rPr>
              <w:t>Sprint 1 Presentation</w:t>
            </w:r>
            <w:r w:rsidR="00026590">
              <w:rPr>
                <w:noProof/>
                <w:webHidden/>
              </w:rPr>
              <w:tab/>
            </w:r>
            <w:r w:rsidR="00026590">
              <w:rPr>
                <w:noProof/>
                <w:webHidden/>
              </w:rPr>
              <w:fldChar w:fldCharType="begin"/>
            </w:r>
            <w:r w:rsidR="00026590">
              <w:rPr>
                <w:noProof/>
                <w:webHidden/>
              </w:rPr>
              <w:instrText xml:space="preserve"> PAGEREF _Toc106028686 \h </w:instrText>
            </w:r>
            <w:r w:rsidR="00026590">
              <w:rPr>
                <w:noProof/>
                <w:webHidden/>
              </w:rPr>
            </w:r>
            <w:r w:rsidR="00026590">
              <w:rPr>
                <w:noProof/>
                <w:webHidden/>
              </w:rPr>
              <w:fldChar w:fldCharType="separate"/>
            </w:r>
            <w:r w:rsidR="00026590">
              <w:rPr>
                <w:noProof/>
                <w:webHidden/>
              </w:rPr>
              <w:t>2</w:t>
            </w:r>
            <w:r w:rsidR="00026590">
              <w:rPr>
                <w:noProof/>
                <w:webHidden/>
              </w:rPr>
              <w:fldChar w:fldCharType="end"/>
            </w:r>
          </w:hyperlink>
        </w:p>
        <w:p xmlns:wp14="http://schemas.microsoft.com/office/word/2010/wordml" w:rsidR="00044C8C" w:rsidP="006A702E" w:rsidRDefault="00044C8C" w14:paraId="672A6659" wp14:textId="77777777">
          <w:pPr>
            <w:rPr>
              <w:b/>
              <w:bCs/>
              <w:noProof/>
            </w:rPr>
          </w:pPr>
          <w:r>
            <w:rPr>
              <w:b/>
              <w:bCs/>
              <w:noProof/>
            </w:rPr>
            <w:fldChar w:fldCharType="end"/>
          </w:r>
        </w:p>
      </w:sdtContent>
    </w:sdt>
    <w:p xmlns:wp14="http://schemas.microsoft.com/office/word/2010/wordml" w:rsidRPr="00CD2C3E" w:rsidR="00BD6133" w:rsidP="00BD6133" w:rsidRDefault="00BD6133" w14:paraId="3816D4D4" wp14:textId="77777777">
      <w:pPr>
        <w:pStyle w:val="Heading1"/>
      </w:pPr>
      <w:bookmarkStart w:name="_Toc106028683" w:id="1"/>
      <w:bookmarkEnd w:id="0"/>
      <w:r>
        <w:t>Sprint 1 Backlog</w:t>
      </w:r>
      <w:bookmarkEnd w:id="1"/>
    </w:p>
    <w:tbl>
      <w:tblPr>
        <w:tblStyle w:val="TableGrid"/>
        <w:tblW w:w="0" w:type="auto"/>
        <w:tblLook w:val="04A0" w:firstRow="1" w:lastRow="0" w:firstColumn="1" w:lastColumn="0" w:noHBand="0" w:noVBand="1"/>
      </w:tblPr>
      <w:tblGrid>
        <w:gridCol w:w="10430"/>
      </w:tblGrid>
      <w:tr xmlns:wp14="http://schemas.microsoft.com/office/word/2010/wordml" w:rsidR="00BD6133" w:rsidTr="00BD6133" w14:paraId="3A4A152F" wp14:textId="77777777">
        <w:tc>
          <w:tcPr>
            <w:tcW w:w="10430" w:type="dxa"/>
            <w:shd w:val="clear" w:color="auto" w:fill="F2F2F2" w:themeFill="background1" w:themeFillShade="F2"/>
          </w:tcPr>
          <w:p w:rsidRPr="00FA7162" w:rsidR="00BD6133" w:rsidP="007D61CD" w:rsidRDefault="00BD6133" w14:paraId="2A3AB60E" wp14:textId="77777777">
            <w:pPr>
              <w:rPr>
                <w:b/>
                <w:szCs w:val="22"/>
              </w:rPr>
            </w:pPr>
            <w:r>
              <w:rPr>
                <w:b/>
                <w:szCs w:val="22"/>
              </w:rPr>
              <w:t>Deliverable</w:t>
            </w:r>
          </w:p>
          <w:p w:rsidRPr="00BD6133" w:rsidR="00BD6133" w:rsidP="007D61CD" w:rsidRDefault="00BD6133" w14:paraId="1F1F0198" wp14:textId="77777777">
            <w:pPr>
              <w:spacing w:before="160"/>
              <w:rPr>
                <w:sz w:val="20"/>
                <w:szCs w:val="22"/>
              </w:rPr>
            </w:pPr>
            <w:r w:rsidRPr="00BD6133">
              <w:rPr>
                <w:sz w:val="20"/>
                <w:szCs w:val="22"/>
              </w:rPr>
              <w:t xml:space="preserve">Develop a set of user stories that you can accomplish in the form of a working system by the end of the sprint (July 11). Note that “Status” is one of these values: </w:t>
            </w:r>
          </w:p>
          <w:p w:rsidRPr="00BD6133" w:rsidR="00BD6133" w:rsidP="007D61CD" w:rsidRDefault="00BD6133" w14:paraId="0A37501D" wp14:textId="77777777">
            <w:pPr>
              <w:rPr>
                <w:sz w:val="20"/>
                <w:szCs w:val="22"/>
              </w:rPr>
            </w:pPr>
          </w:p>
          <w:tbl>
            <w:tblPr>
              <w:tblStyle w:val="TableGrid"/>
              <w:tblW w:w="0" w:type="auto"/>
              <w:tblLook w:val="04A0" w:firstRow="1" w:lastRow="0" w:firstColumn="1" w:lastColumn="0" w:noHBand="0" w:noVBand="1"/>
            </w:tblPr>
            <w:tblGrid>
              <w:gridCol w:w="1759"/>
              <w:gridCol w:w="5924"/>
            </w:tblGrid>
            <w:tr w:rsidRPr="00BD6133" w:rsidR="00BD6133" w:rsidTr="00BD6133" w14:paraId="57E1738D" wp14:textId="77777777">
              <w:tc>
                <w:tcPr>
                  <w:tcW w:w="1759" w:type="dxa"/>
                </w:tcPr>
                <w:p w:rsidRPr="00BD6133" w:rsidR="00BD6133" w:rsidP="007D61CD" w:rsidRDefault="00BD6133" w14:paraId="1B9FBFDD" wp14:textId="77777777">
                  <w:pPr>
                    <w:rPr>
                      <w:rFonts w:cstheme="minorHAnsi"/>
                      <w:b/>
                      <w:sz w:val="20"/>
                    </w:rPr>
                  </w:pPr>
                  <w:r w:rsidRPr="00BD6133">
                    <w:rPr>
                      <w:rFonts w:cstheme="minorHAnsi"/>
                      <w:b/>
                      <w:sz w:val="20"/>
                    </w:rPr>
                    <w:t>Status</w:t>
                  </w:r>
                </w:p>
              </w:tc>
              <w:tc>
                <w:tcPr>
                  <w:tcW w:w="5924" w:type="dxa"/>
                </w:tcPr>
                <w:p w:rsidRPr="00BD6133" w:rsidR="00BD6133" w:rsidP="007D61CD" w:rsidRDefault="00BD6133" w14:paraId="31FF54C8" wp14:textId="77777777">
                  <w:pPr>
                    <w:rPr>
                      <w:rFonts w:cstheme="minorHAnsi"/>
                      <w:b/>
                      <w:sz w:val="20"/>
                    </w:rPr>
                  </w:pPr>
                  <w:r w:rsidRPr="00BD6133">
                    <w:rPr>
                      <w:rFonts w:cstheme="minorHAnsi"/>
                      <w:b/>
                      <w:sz w:val="20"/>
                    </w:rPr>
                    <w:t>Description</w:t>
                  </w:r>
                </w:p>
              </w:tc>
            </w:tr>
            <w:tr w:rsidRPr="00BD6133" w:rsidR="00BD6133" w:rsidTr="00BD6133" w14:paraId="5161A109" wp14:textId="77777777">
              <w:tc>
                <w:tcPr>
                  <w:tcW w:w="1759" w:type="dxa"/>
                </w:tcPr>
                <w:p w:rsidRPr="00BD6133" w:rsidR="00BD6133" w:rsidP="007D61CD" w:rsidRDefault="00BD6133" w14:paraId="0B477452" wp14:textId="77777777">
                  <w:pPr>
                    <w:rPr>
                      <w:rFonts w:cstheme="minorHAnsi"/>
                      <w:sz w:val="20"/>
                    </w:rPr>
                  </w:pPr>
                  <w:r w:rsidRPr="00BD6133">
                    <w:rPr>
                      <w:rFonts w:cstheme="minorHAnsi"/>
                      <w:sz w:val="20"/>
                    </w:rPr>
                    <w:t>Complete</w:t>
                  </w:r>
                </w:p>
              </w:tc>
              <w:tc>
                <w:tcPr>
                  <w:tcW w:w="5924" w:type="dxa"/>
                </w:tcPr>
                <w:p w:rsidRPr="00BD6133" w:rsidR="00BD6133" w:rsidP="007D61CD" w:rsidRDefault="00BD6133" w14:paraId="4E50C175" wp14:textId="77777777">
                  <w:pPr>
                    <w:rPr>
                      <w:rFonts w:cstheme="minorHAnsi"/>
                      <w:sz w:val="20"/>
                    </w:rPr>
                  </w:pPr>
                  <w:r w:rsidRPr="00BD6133">
                    <w:rPr>
                      <w:rFonts w:cstheme="minorHAnsi"/>
                      <w:sz w:val="20"/>
                    </w:rPr>
                    <w:t>System tests verify that story has been implemented correctly.</w:t>
                  </w:r>
                </w:p>
              </w:tc>
            </w:tr>
            <w:tr w:rsidRPr="00BD6133" w:rsidR="00BD6133" w:rsidTr="00BD6133" w14:paraId="76C55F8C" wp14:textId="77777777">
              <w:tc>
                <w:tcPr>
                  <w:tcW w:w="1759" w:type="dxa"/>
                </w:tcPr>
                <w:p w:rsidRPr="00BD6133" w:rsidR="00BD6133" w:rsidP="007D61CD" w:rsidRDefault="00BD6133" w14:paraId="31CF36FE" wp14:textId="77777777">
                  <w:pPr>
                    <w:rPr>
                      <w:rFonts w:cstheme="minorHAnsi"/>
                      <w:sz w:val="20"/>
                    </w:rPr>
                  </w:pPr>
                  <w:r w:rsidRPr="00BD6133">
                    <w:rPr>
                      <w:rFonts w:cstheme="minorHAnsi"/>
                      <w:sz w:val="20"/>
                    </w:rPr>
                    <w:t>Buggy</w:t>
                  </w:r>
                </w:p>
              </w:tc>
              <w:tc>
                <w:tcPr>
                  <w:tcW w:w="5924" w:type="dxa"/>
                </w:tcPr>
                <w:p w:rsidRPr="00BD6133" w:rsidR="00BD6133" w:rsidP="007D61CD" w:rsidRDefault="00BD6133" w14:paraId="118BCB2E" wp14:textId="77777777">
                  <w:pPr>
                    <w:rPr>
                      <w:rFonts w:cstheme="minorHAnsi"/>
                      <w:sz w:val="20"/>
                    </w:rPr>
                  </w:pPr>
                  <w:r w:rsidRPr="00BD6133">
                    <w:rPr>
                      <w:rFonts w:cstheme="minorHAnsi"/>
                      <w:sz w:val="20"/>
                    </w:rPr>
                    <w:t>Sometimes works according to system tests</w:t>
                  </w:r>
                </w:p>
              </w:tc>
            </w:tr>
            <w:tr w:rsidRPr="00BD6133" w:rsidR="00BD6133" w:rsidTr="00BD6133" w14:paraId="7EF4B5F5" wp14:textId="77777777">
              <w:tc>
                <w:tcPr>
                  <w:tcW w:w="1759" w:type="dxa"/>
                </w:tcPr>
                <w:p w:rsidRPr="00BD6133" w:rsidR="00BD6133" w:rsidP="007D61CD" w:rsidRDefault="00BD6133" w14:paraId="4913D6E8" wp14:textId="77777777">
                  <w:pPr>
                    <w:rPr>
                      <w:rFonts w:cstheme="minorHAnsi"/>
                      <w:sz w:val="20"/>
                    </w:rPr>
                  </w:pPr>
                  <w:r w:rsidRPr="00BD6133">
                    <w:rPr>
                      <w:rFonts w:cstheme="minorHAnsi"/>
                      <w:sz w:val="20"/>
                    </w:rPr>
                    <w:t>Incomplete</w:t>
                  </w:r>
                </w:p>
              </w:tc>
              <w:tc>
                <w:tcPr>
                  <w:tcW w:w="5924" w:type="dxa"/>
                </w:tcPr>
                <w:p w:rsidRPr="00BD6133" w:rsidR="00BD6133" w:rsidP="007D61CD" w:rsidRDefault="00BD6133" w14:paraId="54ABE81A" wp14:textId="77777777">
                  <w:pPr>
                    <w:rPr>
                      <w:rFonts w:cstheme="minorHAnsi"/>
                      <w:sz w:val="20"/>
                    </w:rPr>
                  </w:pPr>
                  <w:r w:rsidRPr="00BD6133">
                    <w:rPr>
                      <w:rFonts w:cstheme="minorHAnsi"/>
                      <w:sz w:val="20"/>
                    </w:rPr>
                    <w:t>Started but not completed</w:t>
                  </w:r>
                </w:p>
              </w:tc>
            </w:tr>
            <w:tr w:rsidRPr="00BD6133" w:rsidR="00BD6133" w:rsidTr="00BD6133" w14:paraId="28687494" wp14:textId="77777777">
              <w:tc>
                <w:tcPr>
                  <w:tcW w:w="1759" w:type="dxa"/>
                </w:tcPr>
                <w:p w:rsidRPr="00BD6133" w:rsidR="00BD6133" w:rsidP="007D61CD" w:rsidRDefault="00BD6133" w14:paraId="1B4B3B49" wp14:textId="77777777">
                  <w:pPr>
                    <w:rPr>
                      <w:rFonts w:cstheme="minorHAnsi"/>
                      <w:sz w:val="20"/>
                    </w:rPr>
                  </w:pPr>
                  <w:r w:rsidRPr="00BD6133">
                    <w:rPr>
                      <w:rFonts w:cstheme="minorHAnsi"/>
                      <w:sz w:val="20"/>
                    </w:rPr>
                    <w:t>Not Implemented</w:t>
                  </w:r>
                </w:p>
              </w:tc>
              <w:tc>
                <w:tcPr>
                  <w:tcW w:w="5924" w:type="dxa"/>
                </w:tcPr>
                <w:p w:rsidRPr="00BD6133" w:rsidR="00BD6133" w:rsidP="007D61CD" w:rsidRDefault="00BD6133" w14:paraId="74F491BE" wp14:textId="77777777">
                  <w:pPr>
                    <w:rPr>
                      <w:rFonts w:cstheme="minorHAnsi"/>
                      <w:sz w:val="20"/>
                    </w:rPr>
                  </w:pPr>
                  <w:r w:rsidRPr="00BD6133">
                    <w:rPr>
                      <w:rFonts w:cstheme="minorHAnsi"/>
                      <w:sz w:val="20"/>
                    </w:rPr>
                    <w:t>No code written.</w:t>
                  </w:r>
                </w:p>
              </w:tc>
            </w:tr>
          </w:tbl>
          <w:p w:rsidRPr="00FA7162" w:rsidR="00BD6133" w:rsidP="007D61CD" w:rsidRDefault="00BD6133" w14:paraId="5DAB6C7B" wp14:textId="77777777">
            <w:pPr>
              <w:spacing w:before="160"/>
              <w:rPr>
                <w:szCs w:val="22"/>
              </w:rPr>
            </w:pPr>
          </w:p>
        </w:tc>
      </w:tr>
    </w:tbl>
    <w:p xmlns:wp14="http://schemas.microsoft.com/office/word/2010/wordml" w:rsidR="00BD6133" w:rsidP="00BD6133" w:rsidRDefault="00BD6133" w14:paraId="02EB378F" wp14:textId="77777777"/>
    <w:tbl>
      <w:tblPr>
        <w:tblStyle w:val="TableGrid"/>
        <w:tblW w:w="10903" w:type="dxa"/>
        <w:tblLook w:val="04A0" w:firstRow="1" w:lastRow="0" w:firstColumn="1" w:lastColumn="0" w:noHBand="0" w:noVBand="1"/>
      </w:tblPr>
      <w:tblGrid>
        <w:gridCol w:w="1414"/>
        <w:gridCol w:w="9489"/>
      </w:tblGrid>
      <w:tr xmlns:wp14="http://schemas.microsoft.com/office/word/2010/wordml" w:rsidRPr="00AC2B73" w:rsidR="00BD6133" w:rsidTr="5D7DD9F0" w14:paraId="346D564C" wp14:textId="77777777">
        <w:tc>
          <w:tcPr>
            <w:tcW w:w="1414" w:type="dxa"/>
            <w:tcMar/>
          </w:tcPr>
          <w:p w:rsidRPr="00DC34FF" w:rsidR="00BD6133" w:rsidP="007D61CD" w:rsidRDefault="00BD6133" w14:paraId="65A8FBBE" wp14:textId="77777777">
            <w:pPr>
              <w:rPr>
                <w:rFonts w:cstheme="minorHAnsi"/>
                <w:szCs w:val="22"/>
              </w:rPr>
            </w:pPr>
            <w:r>
              <w:rPr>
                <w:rFonts w:cstheme="minorHAnsi"/>
                <w:szCs w:val="22"/>
              </w:rPr>
              <w:t>US Number</w:t>
            </w:r>
          </w:p>
        </w:tc>
        <w:tc>
          <w:tcPr>
            <w:tcW w:w="9489" w:type="dxa"/>
            <w:tcMar/>
          </w:tcPr>
          <w:p w:rsidRPr="00AC2B73" w:rsidR="00BD6133" w:rsidP="5D7DD9F0" w:rsidRDefault="00BD6133" w14:paraId="44E98596" wp14:textId="1EC3F8C2">
            <w:pPr>
              <w:rPr>
                <w:rFonts w:cs="Calibri" w:cstheme="minorAscii"/>
              </w:rPr>
            </w:pPr>
            <w:r w:rsidRPr="5D7DD9F0" w:rsidR="00BD6133">
              <w:rPr>
                <w:rFonts w:cs="Calibri" w:cstheme="minorAscii"/>
              </w:rPr>
              <w:t>1</w:t>
            </w:r>
            <w:r w:rsidRPr="5D7DD9F0" w:rsidR="00BD6133">
              <w:rPr>
                <w:rFonts w:cs="Calibri" w:cstheme="minorAscii"/>
              </w:rPr>
              <w:t xml:space="preserve"> – Complete</w:t>
            </w:r>
          </w:p>
        </w:tc>
      </w:tr>
      <w:tr xmlns:wp14="http://schemas.microsoft.com/office/word/2010/wordml" w:rsidRPr="00AC2B73" w:rsidR="00BD6133" w:rsidTr="5D7DD9F0" w14:paraId="06C9D26E" wp14:textId="77777777">
        <w:tc>
          <w:tcPr>
            <w:tcW w:w="1414" w:type="dxa"/>
            <w:tcMar/>
          </w:tcPr>
          <w:p w:rsidRPr="00DC34FF" w:rsidR="00BD6133" w:rsidP="007D61CD" w:rsidRDefault="00BD6133" w14:paraId="5470D313" wp14:textId="77777777">
            <w:pPr>
              <w:jc w:val="left"/>
              <w:rPr>
                <w:rFonts w:cstheme="minorHAnsi"/>
                <w:szCs w:val="22"/>
              </w:rPr>
            </w:pPr>
            <w:r>
              <w:rPr>
                <w:rFonts w:cstheme="minorHAnsi"/>
                <w:szCs w:val="22"/>
              </w:rPr>
              <w:t>User Story (US)</w:t>
            </w:r>
          </w:p>
        </w:tc>
        <w:tc>
          <w:tcPr>
            <w:tcW w:w="9489" w:type="dxa"/>
            <w:tcMar/>
          </w:tcPr>
          <w:p w:rsidRPr="00523269" w:rsidR="00BD6133" w:rsidP="5D7DD9F0" w:rsidRDefault="00523269" w14:paraId="730F6CF1" wp14:textId="2F7AC023">
            <w:pPr>
              <w:rPr>
                <w:rFonts w:cs="Calibri" w:cstheme="minorAscii"/>
              </w:rPr>
            </w:pPr>
            <w:bookmarkStart w:name="_GoBack" w:id="2"/>
            <w:bookmarkEnd w:id="2"/>
            <w:r w:rsidRPr="5D7DD9F0" w:rsidR="5D7DD9F0">
              <w:rPr>
                <w:rFonts w:cs="Calibri" w:cstheme="minorAscii"/>
              </w:rPr>
              <w:t>As a key office administrator, I want to be able to save building information to a text file.</w:t>
            </w:r>
          </w:p>
        </w:tc>
      </w:tr>
      <w:tr xmlns:wp14="http://schemas.microsoft.com/office/word/2010/wordml" w:rsidRPr="00AC2B73" w:rsidR="00BD6133" w:rsidTr="5D7DD9F0" w14:paraId="227CAA86" wp14:textId="77777777">
        <w:tc>
          <w:tcPr>
            <w:tcW w:w="1414" w:type="dxa"/>
            <w:tcMar/>
          </w:tcPr>
          <w:p w:rsidRPr="00DC34FF" w:rsidR="00BD6133" w:rsidP="007D61CD" w:rsidRDefault="00BD6133" w14:paraId="7627B49D" wp14:textId="77777777">
            <w:pPr>
              <w:rPr>
                <w:rFonts w:cstheme="minorHAnsi"/>
                <w:szCs w:val="22"/>
              </w:rPr>
            </w:pPr>
            <w:r>
              <w:rPr>
                <w:rFonts w:cstheme="minorHAnsi"/>
                <w:szCs w:val="22"/>
              </w:rPr>
              <w:t>Requirement</w:t>
            </w:r>
          </w:p>
        </w:tc>
        <w:tc>
          <w:tcPr>
            <w:tcW w:w="9489" w:type="dxa"/>
            <w:tcMar/>
          </w:tcPr>
          <w:p w:rsidRPr="00AC2B73" w:rsidR="00BD6133" w:rsidP="5D7DD9F0" w:rsidRDefault="00BD6133" w14:paraId="15AA5E26" wp14:textId="270F27D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1</w:t>
            </w:r>
          </w:p>
        </w:tc>
      </w:tr>
      <w:tr xmlns:wp14="http://schemas.microsoft.com/office/word/2010/wordml" w:rsidRPr="00AC2B73" w:rsidR="00BD6133" w:rsidTr="5D7DD9F0" w14:paraId="1C8B7D81" wp14:textId="77777777">
        <w:tc>
          <w:tcPr>
            <w:tcW w:w="1414" w:type="dxa"/>
            <w:tcMar/>
          </w:tcPr>
          <w:p w:rsidRPr="00DC34FF" w:rsidR="00BD6133" w:rsidP="007D61CD" w:rsidRDefault="00BD6133" w14:paraId="25546E3C" wp14:textId="77777777">
            <w:pPr>
              <w:rPr>
                <w:rFonts w:cstheme="minorHAnsi"/>
                <w:szCs w:val="22"/>
              </w:rPr>
            </w:pPr>
            <w:r w:rsidRPr="00DC34FF">
              <w:rPr>
                <w:rFonts w:cstheme="minorHAnsi"/>
                <w:szCs w:val="22"/>
              </w:rPr>
              <w:t>Notes</w:t>
            </w:r>
          </w:p>
        </w:tc>
        <w:tc>
          <w:tcPr>
            <w:tcW w:w="9489" w:type="dxa"/>
            <w:tcMar/>
          </w:tcPr>
          <w:p w:rsidRPr="00AC2B73" w:rsidR="00BD6133" w:rsidP="5D7DD9F0" w:rsidRDefault="00BD6133" w14:paraId="47C223E4" w14:noSpellErr="1" wp14:textId="7BD2D7C3">
            <w:pPr>
              <w:rPr>
                <w:rFonts w:cs="Calibri" w:cstheme="minorAscii"/>
              </w:rPr>
            </w:pPr>
          </w:p>
        </w:tc>
      </w:tr>
    </w:tbl>
    <w:p xmlns:wp14="http://schemas.microsoft.com/office/word/2010/wordml" w:rsidR="00BD6133" w:rsidP="00BD6133" w:rsidRDefault="00BD6133" w14:paraId="6A05A809" wp14:textId="77777777">
      <w:pPr>
        <w:rPr>
          <w:rFonts w:eastAsia="Times New Roman" w:cstheme="minorHAnsi"/>
        </w:rPr>
      </w:pPr>
    </w:p>
    <w:tbl>
      <w:tblPr>
        <w:tblStyle w:val="TableGrid"/>
        <w:tblW w:w="10885" w:type="dxa"/>
        <w:tblLook w:val="04A0" w:firstRow="1" w:lastRow="0" w:firstColumn="1" w:lastColumn="0" w:noHBand="0" w:noVBand="1"/>
      </w:tblPr>
      <w:tblGrid>
        <w:gridCol w:w="1414"/>
        <w:gridCol w:w="9471"/>
      </w:tblGrid>
      <w:tr xmlns:wp14="http://schemas.microsoft.com/office/word/2010/wordml" w:rsidRPr="00AC2B73" w:rsidR="00BD6133" w:rsidTr="5D7DD9F0" w14:paraId="07B48486" wp14:textId="77777777">
        <w:tc>
          <w:tcPr>
            <w:tcW w:w="1414" w:type="dxa"/>
            <w:tcMar/>
          </w:tcPr>
          <w:p w:rsidRPr="00DC34FF" w:rsidR="00BD6133" w:rsidP="007D61CD" w:rsidRDefault="00BD6133" w14:paraId="0728736F" wp14:textId="77777777">
            <w:pPr>
              <w:rPr>
                <w:rFonts w:cstheme="minorHAnsi"/>
                <w:szCs w:val="22"/>
              </w:rPr>
            </w:pPr>
            <w:r>
              <w:rPr>
                <w:rFonts w:cstheme="minorHAnsi"/>
                <w:szCs w:val="22"/>
              </w:rPr>
              <w:t>US Number</w:t>
            </w:r>
          </w:p>
        </w:tc>
        <w:tc>
          <w:tcPr>
            <w:tcW w:w="9471" w:type="dxa"/>
            <w:tcMar/>
          </w:tcPr>
          <w:p w:rsidRPr="00AC2B73" w:rsidR="00BD6133" w:rsidP="5D7DD9F0" w:rsidRDefault="00BD6133" w14:paraId="13C53FE0" wp14:textId="2479CB92">
            <w:pPr>
              <w:pStyle w:val="Normal"/>
              <w:rPr>
                <w:rFonts w:cs="Calibri" w:cstheme="minorAscii"/>
              </w:rPr>
            </w:pPr>
            <w:r w:rsidRPr="5D7DD9F0" w:rsidR="00BD6133">
              <w:rPr>
                <w:rFonts w:cs="Calibri" w:cstheme="minorAscii"/>
              </w:rPr>
              <w:t>2 –</w:t>
            </w:r>
            <w:r w:rsidRPr="5D7DD9F0" w:rsidR="00BD6133">
              <w:rPr>
                <w:rFonts w:cs="Calibri" w:cstheme="minorAscii"/>
              </w:rPr>
              <w:t xml:space="preserve"> Complete</w:t>
            </w:r>
          </w:p>
        </w:tc>
      </w:tr>
      <w:tr xmlns:wp14="http://schemas.microsoft.com/office/word/2010/wordml" w:rsidRPr="00AC2B73" w:rsidR="00BD6133" w:rsidTr="5D7DD9F0" w14:paraId="4510426C" wp14:textId="77777777">
        <w:tc>
          <w:tcPr>
            <w:tcW w:w="1414" w:type="dxa"/>
            <w:tcMar/>
          </w:tcPr>
          <w:p w:rsidRPr="00DC34FF" w:rsidR="00BD6133" w:rsidP="007D61CD" w:rsidRDefault="00BD6133" w14:paraId="6AC7148D" wp14:textId="77777777">
            <w:pPr>
              <w:rPr>
                <w:rFonts w:cstheme="minorHAnsi"/>
                <w:szCs w:val="22"/>
              </w:rPr>
            </w:pPr>
            <w:r>
              <w:rPr>
                <w:rFonts w:cstheme="minorHAnsi"/>
                <w:szCs w:val="22"/>
              </w:rPr>
              <w:t>User Story</w:t>
            </w:r>
          </w:p>
        </w:tc>
        <w:tc>
          <w:tcPr>
            <w:tcW w:w="9471" w:type="dxa"/>
            <w:tcMar/>
          </w:tcPr>
          <w:p w:rsidRPr="00AC2B73" w:rsidR="00BD6133" w:rsidP="5D7DD9F0" w:rsidRDefault="00BD6133" w14:paraId="5A39BBE3" wp14:textId="2D8C72F5">
            <w:pPr>
              <w:rPr>
                <w:rFonts w:cs="Calibri" w:cstheme="minorAscii"/>
              </w:rPr>
            </w:pPr>
            <w:r w:rsidRPr="5D7DD9F0" w:rsidR="5D7DD9F0">
              <w:rPr>
                <w:rFonts w:cs="Calibri" w:cstheme="minorAscii"/>
              </w:rPr>
              <w:t>As a key office administrator, I want to be able to save employee information to a text file.</w:t>
            </w:r>
          </w:p>
        </w:tc>
      </w:tr>
      <w:tr xmlns:wp14="http://schemas.microsoft.com/office/word/2010/wordml" w:rsidRPr="00AC2B73" w:rsidR="00BD6133" w:rsidTr="5D7DD9F0" w14:paraId="6C09C453" wp14:textId="77777777">
        <w:tc>
          <w:tcPr>
            <w:tcW w:w="1414" w:type="dxa"/>
            <w:tcMar/>
          </w:tcPr>
          <w:p w:rsidRPr="00DC34FF" w:rsidR="00BD6133" w:rsidP="007D61CD" w:rsidRDefault="00BD6133" w14:paraId="3E882057" wp14:textId="77777777">
            <w:pPr>
              <w:rPr>
                <w:rFonts w:cstheme="minorHAnsi"/>
                <w:szCs w:val="22"/>
              </w:rPr>
            </w:pPr>
            <w:r>
              <w:rPr>
                <w:rFonts w:cstheme="minorHAnsi"/>
                <w:szCs w:val="22"/>
              </w:rPr>
              <w:t>Requirement</w:t>
            </w:r>
          </w:p>
        </w:tc>
        <w:tc>
          <w:tcPr>
            <w:tcW w:w="9471" w:type="dxa"/>
            <w:tcMar/>
          </w:tcPr>
          <w:p w:rsidRPr="00AC2B73" w:rsidR="00BD6133" w:rsidP="5D7DD9F0" w:rsidRDefault="00BD6133" w14:paraId="41C8F396" wp14:textId="2662F2E3">
            <w:pPr>
              <w:rPr>
                <w:rFonts w:cs="Calibri" w:cstheme="minorAscii"/>
              </w:rPr>
            </w:pPr>
            <w:r w:rsidRPr="5D7DD9F0" w:rsidR="5D7DD9F0">
              <w:rPr>
                <w:rFonts w:cs="Calibri" w:cstheme="minorAscii"/>
              </w:rPr>
              <w:t>1</w:t>
            </w:r>
          </w:p>
        </w:tc>
      </w:tr>
      <w:tr xmlns:wp14="http://schemas.microsoft.com/office/word/2010/wordml" w:rsidRPr="00AC2B73" w:rsidR="00BD6133" w:rsidTr="5D7DD9F0" w14:paraId="4707AF9E" wp14:textId="77777777">
        <w:tc>
          <w:tcPr>
            <w:tcW w:w="1414" w:type="dxa"/>
            <w:tcMar/>
          </w:tcPr>
          <w:p w:rsidRPr="00DC34FF" w:rsidR="00BD6133" w:rsidP="007D61CD" w:rsidRDefault="00BD6133" w14:paraId="2E961B28" wp14:textId="77777777">
            <w:pPr>
              <w:rPr>
                <w:rFonts w:cstheme="minorHAnsi"/>
                <w:szCs w:val="22"/>
              </w:rPr>
            </w:pPr>
            <w:r w:rsidRPr="00DC34FF">
              <w:rPr>
                <w:rFonts w:cstheme="minorHAnsi"/>
                <w:szCs w:val="22"/>
              </w:rPr>
              <w:t>Notes</w:t>
            </w:r>
          </w:p>
        </w:tc>
        <w:tc>
          <w:tcPr>
            <w:tcW w:w="9471" w:type="dxa"/>
            <w:tcMar/>
          </w:tcPr>
          <w:p w:rsidRPr="00AC2B73" w:rsidR="00BD6133" w:rsidP="007D61CD" w:rsidRDefault="00BD6133" w14:paraId="72A3D3EC" wp14:textId="77777777">
            <w:pPr>
              <w:rPr>
                <w:rFonts w:cstheme="minorHAnsi"/>
                <w:szCs w:val="22"/>
              </w:rPr>
            </w:pPr>
          </w:p>
        </w:tc>
      </w:tr>
    </w:tbl>
    <w:p xmlns:wp14="http://schemas.microsoft.com/office/word/2010/wordml" w:rsidRPr="00AC2B73" w:rsidR="00BD6133" w:rsidP="5D7DD9F0" w:rsidRDefault="00BD6133" w14:paraId="172A0622" wp14:noSpellErr="1" wp14:textId="100B324A">
      <w:pPr>
        <w:rPr>
          <w:rFonts w:eastAsia="Times New Roman" w:cs="Calibri" w:cstheme="minorAscii"/>
        </w:rPr>
      </w:pPr>
    </w:p>
    <w:tbl>
      <w:tblPr>
        <w:tblStyle w:val="TableGrid"/>
        <w:tblW w:w="0" w:type="auto"/>
        <w:tblLook w:val="04A0" w:firstRow="1" w:lastRow="0" w:firstColumn="1" w:lastColumn="0" w:noHBand="0" w:noVBand="1"/>
      </w:tblPr>
      <w:tblGrid>
        <w:gridCol w:w="1414"/>
        <w:gridCol w:w="9471"/>
      </w:tblGrid>
      <w:tr w:rsidR="5D7DD9F0" w:rsidTr="5D7DD9F0" w14:paraId="756A9CA8">
        <w:tc>
          <w:tcPr>
            <w:tcW w:w="1414" w:type="dxa"/>
            <w:tcMar/>
          </w:tcPr>
          <w:p w:rsidR="00BD6133" w:rsidP="5D7DD9F0" w:rsidRDefault="00BD6133" w14:noSpellErr="1" w14:paraId="54D52E4C">
            <w:pPr>
              <w:rPr>
                <w:rFonts w:cs="Calibri" w:cstheme="minorAscii"/>
              </w:rPr>
            </w:pPr>
            <w:r w:rsidRPr="5D7DD9F0" w:rsidR="00BD6133">
              <w:rPr>
                <w:rFonts w:cs="Calibri" w:cstheme="minorAscii"/>
              </w:rPr>
              <w:t>US Number</w:t>
            </w:r>
          </w:p>
        </w:tc>
        <w:tc>
          <w:tcPr>
            <w:tcW w:w="9471" w:type="dxa"/>
            <w:tcMar/>
          </w:tcPr>
          <w:p w:rsidR="00BD6133" w:rsidP="5D7DD9F0" w:rsidRDefault="00BD6133" w14:paraId="71615790" w14:textId="11028971">
            <w:pPr>
              <w:pStyle w:val="Normal"/>
              <w:rPr>
                <w:rFonts w:cs="Calibri" w:cstheme="minorAscii"/>
              </w:rPr>
            </w:pPr>
            <w:r w:rsidRPr="5D7DD9F0" w:rsidR="00BD6133">
              <w:rPr>
                <w:rFonts w:cs="Calibri" w:cstheme="minorAscii"/>
              </w:rPr>
              <w:t>3 – Inc</w:t>
            </w:r>
            <w:r w:rsidRPr="5D7DD9F0" w:rsidR="00BD6133">
              <w:rPr>
                <w:rFonts w:cs="Calibri" w:cstheme="minorAscii"/>
              </w:rPr>
              <w:t>omplete</w:t>
            </w:r>
          </w:p>
        </w:tc>
      </w:tr>
      <w:tr w:rsidR="5D7DD9F0" w:rsidTr="5D7DD9F0" w14:paraId="04BB1D55">
        <w:tc>
          <w:tcPr>
            <w:tcW w:w="1414" w:type="dxa"/>
            <w:tcMar/>
          </w:tcPr>
          <w:p w:rsidR="00BD6133" w:rsidP="5D7DD9F0" w:rsidRDefault="00BD6133" w14:noSpellErr="1" w14:paraId="0FB7509A">
            <w:pPr>
              <w:rPr>
                <w:rFonts w:cs="Calibri" w:cstheme="minorAscii"/>
              </w:rPr>
            </w:pPr>
            <w:r w:rsidRPr="5D7DD9F0" w:rsidR="00BD6133">
              <w:rPr>
                <w:rFonts w:cs="Calibri" w:cstheme="minorAscii"/>
              </w:rPr>
              <w:t>User Story</w:t>
            </w:r>
          </w:p>
        </w:tc>
        <w:tc>
          <w:tcPr>
            <w:tcW w:w="9471" w:type="dxa"/>
            <w:tcMar/>
          </w:tcPr>
          <w:p w:rsidR="5D7DD9F0" w:rsidP="5D7DD9F0" w:rsidRDefault="5D7DD9F0" w14:paraId="6518979B" w14:textId="4A21C5C6">
            <w:pPr>
              <w:pStyle w:val="Normal"/>
              <w:rPr>
                <w:rFonts w:cs="Calibri" w:cstheme="minorAscii"/>
              </w:rPr>
            </w:pPr>
            <w:r w:rsidRPr="5D7DD9F0" w:rsidR="5D7DD9F0">
              <w:rPr>
                <w:rFonts w:cs="Calibri" w:cstheme="minorAscii"/>
              </w:rPr>
              <w:t>As a key office administrator, I want to be able to save access information to a text file</w:t>
            </w:r>
          </w:p>
        </w:tc>
      </w:tr>
      <w:tr w:rsidR="5D7DD9F0" w:rsidTr="5D7DD9F0" w14:paraId="0954F18C">
        <w:tc>
          <w:tcPr>
            <w:tcW w:w="1414" w:type="dxa"/>
            <w:tcMar/>
          </w:tcPr>
          <w:p w:rsidR="00BD6133" w:rsidP="5D7DD9F0" w:rsidRDefault="00BD6133" w14:noSpellErr="1" w14:paraId="30DAC972">
            <w:pPr>
              <w:rPr>
                <w:rFonts w:cs="Calibri" w:cstheme="minorAscii"/>
              </w:rPr>
            </w:pPr>
            <w:r w:rsidRPr="5D7DD9F0" w:rsidR="00BD6133">
              <w:rPr>
                <w:rFonts w:cs="Calibri" w:cstheme="minorAscii"/>
              </w:rPr>
              <w:t>Requirement</w:t>
            </w:r>
          </w:p>
        </w:tc>
        <w:tc>
          <w:tcPr>
            <w:tcW w:w="9471" w:type="dxa"/>
            <w:tcMar/>
          </w:tcPr>
          <w:p w:rsidR="5D7DD9F0" w:rsidP="5D7DD9F0" w:rsidRDefault="5D7DD9F0" w14:paraId="7714BD2D" w14:textId="2662F2E3">
            <w:pPr>
              <w:rPr>
                <w:rFonts w:cs="Calibri" w:cstheme="minorAscii"/>
              </w:rPr>
            </w:pPr>
            <w:r w:rsidRPr="5D7DD9F0" w:rsidR="5D7DD9F0">
              <w:rPr>
                <w:rFonts w:cs="Calibri" w:cstheme="minorAscii"/>
              </w:rPr>
              <w:t>1</w:t>
            </w:r>
          </w:p>
        </w:tc>
      </w:tr>
      <w:tr w:rsidR="5D7DD9F0" w:rsidTr="5D7DD9F0" w14:paraId="647849A7">
        <w:tc>
          <w:tcPr>
            <w:tcW w:w="1414" w:type="dxa"/>
            <w:tcMar/>
          </w:tcPr>
          <w:p w:rsidR="00BD6133" w:rsidP="5D7DD9F0" w:rsidRDefault="00BD6133" w14:noSpellErr="1" w14:paraId="64036E94">
            <w:pPr>
              <w:rPr>
                <w:rFonts w:cs="Calibri" w:cstheme="minorAscii"/>
              </w:rPr>
            </w:pPr>
            <w:r w:rsidRPr="5D7DD9F0" w:rsidR="00BD6133">
              <w:rPr>
                <w:rFonts w:cs="Calibri" w:cstheme="minorAscii"/>
              </w:rPr>
              <w:t>Notes</w:t>
            </w:r>
          </w:p>
        </w:tc>
        <w:tc>
          <w:tcPr>
            <w:tcW w:w="9471" w:type="dxa"/>
            <w:tcMar/>
          </w:tcPr>
          <w:p w:rsidR="5D7DD9F0" w:rsidP="5D7DD9F0" w:rsidRDefault="5D7DD9F0" w14:noSpellErr="1" w14:paraId="099997F6">
            <w:pPr>
              <w:rPr>
                <w:rFonts w:cs="Calibri" w:cstheme="minorAscii"/>
              </w:rPr>
            </w:pPr>
          </w:p>
        </w:tc>
      </w:tr>
    </w:tbl>
    <w:p w:rsidR="5D7DD9F0" w:rsidP="5D7DD9F0" w:rsidRDefault="5D7DD9F0" w14:paraId="48DEAA90" w14:textId="02AA6AC0">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471"/>
      </w:tblGrid>
      <w:tr w:rsidR="5D7DD9F0" w:rsidTr="5D7DD9F0" w14:paraId="4E6DB67B">
        <w:tc>
          <w:tcPr>
            <w:tcW w:w="1414" w:type="dxa"/>
            <w:tcMar/>
          </w:tcPr>
          <w:p w:rsidR="00BD6133" w:rsidP="5D7DD9F0" w:rsidRDefault="00BD6133" w14:noSpellErr="1" w14:paraId="25B4AA12">
            <w:pPr>
              <w:rPr>
                <w:rFonts w:cs="Calibri" w:cstheme="minorAscii"/>
              </w:rPr>
            </w:pPr>
            <w:r w:rsidRPr="5D7DD9F0" w:rsidR="00BD6133">
              <w:rPr>
                <w:rFonts w:cs="Calibri" w:cstheme="minorAscii"/>
              </w:rPr>
              <w:t>US Number</w:t>
            </w:r>
          </w:p>
        </w:tc>
        <w:tc>
          <w:tcPr>
            <w:tcW w:w="9471" w:type="dxa"/>
            <w:tcMar/>
          </w:tcPr>
          <w:p w:rsidR="00BD6133" w:rsidP="5D7DD9F0" w:rsidRDefault="00BD6133" w14:paraId="457CAD4B" w14:textId="335D09B7">
            <w:pPr>
              <w:pStyle w:val="Normal"/>
              <w:rPr>
                <w:rFonts w:cs="Calibri" w:cstheme="minorAscii"/>
              </w:rPr>
            </w:pPr>
            <w:r w:rsidRPr="5D7DD9F0" w:rsidR="00BD6133">
              <w:rPr>
                <w:rFonts w:cs="Calibri" w:cstheme="minorAscii"/>
              </w:rPr>
              <w:t xml:space="preserve">4 – </w:t>
            </w:r>
            <w:r w:rsidRPr="5D7DD9F0" w:rsidR="00BD6133">
              <w:rPr>
                <w:rFonts w:cs="Calibri" w:cstheme="minorAscii"/>
              </w:rPr>
              <w:t>Complete</w:t>
            </w:r>
          </w:p>
        </w:tc>
      </w:tr>
      <w:tr w:rsidR="5D7DD9F0" w:rsidTr="5D7DD9F0" w14:paraId="382A35C5">
        <w:tc>
          <w:tcPr>
            <w:tcW w:w="1414" w:type="dxa"/>
            <w:tcMar/>
          </w:tcPr>
          <w:p w:rsidR="00BD6133" w:rsidP="5D7DD9F0" w:rsidRDefault="00BD6133" w14:noSpellErr="1" w14:paraId="0FAD2941">
            <w:pPr>
              <w:rPr>
                <w:rFonts w:cs="Calibri" w:cstheme="minorAscii"/>
              </w:rPr>
            </w:pPr>
            <w:r w:rsidRPr="5D7DD9F0" w:rsidR="00BD6133">
              <w:rPr>
                <w:rFonts w:cs="Calibri" w:cstheme="minorAscii"/>
              </w:rPr>
              <w:t>User Story</w:t>
            </w:r>
          </w:p>
        </w:tc>
        <w:tc>
          <w:tcPr>
            <w:tcW w:w="9471" w:type="dxa"/>
            <w:tcMar/>
          </w:tcPr>
          <w:p w:rsidR="5D7DD9F0" w:rsidP="5D7DD9F0" w:rsidRDefault="5D7DD9F0" w14:paraId="45A4D3DE" w14:textId="52BD87C8">
            <w:pPr>
              <w:pStyle w:val="Normal"/>
              <w:rPr>
                <w:rFonts w:cs="Calibri" w:cstheme="minorAscii"/>
              </w:rPr>
            </w:pPr>
            <w:r w:rsidRPr="5D7DD9F0" w:rsidR="5D7DD9F0">
              <w:rPr>
                <w:rFonts w:cs="Calibri" w:cstheme="minorAscii"/>
              </w:rPr>
              <w:t>As a key office administrator, I want to be able to add buildings.</w:t>
            </w:r>
          </w:p>
        </w:tc>
      </w:tr>
      <w:tr w:rsidR="5D7DD9F0" w:rsidTr="5D7DD9F0" w14:paraId="13B432E7">
        <w:tc>
          <w:tcPr>
            <w:tcW w:w="1414" w:type="dxa"/>
            <w:tcMar/>
          </w:tcPr>
          <w:p w:rsidR="00BD6133" w:rsidP="5D7DD9F0" w:rsidRDefault="00BD6133" w14:noSpellErr="1" w14:paraId="6F3DF8FD">
            <w:pPr>
              <w:rPr>
                <w:rFonts w:cs="Calibri" w:cstheme="minorAscii"/>
              </w:rPr>
            </w:pPr>
            <w:r w:rsidRPr="5D7DD9F0" w:rsidR="00BD6133">
              <w:rPr>
                <w:rFonts w:cs="Calibri" w:cstheme="minorAscii"/>
              </w:rPr>
              <w:t>Requirement</w:t>
            </w:r>
          </w:p>
        </w:tc>
        <w:tc>
          <w:tcPr>
            <w:tcW w:w="9471" w:type="dxa"/>
            <w:tcMar/>
          </w:tcPr>
          <w:p w:rsidR="5D7DD9F0" w:rsidP="5D7DD9F0" w:rsidRDefault="5D7DD9F0" w14:paraId="37963899" w14:textId="47CD8B63">
            <w:pPr>
              <w:rPr>
                <w:rFonts w:cs="Calibri" w:cstheme="minorAscii"/>
              </w:rPr>
            </w:pPr>
            <w:r w:rsidRPr="5D7DD9F0" w:rsidR="5D7DD9F0">
              <w:rPr>
                <w:rFonts w:cs="Calibri" w:cstheme="minorAscii"/>
              </w:rPr>
              <w:t>2</w:t>
            </w:r>
          </w:p>
        </w:tc>
      </w:tr>
      <w:tr w:rsidR="5D7DD9F0" w:rsidTr="5D7DD9F0" w14:paraId="260BCC0C">
        <w:tc>
          <w:tcPr>
            <w:tcW w:w="1414" w:type="dxa"/>
            <w:tcMar/>
          </w:tcPr>
          <w:p w:rsidR="00BD6133" w:rsidP="5D7DD9F0" w:rsidRDefault="00BD6133" w14:noSpellErr="1" w14:paraId="52E4073E">
            <w:pPr>
              <w:rPr>
                <w:rFonts w:cs="Calibri" w:cstheme="minorAscii"/>
              </w:rPr>
            </w:pPr>
            <w:r w:rsidRPr="5D7DD9F0" w:rsidR="00BD6133">
              <w:rPr>
                <w:rFonts w:cs="Calibri" w:cstheme="minorAscii"/>
              </w:rPr>
              <w:t>Notes</w:t>
            </w:r>
          </w:p>
        </w:tc>
        <w:tc>
          <w:tcPr>
            <w:tcW w:w="9471" w:type="dxa"/>
            <w:tcMar/>
          </w:tcPr>
          <w:p w:rsidR="5D7DD9F0" w:rsidP="5D7DD9F0" w:rsidRDefault="5D7DD9F0" w14:paraId="5F760D3B" w14:textId="3359D340">
            <w:pPr>
              <w:rPr>
                <w:rFonts w:cs="Calibri" w:cstheme="minorAscii"/>
              </w:rPr>
            </w:pPr>
            <w:r w:rsidRPr="5D7DD9F0" w:rsidR="5D7DD9F0">
              <w:rPr>
                <w:rFonts w:cs="Calibri" w:cstheme="minorAscii"/>
              </w:rPr>
              <w:t>Building codes should be 2 digits long.</w:t>
            </w:r>
          </w:p>
        </w:tc>
      </w:tr>
    </w:tbl>
    <w:p w:rsidR="5D7DD9F0" w:rsidP="5D7DD9F0" w:rsidRDefault="5D7DD9F0" w14:paraId="7E95C94A" w14:textId="4DE44C51">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471"/>
      </w:tblGrid>
      <w:tr w:rsidR="5D7DD9F0" w:rsidTr="5D7DD9F0" w14:paraId="5698D312">
        <w:tc>
          <w:tcPr>
            <w:tcW w:w="1414" w:type="dxa"/>
            <w:tcMar/>
          </w:tcPr>
          <w:p w:rsidR="00BD6133" w:rsidP="5D7DD9F0" w:rsidRDefault="00BD6133" w14:noSpellErr="1" w14:paraId="29D3DDAA">
            <w:pPr>
              <w:rPr>
                <w:rFonts w:cs="Calibri" w:cstheme="minorAscii"/>
              </w:rPr>
            </w:pPr>
            <w:r w:rsidRPr="5D7DD9F0" w:rsidR="00BD6133">
              <w:rPr>
                <w:rFonts w:cs="Calibri" w:cstheme="minorAscii"/>
              </w:rPr>
              <w:t>US Number</w:t>
            </w:r>
          </w:p>
        </w:tc>
        <w:tc>
          <w:tcPr>
            <w:tcW w:w="9471" w:type="dxa"/>
            <w:tcMar/>
          </w:tcPr>
          <w:p w:rsidR="00BD6133" w:rsidP="5D7DD9F0" w:rsidRDefault="00BD6133" w14:paraId="38DCBB5F" w14:textId="3218C5F4">
            <w:pPr>
              <w:pStyle w:val="Normal"/>
              <w:rPr>
                <w:rFonts w:cs="Calibri" w:cstheme="minorAscii"/>
              </w:rPr>
            </w:pPr>
            <w:r w:rsidRPr="5D7DD9F0" w:rsidR="00BD6133">
              <w:rPr>
                <w:rFonts w:cs="Calibri" w:cstheme="minorAscii"/>
              </w:rPr>
              <w:t>5 –</w:t>
            </w:r>
            <w:r w:rsidRPr="5D7DD9F0" w:rsidR="00BD6133">
              <w:rPr>
                <w:rFonts w:cs="Calibri" w:cstheme="minorAscii"/>
              </w:rPr>
              <w:t xml:space="preserve"> Complete</w:t>
            </w:r>
          </w:p>
        </w:tc>
      </w:tr>
      <w:tr w:rsidR="5D7DD9F0" w:rsidTr="5D7DD9F0" w14:paraId="4444A7B8">
        <w:tc>
          <w:tcPr>
            <w:tcW w:w="1414" w:type="dxa"/>
            <w:tcMar/>
          </w:tcPr>
          <w:p w:rsidR="00BD6133" w:rsidP="5D7DD9F0" w:rsidRDefault="00BD6133" w14:noSpellErr="1" w14:paraId="41FF1B40">
            <w:pPr>
              <w:rPr>
                <w:rFonts w:cs="Calibri" w:cstheme="minorAscii"/>
              </w:rPr>
            </w:pPr>
            <w:r w:rsidRPr="5D7DD9F0" w:rsidR="00BD6133">
              <w:rPr>
                <w:rFonts w:cs="Calibri" w:cstheme="minorAscii"/>
              </w:rPr>
              <w:t>User Story</w:t>
            </w:r>
          </w:p>
        </w:tc>
        <w:tc>
          <w:tcPr>
            <w:tcW w:w="9471" w:type="dxa"/>
            <w:tcMar/>
          </w:tcPr>
          <w:p w:rsidR="5D7DD9F0" w:rsidP="5D7DD9F0" w:rsidRDefault="5D7DD9F0" w14:paraId="309EE853" w14:textId="1D3194E0">
            <w:pPr>
              <w:pStyle w:val="Normal"/>
              <w:rPr>
                <w:rFonts w:cs="Calibri" w:cstheme="minorAscii"/>
              </w:rPr>
            </w:pPr>
            <w:r w:rsidRPr="5D7DD9F0" w:rsidR="5D7DD9F0">
              <w:rPr>
                <w:rFonts w:cs="Calibri" w:cstheme="minorAscii"/>
              </w:rPr>
              <w:t>As a key office administrator, I want to be able to add suites.</w:t>
            </w:r>
          </w:p>
        </w:tc>
      </w:tr>
      <w:tr w:rsidR="5D7DD9F0" w:rsidTr="5D7DD9F0" w14:paraId="440511AB">
        <w:tc>
          <w:tcPr>
            <w:tcW w:w="1414" w:type="dxa"/>
            <w:tcMar/>
          </w:tcPr>
          <w:p w:rsidR="00BD6133" w:rsidP="5D7DD9F0" w:rsidRDefault="00BD6133" w14:noSpellErr="1" w14:paraId="6C251147">
            <w:pPr>
              <w:rPr>
                <w:rFonts w:cs="Calibri" w:cstheme="minorAscii"/>
              </w:rPr>
            </w:pPr>
            <w:r w:rsidRPr="5D7DD9F0" w:rsidR="00BD6133">
              <w:rPr>
                <w:rFonts w:cs="Calibri" w:cstheme="minorAscii"/>
              </w:rPr>
              <w:t>Requirement</w:t>
            </w:r>
          </w:p>
        </w:tc>
        <w:tc>
          <w:tcPr>
            <w:tcW w:w="9471" w:type="dxa"/>
            <w:tcMar/>
          </w:tcPr>
          <w:p w:rsidR="5D7DD9F0" w:rsidP="5D7DD9F0" w:rsidRDefault="5D7DD9F0" w14:paraId="1EBF1FD1" w14:textId="7E565A53">
            <w:pPr>
              <w:rPr>
                <w:rFonts w:cs="Calibri" w:cstheme="minorAscii"/>
              </w:rPr>
            </w:pPr>
            <w:r w:rsidRPr="5D7DD9F0" w:rsidR="5D7DD9F0">
              <w:rPr>
                <w:rFonts w:cs="Calibri" w:cstheme="minorAscii"/>
              </w:rPr>
              <w:t>2</w:t>
            </w:r>
          </w:p>
        </w:tc>
      </w:tr>
      <w:tr w:rsidR="5D7DD9F0" w:rsidTr="5D7DD9F0" w14:paraId="723FFA94">
        <w:tc>
          <w:tcPr>
            <w:tcW w:w="1414" w:type="dxa"/>
            <w:tcMar/>
          </w:tcPr>
          <w:p w:rsidR="00BD6133" w:rsidP="5D7DD9F0" w:rsidRDefault="00BD6133" w14:noSpellErr="1" w14:paraId="5DCB332D">
            <w:pPr>
              <w:rPr>
                <w:rFonts w:cs="Calibri" w:cstheme="minorAscii"/>
              </w:rPr>
            </w:pPr>
            <w:r w:rsidRPr="5D7DD9F0" w:rsidR="00BD6133">
              <w:rPr>
                <w:rFonts w:cs="Calibri" w:cstheme="minorAscii"/>
              </w:rPr>
              <w:t>Notes</w:t>
            </w:r>
          </w:p>
        </w:tc>
        <w:tc>
          <w:tcPr>
            <w:tcW w:w="9471" w:type="dxa"/>
            <w:tcMar/>
          </w:tcPr>
          <w:p w:rsidR="5D7DD9F0" w:rsidP="5D7DD9F0" w:rsidRDefault="5D7DD9F0" w14:paraId="26C73643" w14:textId="0CF1630A">
            <w:pPr>
              <w:rPr>
                <w:rFonts w:cs="Calibri" w:cstheme="minorAscii"/>
              </w:rPr>
            </w:pPr>
            <w:r w:rsidRPr="5D7DD9F0" w:rsidR="5D7DD9F0">
              <w:rPr>
                <w:rFonts w:cs="Calibri" w:cstheme="minorAscii"/>
              </w:rPr>
              <w:t>Suite codes should be 2 digits long.</w:t>
            </w:r>
          </w:p>
        </w:tc>
      </w:tr>
    </w:tbl>
    <w:p w:rsidR="5D7DD9F0" w:rsidP="5D7DD9F0" w:rsidRDefault="5D7DD9F0" w14:paraId="491A54B1" w14:textId="0DCC5A27">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471"/>
      </w:tblGrid>
      <w:tr w:rsidR="5D7DD9F0" w:rsidTr="5D7DD9F0" w14:paraId="17125D55">
        <w:tc>
          <w:tcPr>
            <w:tcW w:w="1414" w:type="dxa"/>
            <w:tcMar/>
          </w:tcPr>
          <w:p w:rsidR="00BD6133" w:rsidP="5D7DD9F0" w:rsidRDefault="00BD6133" w14:noSpellErr="1" w14:paraId="3195098C">
            <w:pPr>
              <w:rPr>
                <w:rFonts w:cs="Calibri" w:cstheme="minorAscii"/>
              </w:rPr>
            </w:pPr>
            <w:r w:rsidRPr="5D7DD9F0" w:rsidR="00BD6133">
              <w:rPr>
                <w:rFonts w:cs="Calibri" w:cstheme="minorAscii"/>
              </w:rPr>
              <w:t>US Number</w:t>
            </w:r>
          </w:p>
        </w:tc>
        <w:tc>
          <w:tcPr>
            <w:tcW w:w="9471" w:type="dxa"/>
            <w:tcMar/>
          </w:tcPr>
          <w:p w:rsidR="00BD6133" w:rsidP="5D7DD9F0" w:rsidRDefault="00BD6133" w14:paraId="31268BD6" w14:textId="733096BD">
            <w:pPr>
              <w:pStyle w:val="Normal"/>
              <w:rPr>
                <w:rFonts w:cs="Calibri" w:cstheme="minorAscii"/>
              </w:rPr>
            </w:pPr>
            <w:r w:rsidRPr="5D7DD9F0" w:rsidR="00BD6133">
              <w:rPr>
                <w:rFonts w:cs="Calibri" w:cstheme="minorAscii"/>
              </w:rPr>
              <w:t xml:space="preserve">6 – </w:t>
            </w:r>
            <w:r w:rsidRPr="5D7DD9F0" w:rsidR="00BD6133">
              <w:rPr>
                <w:rFonts w:cs="Calibri" w:cstheme="minorAscii"/>
              </w:rPr>
              <w:t>Complete</w:t>
            </w:r>
          </w:p>
        </w:tc>
      </w:tr>
      <w:tr w:rsidR="5D7DD9F0" w:rsidTr="5D7DD9F0" w14:paraId="53A6B241">
        <w:tc>
          <w:tcPr>
            <w:tcW w:w="1414" w:type="dxa"/>
            <w:tcMar/>
          </w:tcPr>
          <w:p w:rsidR="00BD6133" w:rsidP="5D7DD9F0" w:rsidRDefault="00BD6133" w14:noSpellErr="1" w14:paraId="0A8E62CF">
            <w:pPr>
              <w:rPr>
                <w:rFonts w:cs="Calibri" w:cstheme="minorAscii"/>
              </w:rPr>
            </w:pPr>
            <w:r w:rsidRPr="5D7DD9F0" w:rsidR="00BD6133">
              <w:rPr>
                <w:rFonts w:cs="Calibri" w:cstheme="minorAscii"/>
              </w:rPr>
              <w:t>User Story</w:t>
            </w:r>
          </w:p>
        </w:tc>
        <w:tc>
          <w:tcPr>
            <w:tcW w:w="9471" w:type="dxa"/>
            <w:tcMar/>
          </w:tcPr>
          <w:p w:rsidR="5D7DD9F0" w:rsidP="5D7DD9F0" w:rsidRDefault="5D7DD9F0" w14:paraId="4BB247D0" w14:textId="2689A938">
            <w:pPr>
              <w:pStyle w:val="Normal"/>
              <w:rPr>
                <w:rFonts w:cs="Calibri" w:cstheme="minorAscii"/>
              </w:rPr>
            </w:pPr>
            <w:r w:rsidRPr="5D7DD9F0" w:rsidR="5D7DD9F0">
              <w:rPr>
                <w:rFonts w:cs="Calibri" w:cstheme="minorAscii"/>
              </w:rPr>
              <w:t>As a key office administrator, I want to be able to add rooms.</w:t>
            </w:r>
          </w:p>
        </w:tc>
      </w:tr>
      <w:tr w:rsidR="5D7DD9F0" w:rsidTr="5D7DD9F0" w14:paraId="69CDB03A">
        <w:tc>
          <w:tcPr>
            <w:tcW w:w="1414" w:type="dxa"/>
            <w:tcMar/>
          </w:tcPr>
          <w:p w:rsidR="00BD6133" w:rsidP="5D7DD9F0" w:rsidRDefault="00BD6133" w14:noSpellErr="1" w14:paraId="017F91DB">
            <w:pPr>
              <w:rPr>
                <w:rFonts w:cs="Calibri" w:cstheme="minorAscii"/>
              </w:rPr>
            </w:pPr>
            <w:r w:rsidRPr="5D7DD9F0" w:rsidR="00BD6133">
              <w:rPr>
                <w:rFonts w:cs="Calibri" w:cstheme="minorAscii"/>
              </w:rPr>
              <w:t>Requirement</w:t>
            </w:r>
          </w:p>
        </w:tc>
        <w:tc>
          <w:tcPr>
            <w:tcW w:w="9471" w:type="dxa"/>
            <w:tcMar/>
          </w:tcPr>
          <w:p w:rsidR="5D7DD9F0" w:rsidP="5D7DD9F0" w:rsidRDefault="5D7DD9F0" w14:paraId="1EEC405A" w14:textId="7E565A53">
            <w:pPr>
              <w:rPr>
                <w:rFonts w:cs="Calibri" w:cstheme="minorAscii"/>
              </w:rPr>
            </w:pPr>
            <w:r w:rsidRPr="5D7DD9F0" w:rsidR="5D7DD9F0">
              <w:rPr>
                <w:rFonts w:cs="Calibri" w:cstheme="minorAscii"/>
              </w:rPr>
              <w:t>2</w:t>
            </w:r>
          </w:p>
        </w:tc>
      </w:tr>
      <w:tr w:rsidR="5D7DD9F0" w:rsidTr="5D7DD9F0" w14:paraId="310AC0E9">
        <w:tc>
          <w:tcPr>
            <w:tcW w:w="1414" w:type="dxa"/>
            <w:tcMar/>
          </w:tcPr>
          <w:p w:rsidR="00BD6133" w:rsidP="5D7DD9F0" w:rsidRDefault="00BD6133" w14:noSpellErr="1" w14:paraId="5CA54A58">
            <w:pPr>
              <w:rPr>
                <w:rFonts w:cs="Calibri" w:cstheme="minorAscii"/>
              </w:rPr>
            </w:pPr>
            <w:r w:rsidRPr="5D7DD9F0" w:rsidR="00BD6133">
              <w:rPr>
                <w:rFonts w:cs="Calibri" w:cstheme="minorAscii"/>
              </w:rPr>
              <w:t>Notes</w:t>
            </w:r>
          </w:p>
        </w:tc>
        <w:tc>
          <w:tcPr>
            <w:tcW w:w="9471" w:type="dxa"/>
            <w:tcMar/>
          </w:tcPr>
          <w:p w:rsidR="5D7DD9F0" w:rsidP="5D7DD9F0" w:rsidRDefault="5D7DD9F0" w14:paraId="157928D6" w14:textId="77E28A1B">
            <w:pPr>
              <w:rPr>
                <w:rFonts w:cs="Calibri" w:cstheme="minorAscii"/>
              </w:rPr>
            </w:pPr>
            <w:r w:rsidRPr="5D7DD9F0" w:rsidR="5D7DD9F0">
              <w:rPr>
                <w:rFonts w:cs="Calibri" w:cstheme="minorAscii"/>
              </w:rPr>
              <w:t>Room numbers should be 3 digits long.</w:t>
            </w:r>
          </w:p>
        </w:tc>
      </w:tr>
    </w:tbl>
    <w:p w:rsidR="5D7DD9F0" w:rsidP="5D7DD9F0" w:rsidRDefault="5D7DD9F0" w14:paraId="067DC73F" w14:textId="0B80BC0B">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471"/>
      </w:tblGrid>
      <w:tr w:rsidR="5D7DD9F0" w:rsidTr="5D7DD9F0" w14:paraId="0AFFB79D">
        <w:tc>
          <w:tcPr>
            <w:tcW w:w="1414" w:type="dxa"/>
            <w:tcMar/>
          </w:tcPr>
          <w:p w:rsidR="00BD6133" w:rsidP="5D7DD9F0" w:rsidRDefault="00BD6133" w14:noSpellErr="1" w14:paraId="28A9E329">
            <w:pPr>
              <w:rPr>
                <w:rFonts w:cs="Calibri" w:cstheme="minorAscii"/>
              </w:rPr>
            </w:pPr>
            <w:r w:rsidRPr="5D7DD9F0" w:rsidR="00BD6133">
              <w:rPr>
                <w:rFonts w:cs="Calibri" w:cstheme="minorAscii"/>
              </w:rPr>
              <w:t>US Number</w:t>
            </w:r>
          </w:p>
        </w:tc>
        <w:tc>
          <w:tcPr>
            <w:tcW w:w="9471" w:type="dxa"/>
            <w:tcMar/>
          </w:tcPr>
          <w:p w:rsidR="00BD6133" w:rsidP="5D7DD9F0" w:rsidRDefault="00BD6133" w14:paraId="1D44AB69" w14:textId="170A5C56">
            <w:pPr>
              <w:pStyle w:val="Normal"/>
              <w:rPr>
                <w:rFonts w:cs="Calibri" w:cstheme="minorAscii"/>
              </w:rPr>
            </w:pPr>
            <w:r w:rsidRPr="5D7DD9F0" w:rsidR="00BD6133">
              <w:rPr>
                <w:rFonts w:cs="Calibri" w:cstheme="minorAscii"/>
              </w:rPr>
              <w:t xml:space="preserve">7 – </w:t>
            </w:r>
            <w:r w:rsidRPr="5D7DD9F0" w:rsidR="00BD6133">
              <w:rPr>
                <w:rFonts w:cs="Calibri" w:cstheme="minorAscii"/>
              </w:rPr>
              <w:t>Complete</w:t>
            </w:r>
          </w:p>
        </w:tc>
      </w:tr>
      <w:tr w:rsidR="5D7DD9F0" w:rsidTr="5D7DD9F0" w14:paraId="7F1702FA">
        <w:tc>
          <w:tcPr>
            <w:tcW w:w="1414" w:type="dxa"/>
            <w:tcMar/>
          </w:tcPr>
          <w:p w:rsidR="00BD6133" w:rsidP="5D7DD9F0" w:rsidRDefault="00BD6133" w14:noSpellErr="1" w14:paraId="4C97EB40">
            <w:pPr>
              <w:rPr>
                <w:rFonts w:cs="Calibri" w:cstheme="minorAscii"/>
              </w:rPr>
            </w:pPr>
            <w:r w:rsidRPr="5D7DD9F0" w:rsidR="00BD6133">
              <w:rPr>
                <w:rFonts w:cs="Calibri" w:cstheme="minorAscii"/>
              </w:rPr>
              <w:t>User Story</w:t>
            </w:r>
          </w:p>
        </w:tc>
        <w:tc>
          <w:tcPr>
            <w:tcW w:w="9471" w:type="dxa"/>
            <w:tcMar/>
          </w:tcPr>
          <w:p w:rsidR="5D7DD9F0" w:rsidP="5D7DD9F0" w:rsidRDefault="5D7DD9F0" w14:paraId="3301DBF2" w14:textId="24787DD5">
            <w:pPr>
              <w:pStyle w:val="Normal"/>
              <w:rPr>
                <w:rFonts w:cs="Calibri" w:cstheme="minorAscii"/>
              </w:rPr>
            </w:pPr>
            <w:r w:rsidRPr="5D7DD9F0" w:rsidR="5D7DD9F0">
              <w:rPr>
                <w:rFonts w:cs="Calibri" w:cstheme="minorAscii"/>
              </w:rPr>
              <w:t>As a key office administrator, I want to be able to add employees.</w:t>
            </w:r>
          </w:p>
        </w:tc>
      </w:tr>
      <w:tr w:rsidR="5D7DD9F0" w:rsidTr="5D7DD9F0" w14:paraId="0B7AEE74">
        <w:tc>
          <w:tcPr>
            <w:tcW w:w="1414" w:type="dxa"/>
            <w:tcMar/>
          </w:tcPr>
          <w:p w:rsidR="00BD6133" w:rsidP="5D7DD9F0" w:rsidRDefault="00BD6133" w14:noSpellErr="1" w14:paraId="679E3773">
            <w:pPr>
              <w:rPr>
                <w:rFonts w:cs="Calibri" w:cstheme="minorAscii"/>
              </w:rPr>
            </w:pPr>
            <w:r w:rsidRPr="5D7DD9F0" w:rsidR="00BD6133">
              <w:rPr>
                <w:rFonts w:cs="Calibri" w:cstheme="minorAscii"/>
              </w:rPr>
              <w:t>Requirement</w:t>
            </w:r>
          </w:p>
        </w:tc>
        <w:tc>
          <w:tcPr>
            <w:tcW w:w="9471" w:type="dxa"/>
            <w:tcMar/>
          </w:tcPr>
          <w:p w:rsidR="5D7DD9F0" w:rsidP="5D7DD9F0" w:rsidRDefault="5D7DD9F0" w14:paraId="3B9414C2" w14:textId="325751F3">
            <w:pPr>
              <w:rPr>
                <w:rFonts w:cs="Calibri" w:cstheme="minorAscii"/>
              </w:rPr>
            </w:pPr>
            <w:r w:rsidRPr="5D7DD9F0" w:rsidR="5D7DD9F0">
              <w:rPr>
                <w:rFonts w:cs="Calibri" w:cstheme="minorAscii"/>
              </w:rPr>
              <w:t>3</w:t>
            </w:r>
          </w:p>
        </w:tc>
      </w:tr>
      <w:tr w:rsidR="5D7DD9F0" w:rsidTr="5D7DD9F0" w14:paraId="55E51F14">
        <w:tc>
          <w:tcPr>
            <w:tcW w:w="1414" w:type="dxa"/>
            <w:tcMar/>
          </w:tcPr>
          <w:p w:rsidR="00BD6133" w:rsidP="5D7DD9F0" w:rsidRDefault="00BD6133" w14:noSpellErr="1" w14:paraId="3C480446">
            <w:pPr>
              <w:rPr>
                <w:rFonts w:cs="Calibri" w:cstheme="minorAscii"/>
              </w:rPr>
            </w:pPr>
            <w:r w:rsidRPr="5D7DD9F0" w:rsidR="00BD6133">
              <w:rPr>
                <w:rFonts w:cs="Calibri" w:cstheme="minorAscii"/>
              </w:rPr>
              <w:t>Notes</w:t>
            </w:r>
          </w:p>
        </w:tc>
        <w:tc>
          <w:tcPr>
            <w:tcW w:w="9471" w:type="dxa"/>
            <w:tcMar/>
          </w:tcPr>
          <w:p w:rsidR="5D7DD9F0" w:rsidP="5D7DD9F0" w:rsidRDefault="5D7DD9F0" w14:paraId="3A33DAFC" w14:textId="6440CB1B">
            <w:pPr>
              <w:rPr>
                <w:rFonts w:cs="Calibri" w:cstheme="minorAscii"/>
              </w:rPr>
            </w:pPr>
            <w:r w:rsidRPr="5D7DD9F0" w:rsidR="5D7DD9F0">
              <w:rPr>
                <w:rFonts w:cs="Calibri" w:cstheme="minorAscii"/>
              </w:rPr>
              <w:t>Employee IDs must be 4 digits long.</w:t>
            </w:r>
          </w:p>
        </w:tc>
      </w:tr>
    </w:tbl>
    <w:p w:rsidR="5D7DD9F0" w:rsidP="5D7DD9F0" w:rsidRDefault="5D7DD9F0" w14:paraId="3586ED37" w14:textId="3CB70B49">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471"/>
      </w:tblGrid>
      <w:tr w:rsidR="5D7DD9F0" w:rsidTr="5D7DD9F0" w14:paraId="12666859">
        <w:tc>
          <w:tcPr>
            <w:tcW w:w="1414" w:type="dxa"/>
            <w:tcMar/>
          </w:tcPr>
          <w:p w:rsidR="00BD6133" w:rsidP="5D7DD9F0" w:rsidRDefault="00BD6133" w14:noSpellErr="1" w14:paraId="1BCF9FE9">
            <w:pPr>
              <w:rPr>
                <w:rFonts w:cs="Calibri" w:cstheme="minorAscii"/>
              </w:rPr>
            </w:pPr>
            <w:r w:rsidRPr="5D7DD9F0" w:rsidR="00BD6133">
              <w:rPr>
                <w:rFonts w:cs="Calibri" w:cstheme="minorAscii"/>
              </w:rPr>
              <w:t>US Number</w:t>
            </w:r>
          </w:p>
        </w:tc>
        <w:tc>
          <w:tcPr>
            <w:tcW w:w="9471" w:type="dxa"/>
            <w:tcMar/>
          </w:tcPr>
          <w:p w:rsidR="00BD6133" w:rsidP="5D7DD9F0" w:rsidRDefault="00BD6133" w14:paraId="5A2AD5D9" w14:textId="061AA56E">
            <w:pPr>
              <w:pStyle w:val="Normal"/>
              <w:rPr>
                <w:rFonts w:cs="Calibri" w:cstheme="minorAscii"/>
              </w:rPr>
            </w:pPr>
            <w:r w:rsidRPr="5D7DD9F0" w:rsidR="00BD6133">
              <w:rPr>
                <w:rFonts w:cs="Calibri" w:cstheme="minorAscii"/>
              </w:rPr>
              <w:t xml:space="preserve">8 – </w:t>
            </w:r>
            <w:r w:rsidRPr="5D7DD9F0" w:rsidR="00BD6133">
              <w:rPr>
                <w:rFonts w:cs="Calibri" w:cstheme="minorAscii"/>
              </w:rPr>
              <w:t>Complete</w:t>
            </w:r>
          </w:p>
        </w:tc>
      </w:tr>
      <w:tr w:rsidR="5D7DD9F0" w:rsidTr="5D7DD9F0" w14:paraId="41CA633C">
        <w:tc>
          <w:tcPr>
            <w:tcW w:w="1414" w:type="dxa"/>
            <w:tcMar/>
          </w:tcPr>
          <w:p w:rsidR="00BD6133" w:rsidP="5D7DD9F0" w:rsidRDefault="00BD6133" w14:noSpellErr="1" w14:paraId="1476D85A">
            <w:pPr>
              <w:rPr>
                <w:rFonts w:cs="Calibri" w:cstheme="minorAscii"/>
              </w:rPr>
            </w:pPr>
            <w:r w:rsidRPr="5D7DD9F0" w:rsidR="00BD6133">
              <w:rPr>
                <w:rFonts w:cs="Calibri" w:cstheme="minorAscii"/>
              </w:rPr>
              <w:t>User Story</w:t>
            </w:r>
          </w:p>
        </w:tc>
        <w:tc>
          <w:tcPr>
            <w:tcW w:w="9471" w:type="dxa"/>
            <w:tcMar/>
          </w:tcPr>
          <w:p w:rsidR="5D7DD9F0" w:rsidP="5D7DD9F0" w:rsidRDefault="5D7DD9F0" w14:paraId="360A0F3C" w14:textId="69A9EC1C">
            <w:pPr>
              <w:pStyle w:val="Normal"/>
              <w:rPr>
                <w:rFonts w:cs="Calibri" w:cstheme="minorAscii"/>
              </w:rPr>
            </w:pPr>
            <w:r w:rsidRPr="5D7DD9F0" w:rsidR="5D7DD9F0">
              <w:rPr>
                <w:rFonts w:cs="Calibri" w:cstheme="minorAscii"/>
              </w:rPr>
              <w:t xml:space="preserve">As a key office administrator, I want to be able to add employee access to </w:t>
            </w:r>
            <w:r w:rsidRPr="5D7DD9F0" w:rsidR="5D7DD9F0">
              <w:rPr>
                <w:rFonts w:cs="Calibri" w:cstheme="minorAscii"/>
              </w:rPr>
              <w:t>buildings</w:t>
            </w:r>
            <w:r w:rsidRPr="5D7DD9F0" w:rsidR="5D7DD9F0">
              <w:rPr>
                <w:rFonts w:cs="Calibri" w:cstheme="minorAscii"/>
              </w:rPr>
              <w:t>, suites, and rooms.</w:t>
            </w:r>
          </w:p>
        </w:tc>
      </w:tr>
      <w:tr w:rsidR="5D7DD9F0" w:rsidTr="5D7DD9F0" w14:paraId="37B25926">
        <w:tc>
          <w:tcPr>
            <w:tcW w:w="1414" w:type="dxa"/>
            <w:tcMar/>
          </w:tcPr>
          <w:p w:rsidR="00BD6133" w:rsidP="5D7DD9F0" w:rsidRDefault="00BD6133" w14:noSpellErr="1" w14:paraId="7DC9561F">
            <w:pPr>
              <w:rPr>
                <w:rFonts w:cs="Calibri" w:cstheme="minorAscii"/>
              </w:rPr>
            </w:pPr>
            <w:r w:rsidRPr="5D7DD9F0" w:rsidR="00BD6133">
              <w:rPr>
                <w:rFonts w:cs="Calibri" w:cstheme="minorAscii"/>
              </w:rPr>
              <w:t>Requirement</w:t>
            </w:r>
          </w:p>
        </w:tc>
        <w:tc>
          <w:tcPr>
            <w:tcW w:w="9471" w:type="dxa"/>
            <w:tcMar/>
          </w:tcPr>
          <w:p w:rsidR="5D7DD9F0" w:rsidP="5D7DD9F0" w:rsidRDefault="5D7DD9F0" w14:paraId="78B29196" w14:textId="0A88EB74">
            <w:pPr>
              <w:rPr>
                <w:rFonts w:cs="Calibri" w:cstheme="minorAscii"/>
              </w:rPr>
            </w:pPr>
            <w:r w:rsidRPr="5D7DD9F0" w:rsidR="5D7DD9F0">
              <w:rPr>
                <w:rFonts w:cs="Calibri" w:cstheme="minorAscii"/>
              </w:rPr>
              <w:t>4</w:t>
            </w:r>
          </w:p>
        </w:tc>
      </w:tr>
      <w:tr w:rsidR="5D7DD9F0" w:rsidTr="5D7DD9F0" w14:paraId="53AC5266">
        <w:tc>
          <w:tcPr>
            <w:tcW w:w="1414" w:type="dxa"/>
            <w:tcMar/>
          </w:tcPr>
          <w:p w:rsidR="00BD6133" w:rsidP="5D7DD9F0" w:rsidRDefault="00BD6133" w14:noSpellErr="1" w14:paraId="3A853834">
            <w:pPr>
              <w:rPr>
                <w:rFonts w:cs="Calibri" w:cstheme="minorAscii"/>
              </w:rPr>
            </w:pPr>
            <w:r w:rsidRPr="5D7DD9F0" w:rsidR="00BD6133">
              <w:rPr>
                <w:rFonts w:cs="Calibri" w:cstheme="minorAscii"/>
              </w:rPr>
              <w:t>Notes</w:t>
            </w:r>
          </w:p>
        </w:tc>
        <w:tc>
          <w:tcPr>
            <w:tcW w:w="9471" w:type="dxa"/>
            <w:tcMar/>
          </w:tcPr>
          <w:p w:rsidR="5D7DD9F0" w:rsidP="5D7DD9F0" w:rsidRDefault="5D7DD9F0" w14:noSpellErr="1" w14:paraId="60A589B8">
            <w:pPr>
              <w:rPr>
                <w:rFonts w:cs="Calibri" w:cstheme="minorAscii"/>
              </w:rPr>
            </w:pPr>
          </w:p>
        </w:tc>
      </w:tr>
    </w:tbl>
    <w:p w:rsidR="5D7DD9F0" w:rsidP="5D7DD9F0" w:rsidRDefault="5D7DD9F0" w14:paraId="4225F0C0" w14:textId="210B6BBA">
      <w:pPr>
        <w:pStyle w:val="Normal"/>
        <w:rPr>
          <w:rFonts w:eastAsia="Times New Roman" w:cs="Calibri" w:cstheme="minorAscii"/>
        </w:rPr>
      </w:pPr>
    </w:p>
    <w:p xmlns:wp14="http://schemas.microsoft.com/office/word/2010/wordml" w:rsidR="00BD6133" w:rsidRDefault="00BD6133" w14:paraId="0D0B940D" wp14:textId="77777777">
      <w:pPr>
        <w:spacing w:line="259" w:lineRule="auto"/>
        <w:jc w:val="left"/>
        <w:rPr>
          <w:b/>
          <w:sz w:val="24"/>
        </w:rPr>
      </w:pPr>
      <w:r>
        <w:rPr>
          <w:b/>
          <w:sz w:val="24"/>
        </w:rPr>
        <w:br w:type="page"/>
      </w:r>
    </w:p>
    <w:p xmlns:wp14="http://schemas.microsoft.com/office/word/2010/wordml" w:rsidRPr="00CD2C3E" w:rsidR="00BD6133" w:rsidP="00BD6133" w:rsidRDefault="00BD6133" w14:paraId="5322B233" wp14:textId="77777777">
      <w:pPr>
        <w:pStyle w:val="Heading1"/>
      </w:pPr>
      <w:bookmarkStart w:name="_Toc106028684" w:id="3"/>
      <w:r>
        <w:lastRenderedPageBreak/>
        <w:t>Class Diagram</w:t>
      </w:r>
      <w:bookmarkEnd w:id="3"/>
    </w:p>
    <w:tbl>
      <w:tblPr>
        <w:tblStyle w:val="TableGrid"/>
        <w:tblW w:w="0" w:type="auto"/>
        <w:shd w:val="clear" w:color="auto" w:fill="F2F2F2" w:themeFill="background1" w:themeFillShade="F2"/>
        <w:tblLook w:val="04A0" w:firstRow="1" w:lastRow="0" w:firstColumn="1" w:lastColumn="0" w:noHBand="0" w:noVBand="1"/>
      </w:tblPr>
      <w:tblGrid>
        <w:gridCol w:w="10430"/>
      </w:tblGrid>
      <w:tr xmlns:wp14="http://schemas.microsoft.com/office/word/2010/wordml" w:rsidR="00BD6133" w:rsidTr="5D7DD9F0" w14:paraId="332918BA" wp14:textId="77777777">
        <w:tc>
          <w:tcPr>
            <w:tcW w:w="10430" w:type="dxa"/>
            <w:shd w:val="clear" w:color="auto" w:fill="F2F2F2" w:themeFill="background1" w:themeFillShade="F2"/>
            <w:tcMar/>
          </w:tcPr>
          <w:p w:rsidRPr="00FA7162" w:rsidR="00BD6133" w:rsidP="007D61CD" w:rsidRDefault="00BD6133" w14:paraId="07312269" wp14:textId="77777777">
            <w:pPr>
              <w:rPr>
                <w:b/>
                <w:szCs w:val="22"/>
              </w:rPr>
            </w:pPr>
            <w:r>
              <w:rPr>
                <w:b/>
                <w:szCs w:val="22"/>
              </w:rPr>
              <w:t>Deliverable</w:t>
            </w:r>
          </w:p>
          <w:p w:rsidRPr="00AC2B73" w:rsidR="00BD6133" w:rsidP="007D61CD" w:rsidRDefault="00BD6133" w14:paraId="6C87B595" wp14:textId="038247F6">
            <w:pPr>
              <w:spacing w:before="160"/>
            </w:pPr>
            <w:r w:rsidRPr="5D7DD9F0" w:rsidR="00BD6133">
              <w:rPr>
                <w:sz w:val="20"/>
                <w:szCs w:val="20"/>
              </w:rPr>
              <w:t xml:space="preserve">At the </w:t>
            </w:r>
            <w:r w:rsidRPr="5D7DD9F0" w:rsidR="00BD6133">
              <w:rPr>
                <w:sz w:val="20"/>
                <w:szCs w:val="20"/>
                <w:u w:val="single"/>
              </w:rPr>
              <w:t>conclusion</w:t>
            </w:r>
            <w:r w:rsidRPr="5D7DD9F0" w:rsidR="00BD6133">
              <w:rPr>
                <w:sz w:val="20"/>
                <w:szCs w:val="20"/>
              </w:rPr>
              <w:t xml:space="preserve"> of this sprint, you should make a class diagram using </w:t>
            </w:r>
            <w:proofErr w:type="spellStart"/>
            <w:r w:rsidRPr="5D7DD9F0" w:rsidR="00BD6133">
              <w:rPr>
                <w:sz w:val="20"/>
                <w:szCs w:val="20"/>
              </w:rPr>
              <w:t>StarUML</w:t>
            </w:r>
            <w:proofErr w:type="spellEnd"/>
            <w:r w:rsidRPr="5D7DD9F0" w:rsidR="00BD6133">
              <w:rPr>
                <w:sz w:val="20"/>
                <w:szCs w:val="20"/>
              </w:rPr>
              <w:t xml:space="preserve">. You can make multiple diagrams at different levels of granularity, or just break it up. </w:t>
            </w:r>
            <w:proofErr w:type="gramStart"/>
            <w:r w:rsidRPr="5D7DD9F0" w:rsidR="00BD6133">
              <w:rPr>
                <w:sz w:val="20"/>
                <w:szCs w:val="20"/>
              </w:rPr>
              <w:t>You</w:t>
            </w:r>
            <w:proofErr w:type="gramEnd"/>
            <w:r w:rsidRPr="5D7DD9F0" w:rsidR="00BD6133">
              <w:rPr>
                <w:sz w:val="20"/>
                <w:szCs w:val="20"/>
              </w:rPr>
              <w:t xml:space="preserve"> objective is to convey your design to me, thus some brief remarks would be useful. The diagram(s) must be readable. Also include the </w:t>
            </w:r>
            <w:r w:rsidRPr="5D7DD9F0" w:rsidR="00BD6133">
              <w:rPr>
                <w:sz w:val="20"/>
                <w:szCs w:val="20"/>
              </w:rPr>
              <w:t>diagrams</w:t>
            </w:r>
            <w:r w:rsidRPr="5D7DD9F0" w:rsidR="00BD6133">
              <w:rPr>
                <w:sz w:val="20"/>
                <w:szCs w:val="20"/>
              </w:rPr>
              <w:t xml:space="preserve"> saved as image files in your </w:t>
            </w:r>
            <w:proofErr w:type="gramStart"/>
            <w:r w:rsidRPr="5D7DD9F0" w:rsidR="00BD6133">
              <w:rPr>
                <w:sz w:val="20"/>
                <w:szCs w:val="20"/>
              </w:rPr>
              <w:t>docs</w:t>
            </w:r>
            <w:proofErr w:type="gramEnd"/>
            <w:r w:rsidRPr="5D7DD9F0" w:rsidR="00BD6133">
              <w:rPr>
                <w:sz w:val="20"/>
                <w:szCs w:val="20"/>
              </w:rPr>
              <w:t xml:space="preserve"> folder on GitHub.</w:t>
            </w:r>
          </w:p>
        </w:tc>
      </w:tr>
    </w:tbl>
    <w:p w:rsidR="5D7DD9F0" w:rsidRDefault="5D7DD9F0" w14:paraId="34C1DA9B" w14:textId="24017483">
      <w:r w:rsidR="5D7DD9F0">
        <w:rPr/>
        <w:t xml:space="preserve">As we can see in our UML diagram, the Company class has many Employees </w:t>
      </w:r>
      <w:r w:rsidR="5D7DD9F0">
        <w:rPr/>
        <w:t>and Buildings</w:t>
      </w:r>
      <w:r w:rsidR="5D7DD9F0">
        <w:rPr/>
        <w:t xml:space="preserve">. </w:t>
      </w:r>
      <w:r w:rsidR="5D7DD9F0">
        <w:rPr/>
        <w:t xml:space="preserve">The </w:t>
      </w:r>
      <w:bookmarkStart w:name="_Int_gwfGbrfV" w:id="522188773"/>
      <w:proofErr w:type="gramStart"/>
      <w:r w:rsidR="5D7DD9F0">
        <w:rPr/>
        <w:t>Building</w:t>
      </w:r>
      <w:proofErr w:type="gramEnd"/>
      <w:bookmarkEnd w:id="522188773"/>
      <w:r w:rsidR="5D7DD9F0">
        <w:rPr/>
        <w:t xml:space="preserve"> class has many </w:t>
      </w:r>
      <w:bookmarkStart w:name="_Int_seKU62BJ" w:id="458034712"/>
      <w:proofErr w:type="gramStart"/>
      <w:r w:rsidR="5D7DD9F0">
        <w:rPr/>
        <w:t>Suites</w:t>
      </w:r>
      <w:proofErr w:type="gramEnd"/>
      <w:bookmarkEnd w:id="458034712"/>
      <w:r w:rsidR="5D7DD9F0">
        <w:rPr/>
        <w:t xml:space="preserve"> and the Suite class has many Rooms.</w:t>
      </w:r>
    </w:p>
    <w:p w:rsidR="5D7DD9F0" w:rsidP="5D7DD9F0" w:rsidRDefault="5D7DD9F0" w14:paraId="66AA6E77" w14:textId="611E47FF">
      <w:pPr>
        <w:pStyle w:val="Normal"/>
      </w:pPr>
      <w:r w:rsidR="5D7DD9F0">
        <w:rPr/>
        <w:t xml:space="preserve">Employee is a class that represents company employees. The class is responsible for storing employee names, IDs, and areas they have access to. The Room class represents the rooms that can be found inside the company's buildings. The Room class stores room numbers and tracks what suite and building a room belongs to. The Suite class represents the suites of a building. Each suite stores its name, suite code, and the building it is inside. The </w:t>
      </w:r>
      <w:proofErr w:type="gramStart"/>
      <w:r w:rsidR="5D7DD9F0">
        <w:rPr/>
        <w:t>Building</w:t>
      </w:r>
      <w:proofErr w:type="gramEnd"/>
      <w:r w:rsidR="5D7DD9F0">
        <w:rPr/>
        <w:t xml:space="preserve"> class rep</w:t>
      </w:r>
      <w:r w:rsidR="5D7DD9F0">
        <w:rPr/>
        <w:t>resents buildings which everything is within. It stores a building’s name and building code.</w:t>
      </w:r>
    </w:p>
    <w:p xmlns:wp14="http://schemas.microsoft.com/office/word/2010/wordml" w:rsidRPr="004E7FE6" w:rsidR="00BD6133" w:rsidP="5D7DD9F0" w:rsidRDefault="00BD6133" w14:paraId="165706A4" wp14:textId="07EE1CBC">
      <w:pPr/>
      <w:r w:rsidR="5D7DD9F0">
        <w:drawing>
          <wp:inline xmlns:wp14="http://schemas.microsoft.com/office/word/2010/wordprocessingDrawing" wp14:editId="6D43FB08" wp14:anchorId="21BE13E9">
            <wp:extent cx="7296369" cy="3967400"/>
            <wp:effectExtent l="0" t="0" r="0" b="0"/>
            <wp:docPr id="1491243238" name="" title=""/>
            <wp:cNvGraphicFramePr>
              <a:graphicFrameLocks noChangeAspect="1"/>
            </wp:cNvGraphicFramePr>
            <a:graphic>
              <a:graphicData uri="http://schemas.openxmlformats.org/drawingml/2006/picture">
                <pic:pic>
                  <pic:nvPicPr>
                    <pic:cNvPr id="0" name=""/>
                    <pic:cNvPicPr/>
                  </pic:nvPicPr>
                  <pic:blipFill>
                    <a:blip r:embed="R2fda0a14a71644b5">
                      <a:extLst>
                        <a:ext xmlns:a="http://schemas.openxmlformats.org/drawingml/2006/main" uri="{28A0092B-C50C-407E-A947-70E740481C1C}">
                          <a14:useLocalDpi val="0"/>
                        </a:ext>
                      </a:extLst>
                    </a:blip>
                    <a:stretch>
                      <a:fillRect/>
                    </a:stretch>
                  </pic:blipFill>
                  <pic:spPr>
                    <a:xfrm>
                      <a:off x="0" y="0"/>
                      <a:ext cx="7296369" cy="3967400"/>
                    </a:xfrm>
                    <a:prstGeom prst="rect">
                      <a:avLst/>
                    </a:prstGeom>
                  </pic:spPr>
                </pic:pic>
              </a:graphicData>
            </a:graphic>
          </wp:inline>
        </w:drawing>
      </w:r>
    </w:p>
    <w:p xmlns:wp14="http://schemas.microsoft.com/office/word/2010/wordml" w:rsidRPr="00CD2C3E" w:rsidR="00BD6133" w:rsidP="00BD6133" w:rsidRDefault="00BD6133" w14:paraId="6C1E1ADB" wp14:textId="77777777">
      <w:pPr>
        <w:pStyle w:val="Heading1"/>
      </w:pPr>
      <w:bookmarkStart w:name="_Toc106028685" w:id="4"/>
      <w:r>
        <w:t>System Tests</w:t>
      </w:r>
      <w:bookmarkEnd w:id="4"/>
    </w:p>
    <w:tbl>
      <w:tblPr>
        <w:tblStyle w:val="TableGrid"/>
        <w:tblW w:w="0" w:type="auto"/>
        <w:shd w:val="clear" w:color="auto" w:fill="F2F2F2" w:themeFill="background1" w:themeFillShade="F2"/>
        <w:tblLook w:val="04A0" w:firstRow="1" w:lastRow="0" w:firstColumn="1" w:lastColumn="0" w:noHBand="0" w:noVBand="1"/>
      </w:tblPr>
      <w:tblGrid>
        <w:gridCol w:w="10430"/>
      </w:tblGrid>
      <w:tr xmlns:wp14="http://schemas.microsoft.com/office/word/2010/wordml" w:rsidR="00BD6133" w:rsidTr="00BD6133" w14:paraId="5DE9E277" wp14:textId="77777777">
        <w:tc>
          <w:tcPr>
            <w:tcW w:w="10430" w:type="dxa"/>
            <w:shd w:val="clear" w:color="auto" w:fill="F2F2F2" w:themeFill="background1" w:themeFillShade="F2"/>
          </w:tcPr>
          <w:p w:rsidRPr="00FA7162" w:rsidR="00BD6133" w:rsidP="007D61CD" w:rsidRDefault="00BD6133" w14:paraId="79BB0E2E" wp14:textId="77777777">
            <w:pPr>
              <w:rPr>
                <w:b/>
                <w:szCs w:val="22"/>
              </w:rPr>
            </w:pPr>
            <w:r>
              <w:rPr>
                <w:b/>
                <w:szCs w:val="22"/>
              </w:rPr>
              <w:t>Deliverable</w:t>
            </w:r>
          </w:p>
          <w:p w:rsidRPr="00AC2B73" w:rsidR="00BD6133" w:rsidP="007D61CD" w:rsidRDefault="00BD6133" w14:paraId="72314FA3" wp14:textId="77777777">
            <w:pPr>
              <w:spacing w:before="160"/>
              <w:rPr>
                <w:szCs w:val="22"/>
              </w:rPr>
            </w:pPr>
            <w:r w:rsidRPr="00BD6133">
              <w:rPr>
                <w:sz w:val="20"/>
                <w:szCs w:val="22"/>
                <w:shd w:val="clear" w:color="auto" w:fill="F2F2F2" w:themeFill="background1" w:themeFillShade="F2"/>
              </w:rPr>
              <w:t>You probably will have multiple System Tests for each user story.</w:t>
            </w:r>
          </w:p>
        </w:tc>
      </w:tr>
    </w:tbl>
    <w:p xmlns:wp14="http://schemas.microsoft.com/office/word/2010/wordml" w:rsidR="00BD6133" w:rsidP="00BD6133" w:rsidRDefault="00BD6133" w14:paraId="60061E4C" wp14:textId="77777777"/>
    <w:tbl>
      <w:tblPr>
        <w:tblStyle w:val="TableGrid"/>
        <w:tblW w:w="10795" w:type="dxa"/>
        <w:tblLook w:val="04A0" w:firstRow="1" w:lastRow="0" w:firstColumn="1" w:lastColumn="0" w:noHBand="0" w:noVBand="1"/>
      </w:tblPr>
      <w:tblGrid>
        <w:gridCol w:w="1414"/>
        <w:gridCol w:w="9381"/>
      </w:tblGrid>
      <w:tr xmlns:wp14="http://schemas.microsoft.com/office/word/2010/wordml" w:rsidRPr="00AC2B73" w:rsidR="00BD6133" w:rsidTr="5D7DD9F0" w14:paraId="2E35C7B1" wp14:textId="77777777">
        <w:tc>
          <w:tcPr>
            <w:tcW w:w="1414" w:type="dxa"/>
            <w:tcMar/>
          </w:tcPr>
          <w:p w:rsidRPr="00DC34FF" w:rsidR="00BD6133" w:rsidP="007D61CD" w:rsidRDefault="00BD6133" w14:paraId="083ECACE" wp14:textId="77777777">
            <w:pPr>
              <w:rPr>
                <w:rFonts w:cstheme="minorHAnsi"/>
                <w:szCs w:val="22"/>
              </w:rPr>
            </w:pPr>
            <w:r>
              <w:rPr>
                <w:rFonts w:cstheme="minorHAnsi"/>
                <w:szCs w:val="22"/>
              </w:rPr>
              <w:t>Test Number</w:t>
            </w:r>
          </w:p>
        </w:tc>
        <w:tc>
          <w:tcPr>
            <w:tcW w:w="9381" w:type="dxa"/>
            <w:tcMar/>
          </w:tcPr>
          <w:p w:rsidRPr="00AC2B73" w:rsidR="00BD6133" w:rsidP="007D61CD" w:rsidRDefault="00BD6133" w14:paraId="649841BE" wp14:textId="77777777">
            <w:pPr>
              <w:rPr>
                <w:rFonts w:cstheme="minorHAnsi"/>
                <w:szCs w:val="22"/>
              </w:rPr>
            </w:pPr>
            <w:r w:rsidRPr="00AC2B73">
              <w:rPr>
                <w:rFonts w:cstheme="minorHAnsi"/>
                <w:szCs w:val="22"/>
              </w:rPr>
              <w:t>1</w:t>
            </w:r>
          </w:p>
        </w:tc>
      </w:tr>
      <w:tr xmlns:wp14="http://schemas.microsoft.com/office/word/2010/wordml" w:rsidRPr="00AC2B73" w:rsidR="00BD6133" w:rsidTr="5D7DD9F0" w14:paraId="2CE4B7A3" wp14:textId="77777777">
        <w:tc>
          <w:tcPr>
            <w:tcW w:w="1414" w:type="dxa"/>
            <w:tcMar/>
          </w:tcPr>
          <w:p w:rsidRPr="00DC34FF" w:rsidR="00BD6133" w:rsidP="007D61CD" w:rsidRDefault="00BD6133" w14:paraId="70A4009C" wp14:textId="77777777">
            <w:pPr>
              <w:rPr>
                <w:rFonts w:cstheme="minorHAnsi"/>
                <w:szCs w:val="22"/>
              </w:rPr>
            </w:pPr>
            <w:r>
              <w:rPr>
                <w:rFonts w:cstheme="minorHAnsi"/>
                <w:szCs w:val="22"/>
              </w:rPr>
              <w:t>US Number</w:t>
            </w:r>
          </w:p>
        </w:tc>
        <w:tc>
          <w:tcPr>
            <w:tcW w:w="9381" w:type="dxa"/>
            <w:tcMar/>
          </w:tcPr>
          <w:p w:rsidRPr="00AC2B73" w:rsidR="00BD6133" w:rsidP="5D7DD9F0" w:rsidRDefault="00BD6133" w14:paraId="387408FD" wp14:textId="6B0C3644">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1</w:t>
            </w:r>
          </w:p>
        </w:tc>
      </w:tr>
      <w:tr xmlns:wp14="http://schemas.microsoft.com/office/word/2010/wordml" w:rsidRPr="00AC2B73" w:rsidR="00BD6133" w:rsidTr="5D7DD9F0" w14:paraId="2DDF00F3" wp14:textId="77777777">
        <w:tc>
          <w:tcPr>
            <w:tcW w:w="1414" w:type="dxa"/>
            <w:tcMar/>
          </w:tcPr>
          <w:p w:rsidRPr="00DC34FF" w:rsidR="00BD6133" w:rsidP="007D61CD" w:rsidRDefault="00BD6133" w14:paraId="02F99ED9" wp14:textId="77777777">
            <w:pPr>
              <w:rPr>
                <w:rFonts w:cstheme="minorHAnsi"/>
                <w:szCs w:val="22"/>
              </w:rPr>
            </w:pPr>
            <w:r>
              <w:rPr>
                <w:rFonts w:cstheme="minorHAnsi"/>
                <w:szCs w:val="22"/>
              </w:rPr>
              <w:t>Description</w:t>
            </w:r>
          </w:p>
        </w:tc>
        <w:tc>
          <w:tcPr>
            <w:tcW w:w="9381" w:type="dxa"/>
            <w:tcMar/>
          </w:tcPr>
          <w:p w:rsidRPr="00AC2B73" w:rsidR="00BD6133" w:rsidP="5D7DD9F0" w:rsidRDefault="00BD6133" w14:paraId="1955B94F" wp14:textId="26AC7853">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Using a class that can create txt file this test checks if the class properly saves building information to itself before generating a </w:t>
            </w:r>
            <w:proofErr w:type="gramStart"/>
            <w:r w:rsidRPr="5D7DD9F0" w:rsidR="5D7DD9F0">
              <w:rPr>
                <w:rFonts w:cs="Calibri" w:cstheme="minorAscii"/>
              </w:rPr>
              <w:t>txt</w:t>
            </w:r>
            <w:proofErr w:type="gramEnd"/>
            <w:r w:rsidRPr="5D7DD9F0" w:rsidR="5D7DD9F0">
              <w:rPr>
                <w:rFonts w:cs="Calibri" w:cstheme="minorAscii"/>
              </w:rPr>
              <w:t xml:space="preserve"> file</w:t>
            </w:r>
          </w:p>
        </w:tc>
      </w:tr>
      <w:tr xmlns:wp14="http://schemas.microsoft.com/office/word/2010/wordml" w:rsidRPr="00AC2B73" w:rsidR="00BD6133" w:rsidTr="5D7DD9F0" w14:paraId="365FFB18" wp14:textId="77777777">
        <w:tc>
          <w:tcPr>
            <w:tcW w:w="1414" w:type="dxa"/>
            <w:tcMar/>
          </w:tcPr>
          <w:p w:rsidRPr="00DC34FF" w:rsidR="00BD6133" w:rsidP="007D61CD" w:rsidRDefault="00BD6133" w14:paraId="72F77DC3" wp14:textId="77777777">
            <w:pPr>
              <w:rPr>
                <w:rFonts w:cstheme="minorHAnsi"/>
                <w:szCs w:val="22"/>
              </w:rPr>
            </w:pPr>
            <w:r>
              <w:rPr>
                <w:rFonts w:cstheme="minorHAnsi"/>
                <w:szCs w:val="22"/>
              </w:rPr>
              <w:t>Status</w:t>
            </w:r>
          </w:p>
        </w:tc>
        <w:tc>
          <w:tcPr>
            <w:tcW w:w="9381" w:type="dxa"/>
            <w:tcMar/>
          </w:tcPr>
          <w:p w:rsidRPr="00AC2B73" w:rsidR="00BD6133" w:rsidP="5D7DD9F0" w:rsidRDefault="00BD6133" w14:paraId="6674F771" wp14:textId="39101251">
            <w:pPr>
              <w:rPr>
                <w:rFonts w:cs="Calibri" w:cstheme="minorAscii"/>
              </w:rPr>
            </w:pPr>
            <w:r w:rsidRPr="5D7DD9F0" w:rsidR="00BD6133">
              <w:rPr>
                <w:rFonts w:cs="Calibri" w:cstheme="minorAscii"/>
              </w:rPr>
              <w:t>Success</w:t>
            </w:r>
          </w:p>
        </w:tc>
      </w:tr>
    </w:tbl>
    <w:p xmlns:wp14="http://schemas.microsoft.com/office/word/2010/wordml" w:rsidR="00BD6133" w:rsidP="00BD6133" w:rsidRDefault="00BD6133" w14:paraId="44EAFD9C" wp14:textId="77777777">
      <w:pPr>
        <w:rPr>
          <w:rFonts w:eastAsia="Times New Roman" w:cstheme="minorHAnsi"/>
        </w:rPr>
      </w:pPr>
    </w:p>
    <w:tbl>
      <w:tblPr>
        <w:tblStyle w:val="TableGrid"/>
        <w:tblW w:w="10795" w:type="dxa"/>
        <w:tblLook w:val="04A0" w:firstRow="1" w:lastRow="0" w:firstColumn="1" w:lastColumn="0" w:noHBand="0" w:noVBand="1"/>
      </w:tblPr>
      <w:tblGrid>
        <w:gridCol w:w="1414"/>
        <w:gridCol w:w="9381"/>
      </w:tblGrid>
      <w:tr xmlns:wp14="http://schemas.microsoft.com/office/word/2010/wordml" w:rsidRPr="00AC2B73" w:rsidR="00BD6133" w:rsidTr="5D7DD9F0" w14:paraId="70B640B2" wp14:textId="77777777">
        <w:tc>
          <w:tcPr>
            <w:tcW w:w="1414" w:type="dxa"/>
            <w:tcMar/>
          </w:tcPr>
          <w:p w:rsidRPr="00DC34FF" w:rsidR="00BD6133" w:rsidP="007D61CD" w:rsidRDefault="00BD6133" w14:paraId="71044258" wp14:textId="77777777">
            <w:pPr>
              <w:rPr>
                <w:rFonts w:cstheme="minorHAnsi"/>
                <w:szCs w:val="22"/>
              </w:rPr>
            </w:pPr>
            <w:r>
              <w:rPr>
                <w:rFonts w:cstheme="minorHAnsi"/>
                <w:szCs w:val="22"/>
              </w:rPr>
              <w:t>Test Number</w:t>
            </w:r>
          </w:p>
        </w:tc>
        <w:tc>
          <w:tcPr>
            <w:tcW w:w="9381" w:type="dxa"/>
            <w:tcMar/>
          </w:tcPr>
          <w:p w:rsidRPr="00AC2B73" w:rsidR="00BD6133" w:rsidP="5D7DD9F0" w:rsidRDefault="00BD6133" w14:paraId="18F999B5" wp14:textId="736C7450">
            <w:pPr>
              <w:rPr>
                <w:rFonts w:cs="Calibri" w:cstheme="minorAscii"/>
              </w:rPr>
            </w:pPr>
            <w:r w:rsidRPr="5D7DD9F0" w:rsidR="5D7DD9F0">
              <w:rPr>
                <w:rFonts w:cs="Calibri" w:cstheme="minorAscii"/>
              </w:rPr>
              <w:t>1</w:t>
            </w:r>
          </w:p>
        </w:tc>
      </w:tr>
      <w:tr xmlns:wp14="http://schemas.microsoft.com/office/word/2010/wordml" w:rsidRPr="00AC2B73" w:rsidR="00BD6133" w:rsidTr="5D7DD9F0" w14:paraId="5E983A78" wp14:textId="77777777">
        <w:tc>
          <w:tcPr>
            <w:tcW w:w="1414" w:type="dxa"/>
            <w:tcMar/>
          </w:tcPr>
          <w:p w:rsidRPr="00DC34FF" w:rsidR="00BD6133" w:rsidP="007D61CD" w:rsidRDefault="00BD6133" w14:paraId="0DDB6782" wp14:textId="77777777">
            <w:pPr>
              <w:rPr>
                <w:rFonts w:cstheme="minorHAnsi"/>
                <w:szCs w:val="22"/>
              </w:rPr>
            </w:pPr>
            <w:r>
              <w:rPr>
                <w:rFonts w:cstheme="minorHAnsi"/>
                <w:szCs w:val="22"/>
              </w:rPr>
              <w:t>US Number</w:t>
            </w:r>
          </w:p>
        </w:tc>
        <w:tc>
          <w:tcPr>
            <w:tcW w:w="9381" w:type="dxa"/>
            <w:tcMar/>
          </w:tcPr>
          <w:p w:rsidRPr="00AC2B73" w:rsidR="00BD6133" w:rsidP="5D7DD9F0" w:rsidRDefault="00BD6133" w14:paraId="6EC84508" wp14:textId="789BA783">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2</w:t>
            </w:r>
          </w:p>
        </w:tc>
      </w:tr>
      <w:tr xmlns:wp14="http://schemas.microsoft.com/office/word/2010/wordml" w:rsidRPr="00AC2B73" w:rsidR="00BD6133" w:rsidTr="5D7DD9F0" w14:paraId="010ABC64" wp14:textId="77777777">
        <w:tc>
          <w:tcPr>
            <w:tcW w:w="1414" w:type="dxa"/>
            <w:tcMar/>
          </w:tcPr>
          <w:p w:rsidRPr="00DC34FF" w:rsidR="00BD6133" w:rsidP="007D61CD" w:rsidRDefault="00BD6133" w14:paraId="513D93E2" wp14:textId="77777777">
            <w:pPr>
              <w:rPr>
                <w:rFonts w:cstheme="minorHAnsi"/>
                <w:szCs w:val="22"/>
              </w:rPr>
            </w:pPr>
            <w:r>
              <w:rPr>
                <w:rFonts w:cstheme="minorHAnsi"/>
                <w:szCs w:val="22"/>
              </w:rPr>
              <w:t>Description</w:t>
            </w:r>
          </w:p>
        </w:tc>
        <w:tc>
          <w:tcPr>
            <w:tcW w:w="9381" w:type="dxa"/>
            <w:tcMar/>
          </w:tcPr>
          <w:p w:rsidRPr="00AC2B73" w:rsidR="00BD6133" w:rsidP="5D7DD9F0" w:rsidRDefault="00BD6133" w14:paraId="09F5134F" wp14:textId="50C6EAD6">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Using a class that can create txt file this test checks if the class properly saves employee information to itself before generating a </w:t>
            </w:r>
            <w:r w:rsidRPr="5D7DD9F0" w:rsidR="5D7DD9F0">
              <w:rPr>
                <w:rFonts w:cs="Calibri" w:cstheme="minorAscii"/>
              </w:rPr>
              <w:t>txt</w:t>
            </w:r>
            <w:r w:rsidRPr="5D7DD9F0" w:rsidR="5D7DD9F0">
              <w:rPr>
                <w:rFonts w:cs="Calibri" w:cstheme="minorAscii"/>
              </w:rPr>
              <w:t xml:space="preserve"> file</w:t>
            </w:r>
          </w:p>
        </w:tc>
      </w:tr>
      <w:tr xmlns:wp14="http://schemas.microsoft.com/office/word/2010/wordml" w:rsidRPr="00AC2B73" w:rsidR="00BD6133" w:rsidTr="5D7DD9F0" w14:paraId="4CC30BC0" wp14:textId="77777777">
        <w:tc>
          <w:tcPr>
            <w:tcW w:w="1414" w:type="dxa"/>
            <w:tcMar/>
          </w:tcPr>
          <w:p w:rsidRPr="00DC34FF" w:rsidR="00BD6133" w:rsidP="007D61CD" w:rsidRDefault="00BD6133" w14:paraId="7D56C4AE" wp14:textId="77777777">
            <w:pPr>
              <w:rPr>
                <w:rFonts w:cstheme="minorHAnsi"/>
                <w:szCs w:val="22"/>
              </w:rPr>
            </w:pPr>
            <w:r>
              <w:rPr>
                <w:rFonts w:cstheme="minorHAnsi"/>
                <w:szCs w:val="22"/>
              </w:rPr>
              <w:t>Status</w:t>
            </w:r>
          </w:p>
        </w:tc>
        <w:tc>
          <w:tcPr>
            <w:tcW w:w="9381" w:type="dxa"/>
            <w:tcMar/>
          </w:tcPr>
          <w:p w:rsidRPr="00AC2B73" w:rsidR="00BD6133" w:rsidP="5D7DD9F0" w:rsidRDefault="00BD6133" w14:paraId="56EDED47" wp14:textId="7847E177">
            <w:pPr>
              <w:rPr>
                <w:rFonts w:cs="Calibri" w:cstheme="minorAscii"/>
              </w:rPr>
            </w:pPr>
            <w:r w:rsidRPr="5D7DD9F0" w:rsidR="00BD6133">
              <w:rPr>
                <w:rFonts w:cs="Calibri" w:cstheme="minorAscii"/>
              </w:rPr>
              <w:t>Success</w:t>
            </w:r>
          </w:p>
        </w:tc>
      </w:tr>
    </w:tbl>
    <w:p xmlns:wp14="http://schemas.microsoft.com/office/word/2010/wordml" w:rsidR="00BD6133" w:rsidP="5D7DD9F0" w:rsidRDefault="00BD6133" w14:paraId="2B3D4F80" wp14:textId="0D70094D">
      <w:pPr>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4B1F1FD8">
        <w:tc>
          <w:tcPr>
            <w:tcW w:w="1414" w:type="dxa"/>
            <w:tcMar/>
          </w:tcPr>
          <w:p w:rsidR="00BD6133" w:rsidP="5D7DD9F0" w:rsidRDefault="00BD6133" w14:noSpellErr="1" w14:paraId="586537F3">
            <w:pPr>
              <w:rPr>
                <w:rFonts w:cs="Calibri" w:cstheme="minorAscii"/>
              </w:rPr>
            </w:pPr>
            <w:r w:rsidRPr="5D7DD9F0" w:rsidR="00BD6133">
              <w:rPr>
                <w:rFonts w:cs="Calibri" w:cstheme="minorAscii"/>
              </w:rPr>
              <w:t>Test Number</w:t>
            </w:r>
          </w:p>
        </w:tc>
        <w:tc>
          <w:tcPr>
            <w:tcW w:w="9381" w:type="dxa"/>
            <w:tcMar/>
          </w:tcPr>
          <w:p w:rsidR="5D7DD9F0" w:rsidP="5D7DD9F0" w:rsidRDefault="5D7DD9F0" w14:paraId="74DBF393" w14:textId="4335DDA0">
            <w:pPr>
              <w:rPr>
                <w:rFonts w:cs="Calibri" w:cstheme="minorAscii"/>
              </w:rPr>
            </w:pPr>
            <w:r w:rsidRPr="5D7DD9F0" w:rsidR="5D7DD9F0">
              <w:rPr>
                <w:rFonts w:cs="Calibri" w:cstheme="minorAscii"/>
              </w:rPr>
              <w:t>1</w:t>
            </w:r>
          </w:p>
        </w:tc>
      </w:tr>
      <w:tr w:rsidR="5D7DD9F0" w:rsidTr="5D7DD9F0" w14:paraId="7CB7DD0E">
        <w:tc>
          <w:tcPr>
            <w:tcW w:w="1414" w:type="dxa"/>
            <w:tcMar/>
          </w:tcPr>
          <w:p w:rsidR="00BD6133" w:rsidP="5D7DD9F0" w:rsidRDefault="00BD6133" w14:noSpellErr="1" w14:paraId="0FE4C9E4">
            <w:pPr>
              <w:rPr>
                <w:rFonts w:cs="Calibri" w:cstheme="minorAscii"/>
              </w:rPr>
            </w:pPr>
            <w:r w:rsidRPr="5D7DD9F0" w:rsidR="00BD6133">
              <w:rPr>
                <w:rFonts w:cs="Calibri" w:cstheme="minorAscii"/>
              </w:rPr>
              <w:t>US Number</w:t>
            </w:r>
          </w:p>
        </w:tc>
        <w:tc>
          <w:tcPr>
            <w:tcW w:w="9381" w:type="dxa"/>
            <w:tcMar/>
          </w:tcPr>
          <w:p w:rsidR="5D7DD9F0" w:rsidP="5D7DD9F0" w:rsidRDefault="5D7DD9F0" w14:paraId="61FD6E6B" w14:textId="3D60540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6</w:t>
            </w:r>
          </w:p>
        </w:tc>
      </w:tr>
      <w:tr w:rsidR="5D7DD9F0" w:rsidTr="5D7DD9F0" w14:paraId="7BF2A04F">
        <w:tc>
          <w:tcPr>
            <w:tcW w:w="1414" w:type="dxa"/>
            <w:tcMar/>
          </w:tcPr>
          <w:p w:rsidR="00BD6133" w:rsidP="5D7DD9F0" w:rsidRDefault="00BD6133" w14:noSpellErr="1" w14:paraId="65134105">
            <w:pPr>
              <w:rPr>
                <w:rFonts w:cs="Calibri" w:cstheme="minorAscii"/>
              </w:rPr>
            </w:pPr>
            <w:r w:rsidRPr="5D7DD9F0" w:rsidR="00BD6133">
              <w:rPr>
                <w:rFonts w:cs="Calibri" w:cstheme="minorAscii"/>
              </w:rPr>
              <w:t>Description</w:t>
            </w:r>
          </w:p>
        </w:tc>
        <w:tc>
          <w:tcPr>
            <w:tcW w:w="9381" w:type="dxa"/>
            <w:tcMar/>
          </w:tcPr>
          <w:p w:rsidR="5D7DD9F0" w:rsidP="5D7DD9F0" w:rsidRDefault="5D7DD9F0" w14:paraId="01153A46" w14:textId="019F085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when room number is missing from the constructor instead of supplying a building, suite, and room number.</w:t>
            </w:r>
          </w:p>
        </w:tc>
      </w:tr>
      <w:tr w:rsidR="5D7DD9F0" w:rsidTr="5D7DD9F0" w14:paraId="5F116BEA">
        <w:trPr>
          <w:trHeight w:val="300"/>
        </w:trPr>
        <w:tc>
          <w:tcPr>
            <w:tcW w:w="1414" w:type="dxa"/>
            <w:tcMar/>
          </w:tcPr>
          <w:p w:rsidR="00BD6133" w:rsidP="5D7DD9F0" w:rsidRDefault="00BD6133" w14:noSpellErr="1" w14:paraId="6EEBB22E">
            <w:pPr>
              <w:rPr>
                <w:rFonts w:cs="Calibri" w:cstheme="minorAscii"/>
              </w:rPr>
            </w:pPr>
            <w:r w:rsidRPr="5D7DD9F0" w:rsidR="00BD6133">
              <w:rPr>
                <w:rFonts w:cs="Calibri" w:cstheme="minorAscii"/>
              </w:rPr>
              <w:t>Status</w:t>
            </w:r>
          </w:p>
        </w:tc>
        <w:tc>
          <w:tcPr>
            <w:tcW w:w="9381" w:type="dxa"/>
            <w:tcMar/>
          </w:tcPr>
          <w:p w:rsidR="00BD6133" w:rsidP="5D7DD9F0" w:rsidRDefault="00BD6133" w14:paraId="19F10FF5" w14:textId="543BF56E">
            <w:pPr>
              <w:rPr>
                <w:rFonts w:cs="Calibri" w:cstheme="minorAscii"/>
              </w:rPr>
            </w:pPr>
            <w:r w:rsidRPr="5D7DD9F0" w:rsidR="00BD6133">
              <w:rPr>
                <w:rFonts w:cs="Calibri" w:cstheme="minorAscii"/>
              </w:rPr>
              <w:t>Success</w:t>
            </w:r>
          </w:p>
        </w:tc>
      </w:tr>
    </w:tbl>
    <w:p w:rsidR="5D7DD9F0" w:rsidP="5D7DD9F0" w:rsidRDefault="5D7DD9F0" w14:paraId="740265A5" w14:textId="646972AF">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183CB950">
        <w:tc>
          <w:tcPr>
            <w:tcW w:w="1414" w:type="dxa"/>
            <w:tcMar/>
          </w:tcPr>
          <w:p w:rsidR="00BD6133" w:rsidP="5D7DD9F0" w:rsidRDefault="00BD6133" w14:noSpellErr="1" w14:paraId="038E07EB">
            <w:pPr>
              <w:rPr>
                <w:rFonts w:cs="Calibri" w:cstheme="minorAscii"/>
              </w:rPr>
            </w:pPr>
            <w:r w:rsidRPr="5D7DD9F0" w:rsidR="00BD6133">
              <w:rPr>
                <w:rFonts w:cs="Calibri" w:cstheme="minorAscii"/>
              </w:rPr>
              <w:t>Test Number</w:t>
            </w:r>
          </w:p>
        </w:tc>
        <w:tc>
          <w:tcPr>
            <w:tcW w:w="9381" w:type="dxa"/>
            <w:tcMar/>
          </w:tcPr>
          <w:p w:rsidR="5D7DD9F0" w:rsidP="5D7DD9F0" w:rsidRDefault="5D7DD9F0" w14:paraId="27A8D387" w14:textId="0285C5C1">
            <w:pPr>
              <w:rPr>
                <w:rFonts w:cs="Calibri" w:cstheme="minorAscii"/>
              </w:rPr>
            </w:pPr>
            <w:r w:rsidRPr="5D7DD9F0" w:rsidR="5D7DD9F0">
              <w:rPr>
                <w:rFonts w:cs="Calibri" w:cstheme="minorAscii"/>
              </w:rPr>
              <w:t>2</w:t>
            </w:r>
          </w:p>
        </w:tc>
      </w:tr>
      <w:tr w:rsidR="5D7DD9F0" w:rsidTr="5D7DD9F0" w14:paraId="35CD8C61">
        <w:tc>
          <w:tcPr>
            <w:tcW w:w="1414" w:type="dxa"/>
            <w:tcMar/>
          </w:tcPr>
          <w:p w:rsidR="00BD6133" w:rsidP="5D7DD9F0" w:rsidRDefault="00BD6133" w14:noSpellErr="1" w14:paraId="611CCAC9">
            <w:pPr>
              <w:rPr>
                <w:rFonts w:cs="Calibri" w:cstheme="minorAscii"/>
              </w:rPr>
            </w:pPr>
            <w:r w:rsidRPr="5D7DD9F0" w:rsidR="00BD6133">
              <w:rPr>
                <w:rFonts w:cs="Calibri" w:cstheme="minorAscii"/>
              </w:rPr>
              <w:t>US Number</w:t>
            </w:r>
          </w:p>
        </w:tc>
        <w:tc>
          <w:tcPr>
            <w:tcW w:w="9381" w:type="dxa"/>
            <w:tcMar/>
          </w:tcPr>
          <w:p w:rsidR="5D7DD9F0" w:rsidP="5D7DD9F0" w:rsidRDefault="5D7DD9F0" w14:paraId="69F9AF0D" w14:textId="3D60540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6</w:t>
            </w:r>
          </w:p>
        </w:tc>
      </w:tr>
      <w:tr w:rsidR="5D7DD9F0" w:rsidTr="5D7DD9F0" w14:paraId="00F1C09E">
        <w:tc>
          <w:tcPr>
            <w:tcW w:w="1414" w:type="dxa"/>
            <w:tcMar/>
          </w:tcPr>
          <w:p w:rsidR="00BD6133" w:rsidP="5D7DD9F0" w:rsidRDefault="00BD6133" w14:noSpellErr="1" w14:paraId="6C0D1F4F">
            <w:pPr>
              <w:rPr>
                <w:rFonts w:cs="Calibri" w:cstheme="minorAscii"/>
              </w:rPr>
            </w:pPr>
            <w:r w:rsidRPr="5D7DD9F0" w:rsidR="00BD6133">
              <w:rPr>
                <w:rFonts w:cs="Calibri" w:cstheme="minorAscii"/>
              </w:rPr>
              <w:t>Description</w:t>
            </w:r>
          </w:p>
        </w:tc>
        <w:tc>
          <w:tcPr>
            <w:tcW w:w="9381" w:type="dxa"/>
            <w:tcMar/>
          </w:tcPr>
          <w:p w:rsidR="5D7DD9F0" w:rsidP="5D7DD9F0" w:rsidRDefault="5D7DD9F0" w14:paraId="6EF40697" w14:textId="0EE5E63F">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when suite is missing from the constructor instead of supplying a building, suite, and room number.</w:t>
            </w:r>
          </w:p>
        </w:tc>
      </w:tr>
      <w:tr w:rsidR="5D7DD9F0" w:rsidTr="5D7DD9F0" w14:paraId="7B96702C">
        <w:tc>
          <w:tcPr>
            <w:tcW w:w="1414" w:type="dxa"/>
            <w:tcMar/>
          </w:tcPr>
          <w:p w:rsidR="00BD6133" w:rsidP="5D7DD9F0" w:rsidRDefault="00BD6133" w14:noSpellErr="1" w14:paraId="1E7383B4">
            <w:pPr>
              <w:rPr>
                <w:rFonts w:cs="Calibri" w:cstheme="minorAscii"/>
              </w:rPr>
            </w:pPr>
            <w:r w:rsidRPr="5D7DD9F0" w:rsidR="00BD6133">
              <w:rPr>
                <w:rFonts w:cs="Calibri" w:cstheme="minorAscii"/>
              </w:rPr>
              <w:t>Status</w:t>
            </w:r>
          </w:p>
        </w:tc>
        <w:tc>
          <w:tcPr>
            <w:tcW w:w="9381" w:type="dxa"/>
            <w:tcMar/>
          </w:tcPr>
          <w:p w:rsidR="00BD6133" w:rsidP="5D7DD9F0" w:rsidRDefault="00BD6133" w14:paraId="58FAA9A1" w14:textId="543BF56E">
            <w:pPr>
              <w:rPr>
                <w:rFonts w:cs="Calibri" w:cstheme="minorAscii"/>
              </w:rPr>
            </w:pPr>
            <w:r w:rsidRPr="5D7DD9F0" w:rsidR="00BD6133">
              <w:rPr>
                <w:rFonts w:cs="Calibri" w:cstheme="minorAscii"/>
              </w:rPr>
              <w:t>Success</w:t>
            </w:r>
          </w:p>
        </w:tc>
      </w:tr>
    </w:tbl>
    <w:p w:rsidR="5D7DD9F0" w:rsidP="5D7DD9F0" w:rsidRDefault="5D7DD9F0" w14:paraId="746A64C9" w14:textId="18DC3878">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15CC8C37">
        <w:tc>
          <w:tcPr>
            <w:tcW w:w="1414" w:type="dxa"/>
            <w:tcMar/>
          </w:tcPr>
          <w:p w:rsidR="00BD6133" w:rsidP="5D7DD9F0" w:rsidRDefault="00BD6133" w14:noSpellErr="1" w14:paraId="26F1585D">
            <w:pPr>
              <w:rPr>
                <w:rFonts w:cs="Calibri" w:cstheme="minorAscii"/>
              </w:rPr>
            </w:pPr>
            <w:r w:rsidRPr="5D7DD9F0" w:rsidR="00BD6133">
              <w:rPr>
                <w:rFonts w:cs="Calibri" w:cstheme="minorAscii"/>
              </w:rPr>
              <w:t>Test Number</w:t>
            </w:r>
          </w:p>
        </w:tc>
        <w:tc>
          <w:tcPr>
            <w:tcW w:w="9381" w:type="dxa"/>
            <w:tcMar/>
          </w:tcPr>
          <w:p w:rsidR="5D7DD9F0" w:rsidP="5D7DD9F0" w:rsidRDefault="5D7DD9F0" w14:paraId="26E938EE" w14:textId="255F797E">
            <w:pPr>
              <w:rPr>
                <w:rFonts w:cs="Calibri" w:cstheme="minorAscii"/>
              </w:rPr>
            </w:pPr>
            <w:r w:rsidRPr="5D7DD9F0" w:rsidR="5D7DD9F0">
              <w:rPr>
                <w:rFonts w:cs="Calibri" w:cstheme="minorAscii"/>
              </w:rPr>
              <w:t>3</w:t>
            </w:r>
          </w:p>
        </w:tc>
      </w:tr>
      <w:tr w:rsidR="5D7DD9F0" w:rsidTr="5D7DD9F0" w14:paraId="4499356D">
        <w:tc>
          <w:tcPr>
            <w:tcW w:w="1414" w:type="dxa"/>
            <w:tcMar/>
          </w:tcPr>
          <w:p w:rsidR="00BD6133" w:rsidP="5D7DD9F0" w:rsidRDefault="00BD6133" w14:noSpellErr="1" w14:paraId="6ACEC2D6">
            <w:pPr>
              <w:rPr>
                <w:rFonts w:cs="Calibri" w:cstheme="minorAscii"/>
              </w:rPr>
            </w:pPr>
            <w:r w:rsidRPr="5D7DD9F0" w:rsidR="00BD6133">
              <w:rPr>
                <w:rFonts w:cs="Calibri" w:cstheme="minorAscii"/>
              </w:rPr>
              <w:t>US Number</w:t>
            </w:r>
          </w:p>
        </w:tc>
        <w:tc>
          <w:tcPr>
            <w:tcW w:w="9381" w:type="dxa"/>
            <w:tcMar/>
          </w:tcPr>
          <w:p w:rsidR="5D7DD9F0" w:rsidP="5D7DD9F0" w:rsidRDefault="5D7DD9F0" w14:paraId="123E4171" w14:textId="3D60540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6</w:t>
            </w:r>
          </w:p>
        </w:tc>
      </w:tr>
      <w:tr w:rsidR="5D7DD9F0" w:rsidTr="5D7DD9F0" w14:paraId="646DB664">
        <w:tc>
          <w:tcPr>
            <w:tcW w:w="1414" w:type="dxa"/>
            <w:tcMar/>
          </w:tcPr>
          <w:p w:rsidR="00BD6133" w:rsidP="5D7DD9F0" w:rsidRDefault="00BD6133" w14:noSpellErr="1" w14:paraId="401631B8">
            <w:pPr>
              <w:rPr>
                <w:rFonts w:cs="Calibri" w:cstheme="minorAscii"/>
              </w:rPr>
            </w:pPr>
            <w:r w:rsidRPr="5D7DD9F0" w:rsidR="00BD6133">
              <w:rPr>
                <w:rFonts w:cs="Calibri" w:cstheme="minorAscii"/>
              </w:rPr>
              <w:t>Description</w:t>
            </w:r>
          </w:p>
        </w:tc>
        <w:tc>
          <w:tcPr>
            <w:tcW w:w="9381" w:type="dxa"/>
            <w:tcMar/>
          </w:tcPr>
          <w:p w:rsidR="5D7DD9F0" w:rsidP="5D7DD9F0" w:rsidRDefault="5D7DD9F0" w14:paraId="00FDCD6D" w14:textId="6AF5ED73">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when building is missing from the constructor instead of supplying a building, suite, and room number.</w:t>
            </w:r>
          </w:p>
        </w:tc>
      </w:tr>
      <w:tr w:rsidR="5D7DD9F0" w:rsidTr="5D7DD9F0" w14:paraId="0573BE25">
        <w:tc>
          <w:tcPr>
            <w:tcW w:w="1414" w:type="dxa"/>
            <w:tcMar/>
          </w:tcPr>
          <w:p w:rsidR="00BD6133" w:rsidP="5D7DD9F0" w:rsidRDefault="00BD6133" w14:noSpellErr="1" w14:paraId="39231AAD">
            <w:pPr>
              <w:rPr>
                <w:rFonts w:cs="Calibri" w:cstheme="minorAscii"/>
              </w:rPr>
            </w:pPr>
            <w:r w:rsidRPr="5D7DD9F0" w:rsidR="00BD6133">
              <w:rPr>
                <w:rFonts w:cs="Calibri" w:cstheme="minorAscii"/>
              </w:rPr>
              <w:t>Status</w:t>
            </w:r>
          </w:p>
        </w:tc>
        <w:tc>
          <w:tcPr>
            <w:tcW w:w="9381" w:type="dxa"/>
            <w:tcMar/>
          </w:tcPr>
          <w:p w:rsidR="00BD6133" w:rsidP="5D7DD9F0" w:rsidRDefault="00BD6133" w14:paraId="3E6A0FA6" w14:textId="543BF56E">
            <w:pPr>
              <w:rPr>
                <w:rFonts w:cs="Calibri" w:cstheme="minorAscii"/>
              </w:rPr>
            </w:pPr>
            <w:r w:rsidRPr="5D7DD9F0" w:rsidR="00BD6133">
              <w:rPr>
                <w:rFonts w:cs="Calibri" w:cstheme="minorAscii"/>
              </w:rPr>
              <w:t>Success</w:t>
            </w:r>
          </w:p>
        </w:tc>
      </w:tr>
    </w:tbl>
    <w:p w:rsidR="5D7DD9F0" w:rsidP="5D7DD9F0" w:rsidRDefault="5D7DD9F0" w14:paraId="06A20E4B" w14:textId="1E70E4F3">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402C290F">
        <w:tc>
          <w:tcPr>
            <w:tcW w:w="1414" w:type="dxa"/>
            <w:tcMar/>
          </w:tcPr>
          <w:p w:rsidR="00BD6133" w:rsidP="5D7DD9F0" w:rsidRDefault="00BD6133" w14:noSpellErr="1" w14:paraId="17EFB6B2">
            <w:pPr>
              <w:rPr>
                <w:rFonts w:cs="Calibri" w:cstheme="minorAscii"/>
              </w:rPr>
            </w:pPr>
            <w:r w:rsidRPr="5D7DD9F0" w:rsidR="00BD6133">
              <w:rPr>
                <w:rFonts w:cs="Calibri" w:cstheme="minorAscii"/>
              </w:rPr>
              <w:t>Test Number</w:t>
            </w:r>
          </w:p>
        </w:tc>
        <w:tc>
          <w:tcPr>
            <w:tcW w:w="9381" w:type="dxa"/>
            <w:tcMar/>
          </w:tcPr>
          <w:p w:rsidR="5D7DD9F0" w:rsidP="5D7DD9F0" w:rsidRDefault="5D7DD9F0" w14:paraId="70B58CF4" w14:textId="25951B75">
            <w:pPr>
              <w:rPr>
                <w:rFonts w:cs="Calibri" w:cstheme="minorAscii"/>
              </w:rPr>
            </w:pPr>
            <w:r w:rsidRPr="5D7DD9F0" w:rsidR="5D7DD9F0">
              <w:rPr>
                <w:rFonts w:cs="Calibri" w:cstheme="minorAscii"/>
              </w:rPr>
              <w:t>4</w:t>
            </w:r>
          </w:p>
        </w:tc>
      </w:tr>
      <w:tr w:rsidR="5D7DD9F0" w:rsidTr="5D7DD9F0" w14:paraId="337DEE88">
        <w:tc>
          <w:tcPr>
            <w:tcW w:w="1414" w:type="dxa"/>
            <w:tcMar/>
          </w:tcPr>
          <w:p w:rsidR="00BD6133" w:rsidP="5D7DD9F0" w:rsidRDefault="00BD6133" w14:noSpellErr="1" w14:paraId="3448ADA1">
            <w:pPr>
              <w:rPr>
                <w:rFonts w:cs="Calibri" w:cstheme="minorAscii"/>
              </w:rPr>
            </w:pPr>
            <w:r w:rsidRPr="5D7DD9F0" w:rsidR="00BD6133">
              <w:rPr>
                <w:rFonts w:cs="Calibri" w:cstheme="minorAscii"/>
              </w:rPr>
              <w:t>US Number</w:t>
            </w:r>
          </w:p>
        </w:tc>
        <w:tc>
          <w:tcPr>
            <w:tcW w:w="9381" w:type="dxa"/>
            <w:tcMar/>
          </w:tcPr>
          <w:p w:rsidR="5D7DD9F0" w:rsidP="5D7DD9F0" w:rsidRDefault="5D7DD9F0" w14:paraId="568AADE7" w14:textId="3D60540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6</w:t>
            </w:r>
          </w:p>
        </w:tc>
      </w:tr>
      <w:tr w:rsidR="5D7DD9F0" w:rsidTr="5D7DD9F0" w14:paraId="267BB907">
        <w:tc>
          <w:tcPr>
            <w:tcW w:w="1414" w:type="dxa"/>
            <w:tcMar/>
          </w:tcPr>
          <w:p w:rsidR="00BD6133" w:rsidP="5D7DD9F0" w:rsidRDefault="00BD6133" w14:noSpellErr="1" w14:paraId="791BC074">
            <w:pPr>
              <w:rPr>
                <w:rFonts w:cs="Calibri" w:cstheme="minorAscii"/>
              </w:rPr>
            </w:pPr>
            <w:r w:rsidRPr="5D7DD9F0" w:rsidR="00BD6133">
              <w:rPr>
                <w:rFonts w:cs="Calibri" w:cstheme="minorAscii"/>
              </w:rPr>
              <w:t>Description</w:t>
            </w:r>
          </w:p>
        </w:tc>
        <w:tc>
          <w:tcPr>
            <w:tcW w:w="9381" w:type="dxa"/>
            <w:tcMar/>
          </w:tcPr>
          <w:p w:rsidR="5D7DD9F0" w:rsidP="5D7DD9F0" w:rsidRDefault="5D7DD9F0" w14:paraId="5A090786" w14:textId="042C1A1D">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when building code has less digits than it should.</w:t>
            </w:r>
          </w:p>
        </w:tc>
      </w:tr>
      <w:tr w:rsidR="5D7DD9F0" w:rsidTr="5D7DD9F0" w14:paraId="0D0951C2">
        <w:tc>
          <w:tcPr>
            <w:tcW w:w="1414" w:type="dxa"/>
            <w:tcMar/>
          </w:tcPr>
          <w:p w:rsidR="00BD6133" w:rsidP="5D7DD9F0" w:rsidRDefault="00BD6133" w14:noSpellErr="1" w14:paraId="10BBECA2">
            <w:pPr>
              <w:rPr>
                <w:rFonts w:cs="Calibri" w:cstheme="minorAscii"/>
              </w:rPr>
            </w:pPr>
            <w:r w:rsidRPr="5D7DD9F0" w:rsidR="00BD6133">
              <w:rPr>
                <w:rFonts w:cs="Calibri" w:cstheme="minorAscii"/>
              </w:rPr>
              <w:t>Status</w:t>
            </w:r>
          </w:p>
        </w:tc>
        <w:tc>
          <w:tcPr>
            <w:tcW w:w="9381" w:type="dxa"/>
            <w:tcMar/>
          </w:tcPr>
          <w:p w:rsidR="00BD6133" w:rsidP="5D7DD9F0" w:rsidRDefault="00BD6133" w14:paraId="44CCDBCA" w14:textId="543BF56E">
            <w:pPr>
              <w:rPr>
                <w:rFonts w:cs="Calibri" w:cstheme="minorAscii"/>
              </w:rPr>
            </w:pPr>
            <w:r w:rsidRPr="5D7DD9F0" w:rsidR="00BD6133">
              <w:rPr>
                <w:rFonts w:cs="Calibri" w:cstheme="minorAscii"/>
              </w:rPr>
              <w:t>Success</w:t>
            </w:r>
          </w:p>
        </w:tc>
      </w:tr>
    </w:tbl>
    <w:p w:rsidR="5D7DD9F0" w:rsidP="5D7DD9F0" w:rsidRDefault="5D7DD9F0" w14:paraId="62DF0912" w14:textId="47A21702">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3E7D9EBC">
        <w:tc>
          <w:tcPr>
            <w:tcW w:w="1414" w:type="dxa"/>
            <w:tcMar/>
          </w:tcPr>
          <w:p w:rsidR="00BD6133" w:rsidP="5D7DD9F0" w:rsidRDefault="00BD6133" w14:noSpellErr="1" w14:paraId="72B34433">
            <w:pPr>
              <w:rPr>
                <w:rFonts w:cs="Calibri" w:cstheme="minorAscii"/>
              </w:rPr>
            </w:pPr>
            <w:r w:rsidRPr="5D7DD9F0" w:rsidR="00BD6133">
              <w:rPr>
                <w:rFonts w:cs="Calibri" w:cstheme="minorAscii"/>
              </w:rPr>
              <w:t>Test Number</w:t>
            </w:r>
          </w:p>
        </w:tc>
        <w:tc>
          <w:tcPr>
            <w:tcW w:w="9381" w:type="dxa"/>
            <w:tcMar/>
          </w:tcPr>
          <w:p w:rsidR="5D7DD9F0" w:rsidP="5D7DD9F0" w:rsidRDefault="5D7DD9F0" w14:paraId="1B9F5BF3" w14:textId="0E0EE850">
            <w:pPr>
              <w:rPr>
                <w:rFonts w:cs="Calibri" w:cstheme="minorAscii"/>
              </w:rPr>
            </w:pPr>
            <w:r w:rsidRPr="5D7DD9F0" w:rsidR="5D7DD9F0">
              <w:rPr>
                <w:rFonts w:cs="Calibri" w:cstheme="minorAscii"/>
              </w:rPr>
              <w:t>5</w:t>
            </w:r>
          </w:p>
        </w:tc>
      </w:tr>
      <w:tr w:rsidR="5D7DD9F0" w:rsidTr="5D7DD9F0" w14:paraId="40A61ADB">
        <w:tc>
          <w:tcPr>
            <w:tcW w:w="1414" w:type="dxa"/>
            <w:tcMar/>
          </w:tcPr>
          <w:p w:rsidR="00BD6133" w:rsidP="5D7DD9F0" w:rsidRDefault="00BD6133" w14:noSpellErr="1" w14:paraId="2CDCC8F0">
            <w:pPr>
              <w:rPr>
                <w:rFonts w:cs="Calibri" w:cstheme="minorAscii"/>
              </w:rPr>
            </w:pPr>
            <w:r w:rsidRPr="5D7DD9F0" w:rsidR="00BD6133">
              <w:rPr>
                <w:rFonts w:cs="Calibri" w:cstheme="minorAscii"/>
              </w:rPr>
              <w:t>US Number</w:t>
            </w:r>
          </w:p>
        </w:tc>
        <w:tc>
          <w:tcPr>
            <w:tcW w:w="9381" w:type="dxa"/>
            <w:tcMar/>
          </w:tcPr>
          <w:p w:rsidR="5D7DD9F0" w:rsidP="5D7DD9F0" w:rsidRDefault="5D7DD9F0" w14:paraId="4DA16CEA" w14:textId="3D60540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6</w:t>
            </w:r>
          </w:p>
        </w:tc>
      </w:tr>
      <w:tr w:rsidR="5D7DD9F0" w:rsidTr="5D7DD9F0" w14:paraId="0337CEBA">
        <w:tc>
          <w:tcPr>
            <w:tcW w:w="1414" w:type="dxa"/>
            <w:tcMar/>
          </w:tcPr>
          <w:p w:rsidR="00BD6133" w:rsidP="5D7DD9F0" w:rsidRDefault="00BD6133" w14:noSpellErr="1" w14:paraId="2B3D2299">
            <w:pPr>
              <w:rPr>
                <w:rFonts w:cs="Calibri" w:cstheme="minorAscii"/>
              </w:rPr>
            </w:pPr>
            <w:r w:rsidRPr="5D7DD9F0" w:rsidR="00BD6133">
              <w:rPr>
                <w:rFonts w:cs="Calibri" w:cstheme="minorAscii"/>
              </w:rPr>
              <w:t>Description</w:t>
            </w:r>
          </w:p>
        </w:tc>
        <w:tc>
          <w:tcPr>
            <w:tcW w:w="9381" w:type="dxa"/>
            <w:tcMar/>
          </w:tcPr>
          <w:p w:rsidR="5D7DD9F0" w:rsidP="5D7DD9F0" w:rsidRDefault="5D7DD9F0" w14:paraId="4287AD9F" w14:textId="6ABB3518">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when suite code has less digits than it should.</w:t>
            </w:r>
          </w:p>
        </w:tc>
      </w:tr>
      <w:tr w:rsidR="5D7DD9F0" w:rsidTr="5D7DD9F0" w14:paraId="373E1068">
        <w:tc>
          <w:tcPr>
            <w:tcW w:w="1414" w:type="dxa"/>
            <w:tcMar/>
          </w:tcPr>
          <w:p w:rsidR="00BD6133" w:rsidP="5D7DD9F0" w:rsidRDefault="00BD6133" w14:noSpellErr="1" w14:paraId="135BD088">
            <w:pPr>
              <w:rPr>
                <w:rFonts w:cs="Calibri" w:cstheme="minorAscii"/>
              </w:rPr>
            </w:pPr>
            <w:r w:rsidRPr="5D7DD9F0" w:rsidR="00BD6133">
              <w:rPr>
                <w:rFonts w:cs="Calibri" w:cstheme="minorAscii"/>
              </w:rPr>
              <w:t>Status</w:t>
            </w:r>
          </w:p>
        </w:tc>
        <w:tc>
          <w:tcPr>
            <w:tcW w:w="9381" w:type="dxa"/>
            <w:tcMar/>
          </w:tcPr>
          <w:p w:rsidR="00BD6133" w:rsidP="5D7DD9F0" w:rsidRDefault="00BD6133" w14:paraId="02E25828" w14:textId="543BF56E">
            <w:pPr>
              <w:rPr>
                <w:rFonts w:cs="Calibri" w:cstheme="minorAscii"/>
              </w:rPr>
            </w:pPr>
            <w:r w:rsidRPr="5D7DD9F0" w:rsidR="00BD6133">
              <w:rPr>
                <w:rFonts w:cs="Calibri" w:cstheme="minorAscii"/>
              </w:rPr>
              <w:t>Success</w:t>
            </w:r>
          </w:p>
        </w:tc>
      </w:tr>
    </w:tbl>
    <w:p w:rsidR="5D7DD9F0" w:rsidP="5D7DD9F0" w:rsidRDefault="5D7DD9F0" w14:paraId="5F60839C" w14:textId="0E101CAE">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50D785D2">
        <w:tc>
          <w:tcPr>
            <w:tcW w:w="1414" w:type="dxa"/>
            <w:tcMar/>
          </w:tcPr>
          <w:p w:rsidR="00BD6133" w:rsidP="5D7DD9F0" w:rsidRDefault="00BD6133" w14:noSpellErr="1" w14:paraId="21ABD028">
            <w:pPr>
              <w:rPr>
                <w:rFonts w:cs="Calibri" w:cstheme="minorAscii"/>
              </w:rPr>
            </w:pPr>
            <w:r w:rsidRPr="5D7DD9F0" w:rsidR="00BD6133">
              <w:rPr>
                <w:rFonts w:cs="Calibri" w:cstheme="minorAscii"/>
              </w:rPr>
              <w:t>Test Number</w:t>
            </w:r>
          </w:p>
        </w:tc>
        <w:tc>
          <w:tcPr>
            <w:tcW w:w="9381" w:type="dxa"/>
            <w:tcMar/>
          </w:tcPr>
          <w:p w:rsidR="5D7DD9F0" w:rsidP="5D7DD9F0" w:rsidRDefault="5D7DD9F0" w14:paraId="47B84C8B" w14:textId="22EDB26D">
            <w:pPr>
              <w:rPr>
                <w:rFonts w:cs="Calibri" w:cstheme="minorAscii"/>
              </w:rPr>
            </w:pPr>
            <w:r w:rsidRPr="5D7DD9F0" w:rsidR="5D7DD9F0">
              <w:rPr>
                <w:rFonts w:cs="Calibri" w:cstheme="minorAscii"/>
              </w:rPr>
              <w:t>6</w:t>
            </w:r>
          </w:p>
        </w:tc>
      </w:tr>
      <w:tr w:rsidR="5D7DD9F0" w:rsidTr="5D7DD9F0" w14:paraId="4B946995">
        <w:tc>
          <w:tcPr>
            <w:tcW w:w="1414" w:type="dxa"/>
            <w:tcMar/>
          </w:tcPr>
          <w:p w:rsidR="00BD6133" w:rsidP="5D7DD9F0" w:rsidRDefault="00BD6133" w14:noSpellErr="1" w14:paraId="0324D85C">
            <w:pPr>
              <w:rPr>
                <w:rFonts w:cs="Calibri" w:cstheme="minorAscii"/>
              </w:rPr>
            </w:pPr>
            <w:r w:rsidRPr="5D7DD9F0" w:rsidR="00BD6133">
              <w:rPr>
                <w:rFonts w:cs="Calibri" w:cstheme="minorAscii"/>
              </w:rPr>
              <w:t>US Number</w:t>
            </w:r>
          </w:p>
        </w:tc>
        <w:tc>
          <w:tcPr>
            <w:tcW w:w="9381" w:type="dxa"/>
            <w:tcMar/>
          </w:tcPr>
          <w:p w:rsidR="5D7DD9F0" w:rsidP="5D7DD9F0" w:rsidRDefault="5D7DD9F0" w14:paraId="1CD357D4" w14:textId="3D60540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6</w:t>
            </w:r>
          </w:p>
        </w:tc>
      </w:tr>
      <w:tr w:rsidR="5D7DD9F0" w:rsidTr="5D7DD9F0" w14:paraId="489F2C85">
        <w:trPr>
          <w:trHeight w:val="300"/>
        </w:trPr>
        <w:tc>
          <w:tcPr>
            <w:tcW w:w="1414" w:type="dxa"/>
            <w:tcMar/>
          </w:tcPr>
          <w:p w:rsidR="00BD6133" w:rsidP="5D7DD9F0" w:rsidRDefault="00BD6133" w14:noSpellErr="1" w14:paraId="6FE5651C">
            <w:pPr>
              <w:rPr>
                <w:rFonts w:cs="Calibri" w:cstheme="minorAscii"/>
              </w:rPr>
            </w:pPr>
            <w:r w:rsidRPr="5D7DD9F0" w:rsidR="00BD6133">
              <w:rPr>
                <w:rFonts w:cs="Calibri" w:cstheme="minorAscii"/>
              </w:rPr>
              <w:t>Description</w:t>
            </w:r>
          </w:p>
        </w:tc>
        <w:tc>
          <w:tcPr>
            <w:tcW w:w="9381" w:type="dxa"/>
            <w:tcMar/>
          </w:tcPr>
          <w:p w:rsidR="5D7DD9F0" w:rsidP="5D7DD9F0" w:rsidRDefault="5D7DD9F0" w14:paraId="063DAB5B" w14:textId="6B734029">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when room number has less digits than it should.</w:t>
            </w:r>
          </w:p>
        </w:tc>
      </w:tr>
      <w:tr w:rsidR="5D7DD9F0" w:rsidTr="5D7DD9F0" w14:paraId="4E653802">
        <w:tc>
          <w:tcPr>
            <w:tcW w:w="1414" w:type="dxa"/>
            <w:tcMar/>
          </w:tcPr>
          <w:p w:rsidR="00BD6133" w:rsidP="5D7DD9F0" w:rsidRDefault="00BD6133" w14:noSpellErr="1" w14:paraId="073A6D41">
            <w:pPr>
              <w:rPr>
                <w:rFonts w:cs="Calibri" w:cstheme="minorAscii"/>
              </w:rPr>
            </w:pPr>
            <w:r w:rsidRPr="5D7DD9F0" w:rsidR="00BD6133">
              <w:rPr>
                <w:rFonts w:cs="Calibri" w:cstheme="minorAscii"/>
              </w:rPr>
              <w:t>Status</w:t>
            </w:r>
          </w:p>
        </w:tc>
        <w:tc>
          <w:tcPr>
            <w:tcW w:w="9381" w:type="dxa"/>
            <w:tcMar/>
          </w:tcPr>
          <w:p w:rsidR="00BD6133" w:rsidP="5D7DD9F0" w:rsidRDefault="00BD6133" w14:paraId="03729988" w14:textId="543BF56E">
            <w:pPr>
              <w:rPr>
                <w:rFonts w:cs="Calibri" w:cstheme="minorAscii"/>
              </w:rPr>
            </w:pPr>
            <w:r w:rsidRPr="5D7DD9F0" w:rsidR="00BD6133">
              <w:rPr>
                <w:rFonts w:cs="Calibri" w:cstheme="minorAscii"/>
              </w:rPr>
              <w:t>Success</w:t>
            </w:r>
          </w:p>
        </w:tc>
      </w:tr>
    </w:tbl>
    <w:p w:rsidR="5D7DD9F0" w:rsidP="5D7DD9F0" w:rsidRDefault="5D7DD9F0" w14:paraId="2DB58811" w14:textId="244BF21E">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633D7589">
        <w:tc>
          <w:tcPr>
            <w:tcW w:w="1414" w:type="dxa"/>
            <w:tcMar/>
          </w:tcPr>
          <w:p w:rsidR="00BD6133" w:rsidP="5D7DD9F0" w:rsidRDefault="00BD6133" w14:noSpellErr="1" w14:paraId="1EB9ACCF">
            <w:pPr>
              <w:rPr>
                <w:rFonts w:cs="Calibri" w:cstheme="minorAscii"/>
              </w:rPr>
            </w:pPr>
            <w:r w:rsidRPr="5D7DD9F0" w:rsidR="00BD6133">
              <w:rPr>
                <w:rFonts w:cs="Calibri" w:cstheme="minorAscii"/>
              </w:rPr>
              <w:t>Test Number</w:t>
            </w:r>
          </w:p>
        </w:tc>
        <w:tc>
          <w:tcPr>
            <w:tcW w:w="9381" w:type="dxa"/>
            <w:tcMar/>
          </w:tcPr>
          <w:p w:rsidR="5D7DD9F0" w:rsidP="5D7DD9F0" w:rsidRDefault="5D7DD9F0" w14:paraId="04B7ADA7" w14:textId="5C324478">
            <w:pPr>
              <w:rPr>
                <w:rFonts w:cs="Calibri" w:cstheme="minorAscii"/>
              </w:rPr>
            </w:pPr>
            <w:r w:rsidRPr="5D7DD9F0" w:rsidR="5D7DD9F0">
              <w:rPr>
                <w:rFonts w:cs="Calibri" w:cstheme="minorAscii"/>
              </w:rPr>
              <w:t>7</w:t>
            </w:r>
          </w:p>
        </w:tc>
      </w:tr>
      <w:tr w:rsidR="5D7DD9F0" w:rsidTr="5D7DD9F0" w14:paraId="098A3B83">
        <w:tc>
          <w:tcPr>
            <w:tcW w:w="1414" w:type="dxa"/>
            <w:tcMar/>
          </w:tcPr>
          <w:p w:rsidR="00BD6133" w:rsidP="5D7DD9F0" w:rsidRDefault="00BD6133" w14:noSpellErr="1" w14:paraId="68F155DA">
            <w:pPr>
              <w:rPr>
                <w:rFonts w:cs="Calibri" w:cstheme="minorAscii"/>
              </w:rPr>
            </w:pPr>
            <w:r w:rsidRPr="5D7DD9F0" w:rsidR="00BD6133">
              <w:rPr>
                <w:rFonts w:cs="Calibri" w:cstheme="minorAscii"/>
              </w:rPr>
              <w:t>US Number</w:t>
            </w:r>
          </w:p>
        </w:tc>
        <w:tc>
          <w:tcPr>
            <w:tcW w:w="9381" w:type="dxa"/>
            <w:tcMar/>
          </w:tcPr>
          <w:p w:rsidR="5D7DD9F0" w:rsidP="5D7DD9F0" w:rsidRDefault="5D7DD9F0" w14:paraId="0227B632" w14:textId="3D60540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6</w:t>
            </w:r>
          </w:p>
        </w:tc>
      </w:tr>
      <w:tr w:rsidR="5D7DD9F0" w:rsidTr="5D7DD9F0" w14:paraId="3F9735BD">
        <w:tc>
          <w:tcPr>
            <w:tcW w:w="1414" w:type="dxa"/>
            <w:tcMar/>
          </w:tcPr>
          <w:p w:rsidR="00BD6133" w:rsidP="5D7DD9F0" w:rsidRDefault="00BD6133" w14:noSpellErr="1" w14:paraId="72CA41FC">
            <w:pPr>
              <w:rPr>
                <w:rFonts w:cs="Calibri" w:cstheme="minorAscii"/>
              </w:rPr>
            </w:pPr>
            <w:r w:rsidRPr="5D7DD9F0" w:rsidR="00BD6133">
              <w:rPr>
                <w:rFonts w:cs="Calibri" w:cstheme="minorAscii"/>
              </w:rPr>
              <w:t>Description</w:t>
            </w:r>
          </w:p>
        </w:tc>
        <w:tc>
          <w:tcPr>
            <w:tcW w:w="9381" w:type="dxa"/>
            <w:tcMar/>
          </w:tcPr>
          <w:p w:rsidR="5D7DD9F0" w:rsidP="5D7DD9F0" w:rsidRDefault="5D7DD9F0" w14:paraId="335FC081" w14:textId="77137445">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when room number has more digits than it should</w:t>
            </w:r>
          </w:p>
        </w:tc>
      </w:tr>
      <w:tr w:rsidR="5D7DD9F0" w:rsidTr="5D7DD9F0" w14:paraId="302654DB">
        <w:tc>
          <w:tcPr>
            <w:tcW w:w="1414" w:type="dxa"/>
            <w:tcMar/>
          </w:tcPr>
          <w:p w:rsidR="00BD6133" w:rsidP="5D7DD9F0" w:rsidRDefault="00BD6133" w14:noSpellErr="1" w14:paraId="11113B89">
            <w:pPr>
              <w:rPr>
                <w:rFonts w:cs="Calibri" w:cstheme="minorAscii"/>
              </w:rPr>
            </w:pPr>
            <w:r w:rsidRPr="5D7DD9F0" w:rsidR="00BD6133">
              <w:rPr>
                <w:rFonts w:cs="Calibri" w:cstheme="minorAscii"/>
              </w:rPr>
              <w:t>Status</w:t>
            </w:r>
          </w:p>
        </w:tc>
        <w:tc>
          <w:tcPr>
            <w:tcW w:w="9381" w:type="dxa"/>
            <w:tcMar/>
          </w:tcPr>
          <w:p w:rsidR="00BD6133" w:rsidP="5D7DD9F0" w:rsidRDefault="00BD6133" w14:paraId="5123F9BE" w14:textId="543BF56E">
            <w:pPr>
              <w:rPr>
                <w:rFonts w:cs="Calibri" w:cstheme="minorAscii"/>
              </w:rPr>
            </w:pPr>
            <w:r w:rsidRPr="5D7DD9F0" w:rsidR="00BD6133">
              <w:rPr>
                <w:rFonts w:cs="Calibri" w:cstheme="minorAscii"/>
              </w:rPr>
              <w:t>Success</w:t>
            </w:r>
          </w:p>
        </w:tc>
      </w:tr>
    </w:tbl>
    <w:p w:rsidR="5D7DD9F0" w:rsidP="5D7DD9F0" w:rsidRDefault="5D7DD9F0" w14:paraId="170581C6" w14:textId="641389B0">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39AF3F3A">
        <w:tc>
          <w:tcPr>
            <w:tcW w:w="1414" w:type="dxa"/>
            <w:tcMar/>
          </w:tcPr>
          <w:p w:rsidR="00BD6133" w:rsidP="5D7DD9F0" w:rsidRDefault="00BD6133" w14:noSpellErr="1" w14:paraId="40992558">
            <w:pPr>
              <w:rPr>
                <w:rFonts w:cs="Calibri" w:cstheme="minorAscii"/>
              </w:rPr>
            </w:pPr>
            <w:r w:rsidRPr="5D7DD9F0" w:rsidR="00BD6133">
              <w:rPr>
                <w:rFonts w:cs="Calibri" w:cstheme="minorAscii"/>
              </w:rPr>
              <w:t>Test Number</w:t>
            </w:r>
          </w:p>
        </w:tc>
        <w:tc>
          <w:tcPr>
            <w:tcW w:w="9381" w:type="dxa"/>
            <w:tcMar/>
          </w:tcPr>
          <w:p w:rsidR="5D7DD9F0" w:rsidP="5D7DD9F0" w:rsidRDefault="5D7DD9F0" w14:paraId="076F3D41" w14:textId="285E36D2">
            <w:pPr>
              <w:rPr>
                <w:rFonts w:cs="Calibri" w:cstheme="minorAscii"/>
              </w:rPr>
            </w:pPr>
            <w:r w:rsidRPr="5D7DD9F0" w:rsidR="5D7DD9F0">
              <w:rPr>
                <w:rFonts w:cs="Calibri" w:cstheme="minorAscii"/>
              </w:rPr>
              <w:t>8</w:t>
            </w:r>
          </w:p>
        </w:tc>
      </w:tr>
      <w:tr w:rsidR="5D7DD9F0" w:rsidTr="5D7DD9F0" w14:paraId="02D3BA90">
        <w:tc>
          <w:tcPr>
            <w:tcW w:w="1414" w:type="dxa"/>
            <w:tcMar/>
          </w:tcPr>
          <w:p w:rsidR="00BD6133" w:rsidP="5D7DD9F0" w:rsidRDefault="00BD6133" w14:noSpellErr="1" w14:paraId="3D696768">
            <w:pPr>
              <w:rPr>
                <w:rFonts w:cs="Calibri" w:cstheme="minorAscii"/>
              </w:rPr>
            </w:pPr>
            <w:r w:rsidRPr="5D7DD9F0" w:rsidR="00BD6133">
              <w:rPr>
                <w:rFonts w:cs="Calibri" w:cstheme="minorAscii"/>
              </w:rPr>
              <w:t>US Number</w:t>
            </w:r>
          </w:p>
        </w:tc>
        <w:tc>
          <w:tcPr>
            <w:tcW w:w="9381" w:type="dxa"/>
            <w:tcMar/>
          </w:tcPr>
          <w:p w:rsidR="5D7DD9F0" w:rsidP="5D7DD9F0" w:rsidRDefault="5D7DD9F0" w14:paraId="7A654800" w14:textId="3D60540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6</w:t>
            </w:r>
          </w:p>
        </w:tc>
      </w:tr>
      <w:tr w:rsidR="5D7DD9F0" w:rsidTr="5D7DD9F0" w14:paraId="65293C7A">
        <w:tc>
          <w:tcPr>
            <w:tcW w:w="1414" w:type="dxa"/>
            <w:tcMar/>
          </w:tcPr>
          <w:p w:rsidR="00BD6133" w:rsidP="5D7DD9F0" w:rsidRDefault="00BD6133" w14:noSpellErr="1" w14:paraId="618E903E">
            <w:pPr>
              <w:rPr>
                <w:rFonts w:cs="Calibri" w:cstheme="minorAscii"/>
              </w:rPr>
            </w:pPr>
            <w:r w:rsidRPr="5D7DD9F0" w:rsidR="00BD6133">
              <w:rPr>
                <w:rFonts w:cs="Calibri" w:cstheme="minorAscii"/>
              </w:rPr>
              <w:t>Description</w:t>
            </w:r>
          </w:p>
        </w:tc>
        <w:tc>
          <w:tcPr>
            <w:tcW w:w="9381" w:type="dxa"/>
            <w:tcMar/>
          </w:tcPr>
          <w:p w:rsidR="5D7DD9F0" w:rsidP="5D7DD9F0" w:rsidRDefault="5D7DD9F0" w14:paraId="61F06040" w14:textId="04F2942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when room number has more digits than it should</w:t>
            </w:r>
          </w:p>
        </w:tc>
      </w:tr>
      <w:tr w:rsidR="5D7DD9F0" w:rsidTr="5D7DD9F0" w14:paraId="5C391AE8">
        <w:tc>
          <w:tcPr>
            <w:tcW w:w="1414" w:type="dxa"/>
            <w:tcMar/>
          </w:tcPr>
          <w:p w:rsidR="00BD6133" w:rsidP="5D7DD9F0" w:rsidRDefault="00BD6133" w14:noSpellErr="1" w14:paraId="0AD3A32C">
            <w:pPr>
              <w:rPr>
                <w:rFonts w:cs="Calibri" w:cstheme="minorAscii"/>
              </w:rPr>
            </w:pPr>
            <w:r w:rsidRPr="5D7DD9F0" w:rsidR="00BD6133">
              <w:rPr>
                <w:rFonts w:cs="Calibri" w:cstheme="minorAscii"/>
              </w:rPr>
              <w:t>Status</w:t>
            </w:r>
          </w:p>
        </w:tc>
        <w:tc>
          <w:tcPr>
            <w:tcW w:w="9381" w:type="dxa"/>
            <w:tcMar/>
          </w:tcPr>
          <w:p w:rsidR="00BD6133" w:rsidP="5D7DD9F0" w:rsidRDefault="00BD6133" w14:paraId="20DCC621" w14:textId="543BF56E">
            <w:pPr>
              <w:rPr>
                <w:rFonts w:cs="Calibri" w:cstheme="minorAscii"/>
              </w:rPr>
            </w:pPr>
            <w:r w:rsidRPr="5D7DD9F0" w:rsidR="00BD6133">
              <w:rPr>
                <w:rFonts w:cs="Calibri" w:cstheme="minorAscii"/>
              </w:rPr>
              <w:t>Success</w:t>
            </w:r>
          </w:p>
        </w:tc>
      </w:tr>
    </w:tbl>
    <w:p w:rsidR="5D7DD9F0" w:rsidP="5D7DD9F0" w:rsidRDefault="5D7DD9F0" w14:paraId="0F6C7AB8" w14:textId="48145CE1">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5F306971">
        <w:tc>
          <w:tcPr>
            <w:tcW w:w="1414" w:type="dxa"/>
            <w:tcMar/>
          </w:tcPr>
          <w:p w:rsidR="00BD6133" w:rsidP="5D7DD9F0" w:rsidRDefault="00BD6133" w14:noSpellErr="1" w14:paraId="2D546FA5">
            <w:pPr>
              <w:rPr>
                <w:rFonts w:cs="Calibri" w:cstheme="minorAscii"/>
              </w:rPr>
            </w:pPr>
            <w:r w:rsidRPr="5D7DD9F0" w:rsidR="00BD6133">
              <w:rPr>
                <w:rFonts w:cs="Calibri" w:cstheme="minorAscii"/>
              </w:rPr>
              <w:t>Test Number</w:t>
            </w:r>
          </w:p>
        </w:tc>
        <w:tc>
          <w:tcPr>
            <w:tcW w:w="9381" w:type="dxa"/>
            <w:tcMar/>
          </w:tcPr>
          <w:p w:rsidR="5D7DD9F0" w:rsidP="5D7DD9F0" w:rsidRDefault="5D7DD9F0" w14:paraId="5A209E51" w14:textId="71D91960">
            <w:pPr>
              <w:rPr>
                <w:rFonts w:cs="Calibri" w:cstheme="minorAscii"/>
              </w:rPr>
            </w:pPr>
            <w:r w:rsidRPr="5D7DD9F0" w:rsidR="5D7DD9F0">
              <w:rPr>
                <w:rFonts w:cs="Calibri" w:cstheme="minorAscii"/>
              </w:rPr>
              <w:t>9</w:t>
            </w:r>
          </w:p>
        </w:tc>
      </w:tr>
      <w:tr w:rsidR="5D7DD9F0" w:rsidTr="5D7DD9F0" w14:paraId="1E2AD78A">
        <w:tc>
          <w:tcPr>
            <w:tcW w:w="1414" w:type="dxa"/>
            <w:tcMar/>
          </w:tcPr>
          <w:p w:rsidR="00BD6133" w:rsidP="5D7DD9F0" w:rsidRDefault="00BD6133" w14:noSpellErr="1" w14:paraId="4C5036E4">
            <w:pPr>
              <w:rPr>
                <w:rFonts w:cs="Calibri" w:cstheme="minorAscii"/>
              </w:rPr>
            </w:pPr>
            <w:r w:rsidRPr="5D7DD9F0" w:rsidR="00BD6133">
              <w:rPr>
                <w:rFonts w:cs="Calibri" w:cstheme="minorAscii"/>
              </w:rPr>
              <w:t>US Number</w:t>
            </w:r>
          </w:p>
        </w:tc>
        <w:tc>
          <w:tcPr>
            <w:tcW w:w="9381" w:type="dxa"/>
            <w:tcMar/>
          </w:tcPr>
          <w:p w:rsidR="5D7DD9F0" w:rsidP="5D7DD9F0" w:rsidRDefault="5D7DD9F0" w14:paraId="431A7183" w14:textId="3D60540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6</w:t>
            </w:r>
          </w:p>
        </w:tc>
      </w:tr>
      <w:tr w:rsidR="5D7DD9F0" w:rsidTr="5D7DD9F0" w14:paraId="5614A9F5">
        <w:tc>
          <w:tcPr>
            <w:tcW w:w="1414" w:type="dxa"/>
            <w:tcMar/>
          </w:tcPr>
          <w:p w:rsidR="00BD6133" w:rsidP="5D7DD9F0" w:rsidRDefault="00BD6133" w14:noSpellErr="1" w14:paraId="0AC46225">
            <w:pPr>
              <w:rPr>
                <w:rFonts w:cs="Calibri" w:cstheme="minorAscii"/>
              </w:rPr>
            </w:pPr>
            <w:r w:rsidRPr="5D7DD9F0" w:rsidR="00BD6133">
              <w:rPr>
                <w:rFonts w:cs="Calibri" w:cstheme="minorAscii"/>
              </w:rPr>
              <w:t>Description</w:t>
            </w:r>
          </w:p>
        </w:tc>
        <w:tc>
          <w:tcPr>
            <w:tcW w:w="9381" w:type="dxa"/>
            <w:tcMar/>
          </w:tcPr>
          <w:p w:rsidR="5D7DD9F0" w:rsidP="5D7DD9F0" w:rsidRDefault="5D7DD9F0" w14:paraId="659C6F82" w14:textId="45097AF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when room number has more digits than it should</w:t>
            </w:r>
          </w:p>
        </w:tc>
      </w:tr>
      <w:tr w:rsidR="5D7DD9F0" w:rsidTr="5D7DD9F0" w14:paraId="475DCB82">
        <w:tc>
          <w:tcPr>
            <w:tcW w:w="1414" w:type="dxa"/>
            <w:tcMar/>
          </w:tcPr>
          <w:p w:rsidR="00BD6133" w:rsidP="5D7DD9F0" w:rsidRDefault="00BD6133" w14:noSpellErr="1" w14:paraId="6DDDB437">
            <w:pPr>
              <w:rPr>
                <w:rFonts w:cs="Calibri" w:cstheme="minorAscii"/>
              </w:rPr>
            </w:pPr>
            <w:r w:rsidRPr="5D7DD9F0" w:rsidR="00BD6133">
              <w:rPr>
                <w:rFonts w:cs="Calibri" w:cstheme="minorAscii"/>
              </w:rPr>
              <w:t>Status</w:t>
            </w:r>
          </w:p>
        </w:tc>
        <w:tc>
          <w:tcPr>
            <w:tcW w:w="9381" w:type="dxa"/>
            <w:tcMar/>
          </w:tcPr>
          <w:p w:rsidR="00BD6133" w:rsidP="5D7DD9F0" w:rsidRDefault="00BD6133" w14:paraId="6DBB45AF" w14:textId="543BF56E">
            <w:pPr>
              <w:rPr>
                <w:rFonts w:cs="Calibri" w:cstheme="minorAscii"/>
              </w:rPr>
            </w:pPr>
            <w:r w:rsidRPr="5D7DD9F0" w:rsidR="00BD6133">
              <w:rPr>
                <w:rFonts w:cs="Calibri" w:cstheme="minorAscii"/>
              </w:rPr>
              <w:t>Success</w:t>
            </w:r>
          </w:p>
        </w:tc>
      </w:tr>
    </w:tbl>
    <w:p w:rsidR="5D7DD9F0" w:rsidP="5D7DD9F0" w:rsidRDefault="5D7DD9F0" w14:paraId="2C93B3D4" w14:textId="750C0D83">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57DEBADD">
        <w:tc>
          <w:tcPr>
            <w:tcW w:w="1414" w:type="dxa"/>
            <w:tcMar/>
          </w:tcPr>
          <w:p w:rsidR="00BD6133" w:rsidP="5D7DD9F0" w:rsidRDefault="00BD6133" w14:noSpellErr="1" w14:paraId="60D00FB8">
            <w:pPr>
              <w:rPr>
                <w:rFonts w:cs="Calibri" w:cstheme="minorAscii"/>
              </w:rPr>
            </w:pPr>
            <w:r w:rsidRPr="5D7DD9F0" w:rsidR="00BD6133">
              <w:rPr>
                <w:rFonts w:cs="Calibri" w:cstheme="minorAscii"/>
              </w:rPr>
              <w:t>Test Number</w:t>
            </w:r>
          </w:p>
        </w:tc>
        <w:tc>
          <w:tcPr>
            <w:tcW w:w="9381" w:type="dxa"/>
            <w:tcMar/>
          </w:tcPr>
          <w:p w:rsidR="5D7DD9F0" w:rsidP="5D7DD9F0" w:rsidRDefault="5D7DD9F0" w14:paraId="508F6901" w14:textId="16640FE2">
            <w:pPr>
              <w:rPr>
                <w:rFonts w:cs="Calibri" w:cstheme="minorAscii"/>
              </w:rPr>
            </w:pPr>
            <w:r w:rsidRPr="5D7DD9F0" w:rsidR="5D7DD9F0">
              <w:rPr>
                <w:rFonts w:cs="Calibri" w:cstheme="minorAscii"/>
              </w:rPr>
              <w:t>10</w:t>
            </w:r>
          </w:p>
        </w:tc>
      </w:tr>
      <w:tr w:rsidR="5D7DD9F0" w:rsidTr="5D7DD9F0" w14:paraId="26B7A22F">
        <w:tc>
          <w:tcPr>
            <w:tcW w:w="1414" w:type="dxa"/>
            <w:tcMar/>
          </w:tcPr>
          <w:p w:rsidR="00BD6133" w:rsidP="5D7DD9F0" w:rsidRDefault="00BD6133" w14:noSpellErr="1" w14:paraId="63F2B836">
            <w:pPr>
              <w:rPr>
                <w:rFonts w:cs="Calibri" w:cstheme="minorAscii"/>
              </w:rPr>
            </w:pPr>
            <w:r w:rsidRPr="5D7DD9F0" w:rsidR="00BD6133">
              <w:rPr>
                <w:rFonts w:cs="Calibri" w:cstheme="minorAscii"/>
              </w:rPr>
              <w:t>US Number</w:t>
            </w:r>
          </w:p>
        </w:tc>
        <w:tc>
          <w:tcPr>
            <w:tcW w:w="9381" w:type="dxa"/>
            <w:tcMar/>
          </w:tcPr>
          <w:p w:rsidR="5D7DD9F0" w:rsidP="5D7DD9F0" w:rsidRDefault="5D7DD9F0" w14:paraId="62043EA8" w14:textId="3D60540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6</w:t>
            </w:r>
          </w:p>
        </w:tc>
      </w:tr>
      <w:tr w:rsidR="5D7DD9F0" w:rsidTr="5D7DD9F0" w14:paraId="190BEB27">
        <w:tc>
          <w:tcPr>
            <w:tcW w:w="1414" w:type="dxa"/>
            <w:tcMar/>
          </w:tcPr>
          <w:p w:rsidR="00BD6133" w:rsidP="5D7DD9F0" w:rsidRDefault="00BD6133" w14:noSpellErr="1" w14:paraId="5EB00492">
            <w:pPr>
              <w:rPr>
                <w:rFonts w:cs="Calibri" w:cstheme="minorAscii"/>
              </w:rPr>
            </w:pPr>
            <w:r w:rsidRPr="5D7DD9F0" w:rsidR="00BD6133">
              <w:rPr>
                <w:rFonts w:cs="Calibri" w:cstheme="minorAscii"/>
              </w:rPr>
              <w:t>Description</w:t>
            </w:r>
          </w:p>
        </w:tc>
        <w:tc>
          <w:tcPr>
            <w:tcW w:w="9381" w:type="dxa"/>
            <w:tcMar/>
          </w:tcPr>
          <w:p w:rsidR="5D7DD9F0" w:rsidP="5D7DD9F0" w:rsidRDefault="5D7DD9F0" w14:paraId="3B4E6EAE" w14:textId="6F14C5E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constructor properly saves instance variables.</w:t>
            </w:r>
          </w:p>
        </w:tc>
      </w:tr>
      <w:tr w:rsidR="5D7DD9F0" w:rsidTr="5D7DD9F0" w14:paraId="7766B695">
        <w:tc>
          <w:tcPr>
            <w:tcW w:w="1414" w:type="dxa"/>
            <w:tcMar/>
          </w:tcPr>
          <w:p w:rsidR="00BD6133" w:rsidP="5D7DD9F0" w:rsidRDefault="00BD6133" w14:noSpellErr="1" w14:paraId="4ECFBF0A">
            <w:pPr>
              <w:rPr>
                <w:rFonts w:cs="Calibri" w:cstheme="minorAscii"/>
              </w:rPr>
            </w:pPr>
            <w:r w:rsidRPr="5D7DD9F0" w:rsidR="00BD6133">
              <w:rPr>
                <w:rFonts w:cs="Calibri" w:cstheme="minorAscii"/>
              </w:rPr>
              <w:t>Status</w:t>
            </w:r>
          </w:p>
        </w:tc>
        <w:tc>
          <w:tcPr>
            <w:tcW w:w="9381" w:type="dxa"/>
            <w:tcMar/>
          </w:tcPr>
          <w:p w:rsidR="00BD6133" w:rsidP="5D7DD9F0" w:rsidRDefault="00BD6133" w14:paraId="03E6C94C" w14:textId="543BF56E">
            <w:pPr>
              <w:rPr>
                <w:rFonts w:cs="Calibri" w:cstheme="minorAscii"/>
              </w:rPr>
            </w:pPr>
            <w:r w:rsidRPr="5D7DD9F0" w:rsidR="00BD6133">
              <w:rPr>
                <w:rFonts w:cs="Calibri" w:cstheme="minorAscii"/>
              </w:rPr>
              <w:t>Success</w:t>
            </w:r>
          </w:p>
        </w:tc>
      </w:tr>
    </w:tbl>
    <w:p w:rsidR="5D7DD9F0" w:rsidP="5D7DD9F0" w:rsidRDefault="5D7DD9F0" w14:paraId="464E21C7" w14:textId="6948BBD1">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3576F6A9">
        <w:tc>
          <w:tcPr>
            <w:tcW w:w="1414" w:type="dxa"/>
            <w:tcMar/>
          </w:tcPr>
          <w:p w:rsidR="00BD6133" w:rsidP="5D7DD9F0" w:rsidRDefault="00BD6133" w14:noSpellErr="1" w14:paraId="5066393A">
            <w:pPr>
              <w:rPr>
                <w:rFonts w:cs="Calibri" w:cstheme="minorAscii"/>
              </w:rPr>
            </w:pPr>
            <w:r w:rsidRPr="5D7DD9F0" w:rsidR="00BD6133">
              <w:rPr>
                <w:rFonts w:cs="Calibri" w:cstheme="minorAscii"/>
              </w:rPr>
              <w:t>Test Number</w:t>
            </w:r>
          </w:p>
        </w:tc>
        <w:tc>
          <w:tcPr>
            <w:tcW w:w="9381" w:type="dxa"/>
            <w:tcMar/>
          </w:tcPr>
          <w:p w:rsidR="5D7DD9F0" w:rsidP="5D7DD9F0" w:rsidRDefault="5D7DD9F0" w14:paraId="2769CB40" w14:textId="6E27F437">
            <w:pPr>
              <w:rPr>
                <w:rFonts w:cs="Calibri" w:cstheme="minorAscii"/>
              </w:rPr>
            </w:pPr>
            <w:r w:rsidRPr="5D7DD9F0" w:rsidR="5D7DD9F0">
              <w:rPr>
                <w:rFonts w:cs="Calibri" w:cstheme="minorAscii"/>
              </w:rPr>
              <w:t>1</w:t>
            </w:r>
          </w:p>
        </w:tc>
      </w:tr>
      <w:tr w:rsidR="5D7DD9F0" w:rsidTr="5D7DD9F0" w14:paraId="3B3DFDE6">
        <w:tc>
          <w:tcPr>
            <w:tcW w:w="1414" w:type="dxa"/>
            <w:tcMar/>
          </w:tcPr>
          <w:p w:rsidR="00BD6133" w:rsidP="5D7DD9F0" w:rsidRDefault="00BD6133" w14:noSpellErr="1" w14:paraId="1C3BAAA5">
            <w:pPr>
              <w:rPr>
                <w:rFonts w:cs="Calibri" w:cstheme="minorAscii"/>
              </w:rPr>
            </w:pPr>
            <w:r w:rsidRPr="5D7DD9F0" w:rsidR="00BD6133">
              <w:rPr>
                <w:rFonts w:cs="Calibri" w:cstheme="minorAscii"/>
              </w:rPr>
              <w:t>US Number</w:t>
            </w:r>
          </w:p>
        </w:tc>
        <w:tc>
          <w:tcPr>
            <w:tcW w:w="9381" w:type="dxa"/>
            <w:tcMar/>
          </w:tcPr>
          <w:p w:rsidR="5D7DD9F0" w:rsidP="5D7DD9F0" w:rsidRDefault="5D7DD9F0" w14:paraId="0C376E0C" w14:textId="54A150B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39FB80E3">
        <w:tc>
          <w:tcPr>
            <w:tcW w:w="1414" w:type="dxa"/>
            <w:tcMar/>
          </w:tcPr>
          <w:p w:rsidR="00BD6133" w:rsidP="5D7DD9F0" w:rsidRDefault="00BD6133" w14:noSpellErr="1" w14:paraId="0A911A36">
            <w:pPr>
              <w:rPr>
                <w:rFonts w:cs="Calibri" w:cstheme="minorAscii"/>
              </w:rPr>
            </w:pPr>
            <w:r w:rsidRPr="5D7DD9F0" w:rsidR="00BD6133">
              <w:rPr>
                <w:rFonts w:cs="Calibri" w:cstheme="minorAscii"/>
              </w:rPr>
              <w:t>Description</w:t>
            </w:r>
          </w:p>
        </w:tc>
        <w:tc>
          <w:tcPr>
            <w:tcW w:w="9381" w:type="dxa"/>
            <w:tcMar/>
          </w:tcPr>
          <w:p w:rsidR="5D7DD9F0" w:rsidP="5D7DD9F0" w:rsidRDefault="5D7DD9F0" w14:paraId="5E2F82BF" w14:textId="7A080187">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an error is thrown because </w:t>
            </w:r>
            <w:bookmarkStart w:name="_Int_z9axseMk" w:id="1623573861"/>
            <w:r w:rsidRPr="5D7DD9F0" w:rsidR="5D7DD9F0">
              <w:rPr>
                <w:rFonts w:cs="Calibri" w:cstheme="minorAscii"/>
              </w:rPr>
              <w:t>constructor</w:t>
            </w:r>
            <w:bookmarkEnd w:id="1623573861"/>
            <w:r w:rsidRPr="5D7DD9F0" w:rsidR="5D7DD9F0">
              <w:rPr>
                <w:rFonts w:cs="Calibri" w:cstheme="minorAscii"/>
              </w:rPr>
              <w:t xml:space="preserve"> has empty strings.</w:t>
            </w:r>
          </w:p>
        </w:tc>
      </w:tr>
      <w:tr w:rsidR="5D7DD9F0" w:rsidTr="5D7DD9F0" w14:paraId="713BCE27">
        <w:tc>
          <w:tcPr>
            <w:tcW w:w="1414" w:type="dxa"/>
            <w:tcMar/>
          </w:tcPr>
          <w:p w:rsidR="00BD6133" w:rsidP="5D7DD9F0" w:rsidRDefault="00BD6133" w14:noSpellErr="1" w14:paraId="4A46FAB7">
            <w:pPr>
              <w:rPr>
                <w:rFonts w:cs="Calibri" w:cstheme="minorAscii"/>
              </w:rPr>
            </w:pPr>
            <w:r w:rsidRPr="5D7DD9F0" w:rsidR="00BD6133">
              <w:rPr>
                <w:rFonts w:cs="Calibri" w:cstheme="minorAscii"/>
              </w:rPr>
              <w:t>Status</w:t>
            </w:r>
          </w:p>
        </w:tc>
        <w:tc>
          <w:tcPr>
            <w:tcW w:w="9381" w:type="dxa"/>
            <w:tcMar/>
          </w:tcPr>
          <w:p w:rsidR="00BD6133" w:rsidP="5D7DD9F0" w:rsidRDefault="00BD6133" w14:paraId="72BADC28" w14:textId="543BF56E">
            <w:pPr>
              <w:rPr>
                <w:rFonts w:cs="Calibri" w:cstheme="minorAscii"/>
              </w:rPr>
            </w:pPr>
            <w:r w:rsidRPr="5D7DD9F0" w:rsidR="00BD6133">
              <w:rPr>
                <w:rFonts w:cs="Calibri" w:cstheme="minorAscii"/>
              </w:rPr>
              <w:t>Success</w:t>
            </w:r>
          </w:p>
        </w:tc>
      </w:tr>
    </w:tbl>
    <w:p w:rsidR="5D7DD9F0" w:rsidP="5D7DD9F0" w:rsidRDefault="5D7DD9F0" w14:paraId="538AE307" w14:textId="6BD1A75A">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5CB00738">
        <w:tc>
          <w:tcPr>
            <w:tcW w:w="1414" w:type="dxa"/>
            <w:tcMar/>
          </w:tcPr>
          <w:p w:rsidR="00BD6133" w:rsidP="5D7DD9F0" w:rsidRDefault="00BD6133" w14:noSpellErr="1" w14:paraId="64CD4EC4">
            <w:pPr>
              <w:rPr>
                <w:rFonts w:cs="Calibri" w:cstheme="minorAscii"/>
              </w:rPr>
            </w:pPr>
            <w:r w:rsidRPr="5D7DD9F0" w:rsidR="00BD6133">
              <w:rPr>
                <w:rFonts w:cs="Calibri" w:cstheme="minorAscii"/>
              </w:rPr>
              <w:t>Test Number</w:t>
            </w:r>
          </w:p>
        </w:tc>
        <w:tc>
          <w:tcPr>
            <w:tcW w:w="9381" w:type="dxa"/>
            <w:tcMar/>
          </w:tcPr>
          <w:p w:rsidR="5D7DD9F0" w:rsidP="5D7DD9F0" w:rsidRDefault="5D7DD9F0" w14:paraId="09004643" w14:textId="4DECD831">
            <w:pPr>
              <w:rPr>
                <w:rFonts w:cs="Calibri" w:cstheme="minorAscii"/>
              </w:rPr>
            </w:pPr>
            <w:r w:rsidRPr="5D7DD9F0" w:rsidR="5D7DD9F0">
              <w:rPr>
                <w:rFonts w:cs="Calibri" w:cstheme="minorAscii"/>
              </w:rPr>
              <w:t>2</w:t>
            </w:r>
          </w:p>
        </w:tc>
      </w:tr>
      <w:tr w:rsidR="5D7DD9F0" w:rsidTr="5D7DD9F0" w14:paraId="2613B424">
        <w:tc>
          <w:tcPr>
            <w:tcW w:w="1414" w:type="dxa"/>
            <w:tcMar/>
          </w:tcPr>
          <w:p w:rsidR="00BD6133" w:rsidP="5D7DD9F0" w:rsidRDefault="00BD6133" w14:noSpellErr="1" w14:paraId="756FA3D0">
            <w:pPr>
              <w:rPr>
                <w:rFonts w:cs="Calibri" w:cstheme="minorAscii"/>
              </w:rPr>
            </w:pPr>
            <w:r w:rsidRPr="5D7DD9F0" w:rsidR="00BD6133">
              <w:rPr>
                <w:rFonts w:cs="Calibri" w:cstheme="minorAscii"/>
              </w:rPr>
              <w:t>US Number</w:t>
            </w:r>
          </w:p>
        </w:tc>
        <w:tc>
          <w:tcPr>
            <w:tcW w:w="9381" w:type="dxa"/>
            <w:tcMar/>
          </w:tcPr>
          <w:p w:rsidR="5D7DD9F0" w:rsidP="5D7DD9F0" w:rsidRDefault="5D7DD9F0" w14:paraId="2BEF0604" w14:textId="54A150B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5121EE92">
        <w:tc>
          <w:tcPr>
            <w:tcW w:w="1414" w:type="dxa"/>
            <w:tcMar/>
          </w:tcPr>
          <w:p w:rsidR="00BD6133" w:rsidP="5D7DD9F0" w:rsidRDefault="00BD6133" w14:noSpellErr="1" w14:paraId="0E0925E2">
            <w:pPr>
              <w:rPr>
                <w:rFonts w:cs="Calibri" w:cstheme="minorAscii"/>
              </w:rPr>
            </w:pPr>
            <w:r w:rsidRPr="5D7DD9F0" w:rsidR="00BD6133">
              <w:rPr>
                <w:rFonts w:cs="Calibri" w:cstheme="minorAscii"/>
              </w:rPr>
              <w:t>Description</w:t>
            </w:r>
          </w:p>
        </w:tc>
        <w:tc>
          <w:tcPr>
            <w:tcW w:w="9381" w:type="dxa"/>
            <w:tcMar/>
          </w:tcPr>
          <w:p w:rsidR="5D7DD9F0" w:rsidP="5D7DD9F0" w:rsidRDefault="5D7DD9F0" w14:paraId="584CE7F6" w14:textId="090AC0BC">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constructor saves instance variables correctly.</w:t>
            </w:r>
          </w:p>
        </w:tc>
      </w:tr>
      <w:tr w:rsidR="5D7DD9F0" w:rsidTr="5D7DD9F0" w14:paraId="2FC7454D">
        <w:tc>
          <w:tcPr>
            <w:tcW w:w="1414" w:type="dxa"/>
            <w:tcMar/>
          </w:tcPr>
          <w:p w:rsidR="00BD6133" w:rsidP="5D7DD9F0" w:rsidRDefault="00BD6133" w14:noSpellErr="1" w14:paraId="228A9068">
            <w:pPr>
              <w:rPr>
                <w:rFonts w:cs="Calibri" w:cstheme="minorAscii"/>
              </w:rPr>
            </w:pPr>
            <w:r w:rsidRPr="5D7DD9F0" w:rsidR="00BD6133">
              <w:rPr>
                <w:rFonts w:cs="Calibri" w:cstheme="minorAscii"/>
              </w:rPr>
              <w:t>Status</w:t>
            </w:r>
          </w:p>
        </w:tc>
        <w:tc>
          <w:tcPr>
            <w:tcW w:w="9381" w:type="dxa"/>
            <w:tcMar/>
          </w:tcPr>
          <w:p w:rsidR="00BD6133" w:rsidP="5D7DD9F0" w:rsidRDefault="00BD6133" w14:paraId="1A94BB3A" w14:textId="543BF56E">
            <w:pPr>
              <w:rPr>
                <w:rFonts w:cs="Calibri" w:cstheme="minorAscii"/>
              </w:rPr>
            </w:pPr>
            <w:r w:rsidRPr="5D7DD9F0" w:rsidR="00BD6133">
              <w:rPr>
                <w:rFonts w:cs="Calibri" w:cstheme="minorAscii"/>
              </w:rPr>
              <w:t>Success</w:t>
            </w:r>
          </w:p>
        </w:tc>
      </w:tr>
    </w:tbl>
    <w:p w:rsidR="5D7DD9F0" w:rsidP="5D7DD9F0" w:rsidRDefault="5D7DD9F0" w14:paraId="4B6F4262" w14:textId="7F1B4FDF">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2BB1E4A1">
        <w:tc>
          <w:tcPr>
            <w:tcW w:w="1414" w:type="dxa"/>
            <w:tcMar/>
          </w:tcPr>
          <w:p w:rsidR="00BD6133" w:rsidP="5D7DD9F0" w:rsidRDefault="00BD6133" w14:noSpellErr="1" w14:paraId="124920E8">
            <w:pPr>
              <w:rPr>
                <w:rFonts w:cs="Calibri" w:cstheme="minorAscii"/>
              </w:rPr>
            </w:pPr>
            <w:r w:rsidRPr="5D7DD9F0" w:rsidR="00BD6133">
              <w:rPr>
                <w:rFonts w:cs="Calibri" w:cstheme="minorAscii"/>
              </w:rPr>
              <w:t>Test Number</w:t>
            </w:r>
          </w:p>
        </w:tc>
        <w:tc>
          <w:tcPr>
            <w:tcW w:w="9381" w:type="dxa"/>
            <w:tcMar/>
          </w:tcPr>
          <w:p w:rsidR="5D7DD9F0" w:rsidP="5D7DD9F0" w:rsidRDefault="5D7DD9F0" w14:paraId="5BCB86F5" w14:textId="4289FC15">
            <w:pPr>
              <w:rPr>
                <w:rFonts w:cs="Calibri" w:cstheme="minorAscii"/>
              </w:rPr>
            </w:pPr>
            <w:r w:rsidRPr="5D7DD9F0" w:rsidR="5D7DD9F0">
              <w:rPr>
                <w:rFonts w:cs="Calibri" w:cstheme="minorAscii"/>
              </w:rPr>
              <w:t>3</w:t>
            </w:r>
          </w:p>
        </w:tc>
      </w:tr>
      <w:tr w:rsidR="5D7DD9F0" w:rsidTr="5D7DD9F0" w14:paraId="7293F3BF">
        <w:tc>
          <w:tcPr>
            <w:tcW w:w="1414" w:type="dxa"/>
            <w:tcMar/>
          </w:tcPr>
          <w:p w:rsidR="00BD6133" w:rsidP="5D7DD9F0" w:rsidRDefault="00BD6133" w14:noSpellErr="1" w14:paraId="4F32A620">
            <w:pPr>
              <w:rPr>
                <w:rFonts w:cs="Calibri" w:cstheme="minorAscii"/>
              </w:rPr>
            </w:pPr>
            <w:r w:rsidRPr="5D7DD9F0" w:rsidR="00BD6133">
              <w:rPr>
                <w:rFonts w:cs="Calibri" w:cstheme="minorAscii"/>
              </w:rPr>
              <w:t>US Number</w:t>
            </w:r>
          </w:p>
        </w:tc>
        <w:tc>
          <w:tcPr>
            <w:tcW w:w="9381" w:type="dxa"/>
            <w:tcMar/>
          </w:tcPr>
          <w:p w:rsidR="5D7DD9F0" w:rsidP="5D7DD9F0" w:rsidRDefault="5D7DD9F0" w14:paraId="49D29822" w14:textId="54A150B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765F48F6">
        <w:tc>
          <w:tcPr>
            <w:tcW w:w="1414" w:type="dxa"/>
            <w:tcMar/>
          </w:tcPr>
          <w:p w:rsidR="00BD6133" w:rsidP="5D7DD9F0" w:rsidRDefault="00BD6133" w14:noSpellErr="1" w14:paraId="0335E7C7">
            <w:pPr>
              <w:rPr>
                <w:rFonts w:cs="Calibri" w:cstheme="minorAscii"/>
              </w:rPr>
            </w:pPr>
            <w:r w:rsidRPr="5D7DD9F0" w:rsidR="00BD6133">
              <w:rPr>
                <w:rFonts w:cs="Calibri" w:cstheme="minorAscii"/>
              </w:rPr>
              <w:t>Description</w:t>
            </w:r>
          </w:p>
        </w:tc>
        <w:tc>
          <w:tcPr>
            <w:tcW w:w="9381" w:type="dxa"/>
            <w:tcMar/>
          </w:tcPr>
          <w:p w:rsidR="5D7DD9F0" w:rsidP="5D7DD9F0" w:rsidRDefault="5D7DD9F0" w14:paraId="0E53B002" w14:textId="3B65AF86">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w:t>
            </w:r>
            <w:proofErr w:type="spellStart"/>
            <w:r w:rsidRPr="5D7DD9F0" w:rsidR="5D7DD9F0">
              <w:rPr>
                <w:rFonts w:cs="Calibri" w:cstheme="minorAscii"/>
              </w:rPr>
              <w:t>getName</w:t>
            </w:r>
            <w:proofErr w:type="spellEnd"/>
            <w:r w:rsidRPr="5D7DD9F0" w:rsidR="5D7DD9F0">
              <w:rPr>
                <w:rFonts w:cs="Calibri" w:cstheme="minorAscii"/>
              </w:rPr>
              <w:t xml:space="preserve">() method correctly </w:t>
            </w:r>
            <w:r w:rsidRPr="5D7DD9F0" w:rsidR="5D7DD9F0">
              <w:rPr>
                <w:rFonts w:cs="Calibri" w:cstheme="minorAscii"/>
              </w:rPr>
              <w:t>retrieves</w:t>
            </w:r>
            <w:r w:rsidRPr="5D7DD9F0" w:rsidR="5D7DD9F0">
              <w:rPr>
                <w:rFonts w:cs="Calibri" w:cstheme="minorAscii"/>
              </w:rPr>
              <w:t xml:space="preserve"> the name variable.</w:t>
            </w:r>
          </w:p>
        </w:tc>
      </w:tr>
      <w:tr w:rsidR="5D7DD9F0" w:rsidTr="5D7DD9F0" w14:paraId="707BEA60">
        <w:tc>
          <w:tcPr>
            <w:tcW w:w="1414" w:type="dxa"/>
            <w:tcMar/>
          </w:tcPr>
          <w:p w:rsidR="00BD6133" w:rsidP="5D7DD9F0" w:rsidRDefault="00BD6133" w14:noSpellErr="1" w14:paraId="0BC1C700">
            <w:pPr>
              <w:rPr>
                <w:rFonts w:cs="Calibri" w:cstheme="minorAscii"/>
              </w:rPr>
            </w:pPr>
            <w:r w:rsidRPr="5D7DD9F0" w:rsidR="00BD6133">
              <w:rPr>
                <w:rFonts w:cs="Calibri" w:cstheme="minorAscii"/>
              </w:rPr>
              <w:t>Status</w:t>
            </w:r>
          </w:p>
        </w:tc>
        <w:tc>
          <w:tcPr>
            <w:tcW w:w="9381" w:type="dxa"/>
            <w:tcMar/>
          </w:tcPr>
          <w:p w:rsidR="00BD6133" w:rsidP="5D7DD9F0" w:rsidRDefault="00BD6133" w14:paraId="040ECFE8" w14:textId="543BF56E">
            <w:pPr>
              <w:rPr>
                <w:rFonts w:cs="Calibri" w:cstheme="minorAscii"/>
              </w:rPr>
            </w:pPr>
            <w:r w:rsidRPr="5D7DD9F0" w:rsidR="00BD6133">
              <w:rPr>
                <w:rFonts w:cs="Calibri" w:cstheme="minorAscii"/>
              </w:rPr>
              <w:t>Success</w:t>
            </w:r>
          </w:p>
        </w:tc>
      </w:tr>
    </w:tbl>
    <w:p w:rsidR="5D7DD9F0" w:rsidP="5D7DD9F0" w:rsidRDefault="5D7DD9F0" w14:paraId="414B364C" w14:textId="0D09C709">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68838C0C">
        <w:tc>
          <w:tcPr>
            <w:tcW w:w="1414" w:type="dxa"/>
            <w:tcMar/>
          </w:tcPr>
          <w:p w:rsidR="00BD6133" w:rsidP="5D7DD9F0" w:rsidRDefault="00BD6133" w14:noSpellErr="1" w14:paraId="0FA2EA39">
            <w:pPr>
              <w:rPr>
                <w:rFonts w:cs="Calibri" w:cstheme="minorAscii"/>
              </w:rPr>
            </w:pPr>
            <w:r w:rsidRPr="5D7DD9F0" w:rsidR="00BD6133">
              <w:rPr>
                <w:rFonts w:cs="Calibri" w:cstheme="minorAscii"/>
              </w:rPr>
              <w:t>Test Number</w:t>
            </w:r>
          </w:p>
        </w:tc>
        <w:tc>
          <w:tcPr>
            <w:tcW w:w="9381" w:type="dxa"/>
            <w:tcMar/>
          </w:tcPr>
          <w:p w:rsidR="5D7DD9F0" w:rsidP="5D7DD9F0" w:rsidRDefault="5D7DD9F0" w14:paraId="16F086ED" w14:textId="5D05EC5F">
            <w:pPr>
              <w:rPr>
                <w:rFonts w:cs="Calibri" w:cstheme="minorAscii"/>
              </w:rPr>
            </w:pPr>
            <w:r w:rsidRPr="5D7DD9F0" w:rsidR="5D7DD9F0">
              <w:rPr>
                <w:rFonts w:cs="Calibri" w:cstheme="minorAscii"/>
              </w:rPr>
              <w:t>4</w:t>
            </w:r>
          </w:p>
        </w:tc>
      </w:tr>
      <w:tr w:rsidR="5D7DD9F0" w:rsidTr="5D7DD9F0" w14:paraId="2E237F57">
        <w:tc>
          <w:tcPr>
            <w:tcW w:w="1414" w:type="dxa"/>
            <w:tcMar/>
          </w:tcPr>
          <w:p w:rsidR="00BD6133" w:rsidP="5D7DD9F0" w:rsidRDefault="00BD6133" w14:noSpellErr="1" w14:paraId="66177A13">
            <w:pPr>
              <w:rPr>
                <w:rFonts w:cs="Calibri" w:cstheme="minorAscii"/>
              </w:rPr>
            </w:pPr>
            <w:r w:rsidRPr="5D7DD9F0" w:rsidR="00BD6133">
              <w:rPr>
                <w:rFonts w:cs="Calibri" w:cstheme="minorAscii"/>
              </w:rPr>
              <w:t>US Number</w:t>
            </w:r>
          </w:p>
        </w:tc>
        <w:tc>
          <w:tcPr>
            <w:tcW w:w="9381" w:type="dxa"/>
            <w:tcMar/>
          </w:tcPr>
          <w:p w:rsidR="5D7DD9F0" w:rsidP="5D7DD9F0" w:rsidRDefault="5D7DD9F0" w14:paraId="249AC18C" w14:textId="54A150B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56047D24">
        <w:tc>
          <w:tcPr>
            <w:tcW w:w="1414" w:type="dxa"/>
            <w:tcMar/>
          </w:tcPr>
          <w:p w:rsidR="00BD6133" w:rsidP="5D7DD9F0" w:rsidRDefault="00BD6133" w14:noSpellErr="1" w14:paraId="71D8BDF3">
            <w:pPr>
              <w:rPr>
                <w:rFonts w:cs="Calibri" w:cstheme="minorAscii"/>
              </w:rPr>
            </w:pPr>
            <w:r w:rsidRPr="5D7DD9F0" w:rsidR="00BD6133">
              <w:rPr>
                <w:rFonts w:cs="Calibri" w:cstheme="minorAscii"/>
              </w:rPr>
              <w:t>Description</w:t>
            </w:r>
          </w:p>
        </w:tc>
        <w:tc>
          <w:tcPr>
            <w:tcW w:w="9381" w:type="dxa"/>
            <w:tcMar/>
          </w:tcPr>
          <w:p w:rsidR="5D7DD9F0" w:rsidP="5D7DD9F0" w:rsidRDefault="5D7DD9F0" w14:paraId="10F7F6B8" w14:textId="4D7BBC16">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w:t>
            </w:r>
            <w:proofErr w:type="spellStart"/>
            <w:r w:rsidRPr="5D7DD9F0" w:rsidR="5D7DD9F0">
              <w:rPr>
                <w:rFonts w:cs="Calibri" w:cstheme="minorAscii"/>
              </w:rPr>
              <w:t>getSuiteCode</w:t>
            </w:r>
            <w:proofErr w:type="spellEnd"/>
            <w:r w:rsidRPr="5D7DD9F0" w:rsidR="5D7DD9F0">
              <w:rPr>
                <w:rFonts w:cs="Calibri" w:cstheme="minorAscii"/>
              </w:rPr>
              <w:t xml:space="preserve">() method correctly retrieves the </w:t>
            </w:r>
            <w:proofErr w:type="spellStart"/>
            <w:r w:rsidRPr="5D7DD9F0" w:rsidR="5D7DD9F0">
              <w:rPr>
                <w:rFonts w:cs="Calibri" w:cstheme="minorAscii"/>
              </w:rPr>
              <w:t>suiteCode</w:t>
            </w:r>
            <w:proofErr w:type="spellEnd"/>
            <w:r w:rsidRPr="5D7DD9F0" w:rsidR="5D7DD9F0">
              <w:rPr>
                <w:rFonts w:cs="Calibri" w:cstheme="minorAscii"/>
              </w:rPr>
              <w:t xml:space="preserve"> variable.</w:t>
            </w:r>
          </w:p>
        </w:tc>
      </w:tr>
      <w:tr w:rsidR="5D7DD9F0" w:rsidTr="5D7DD9F0" w14:paraId="58DF3513">
        <w:tc>
          <w:tcPr>
            <w:tcW w:w="1414" w:type="dxa"/>
            <w:tcMar/>
          </w:tcPr>
          <w:p w:rsidR="00BD6133" w:rsidP="5D7DD9F0" w:rsidRDefault="00BD6133" w14:noSpellErr="1" w14:paraId="7AC6820C">
            <w:pPr>
              <w:rPr>
                <w:rFonts w:cs="Calibri" w:cstheme="minorAscii"/>
              </w:rPr>
            </w:pPr>
            <w:r w:rsidRPr="5D7DD9F0" w:rsidR="00BD6133">
              <w:rPr>
                <w:rFonts w:cs="Calibri" w:cstheme="minorAscii"/>
              </w:rPr>
              <w:t>Status</w:t>
            </w:r>
          </w:p>
        </w:tc>
        <w:tc>
          <w:tcPr>
            <w:tcW w:w="9381" w:type="dxa"/>
            <w:tcMar/>
          </w:tcPr>
          <w:p w:rsidR="00BD6133" w:rsidP="5D7DD9F0" w:rsidRDefault="00BD6133" w14:paraId="4F94380E" w14:textId="543BF56E">
            <w:pPr>
              <w:rPr>
                <w:rFonts w:cs="Calibri" w:cstheme="minorAscii"/>
              </w:rPr>
            </w:pPr>
            <w:r w:rsidRPr="5D7DD9F0" w:rsidR="00BD6133">
              <w:rPr>
                <w:rFonts w:cs="Calibri" w:cstheme="minorAscii"/>
              </w:rPr>
              <w:t>Success</w:t>
            </w:r>
          </w:p>
        </w:tc>
      </w:tr>
    </w:tbl>
    <w:p w:rsidR="5D7DD9F0" w:rsidP="5D7DD9F0" w:rsidRDefault="5D7DD9F0" w14:paraId="761F2C84" w14:textId="4AFAF965">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4A990392">
        <w:tc>
          <w:tcPr>
            <w:tcW w:w="1414" w:type="dxa"/>
            <w:tcMar/>
          </w:tcPr>
          <w:p w:rsidR="00BD6133" w:rsidP="5D7DD9F0" w:rsidRDefault="00BD6133" w14:noSpellErr="1" w14:paraId="49C795EE">
            <w:pPr>
              <w:rPr>
                <w:rFonts w:cs="Calibri" w:cstheme="minorAscii"/>
              </w:rPr>
            </w:pPr>
            <w:r w:rsidRPr="5D7DD9F0" w:rsidR="00BD6133">
              <w:rPr>
                <w:rFonts w:cs="Calibri" w:cstheme="minorAscii"/>
              </w:rPr>
              <w:t>Test Number</w:t>
            </w:r>
          </w:p>
        </w:tc>
        <w:tc>
          <w:tcPr>
            <w:tcW w:w="9381" w:type="dxa"/>
            <w:tcMar/>
          </w:tcPr>
          <w:p w:rsidR="5D7DD9F0" w:rsidP="5D7DD9F0" w:rsidRDefault="5D7DD9F0" w14:paraId="48C681AA" w14:textId="17E085DC">
            <w:pPr>
              <w:rPr>
                <w:rFonts w:cs="Calibri" w:cstheme="minorAscii"/>
              </w:rPr>
            </w:pPr>
            <w:r w:rsidRPr="5D7DD9F0" w:rsidR="5D7DD9F0">
              <w:rPr>
                <w:rFonts w:cs="Calibri" w:cstheme="minorAscii"/>
              </w:rPr>
              <w:t>5</w:t>
            </w:r>
          </w:p>
        </w:tc>
      </w:tr>
      <w:tr w:rsidR="5D7DD9F0" w:rsidTr="5D7DD9F0" w14:paraId="1E6E8C39">
        <w:tc>
          <w:tcPr>
            <w:tcW w:w="1414" w:type="dxa"/>
            <w:tcMar/>
          </w:tcPr>
          <w:p w:rsidR="00BD6133" w:rsidP="5D7DD9F0" w:rsidRDefault="00BD6133" w14:noSpellErr="1" w14:paraId="6DFD3DA9">
            <w:pPr>
              <w:rPr>
                <w:rFonts w:cs="Calibri" w:cstheme="minorAscii"/>
              </w:rPr>
            </w:pPr>
            <w:r w:rsidRPr="5D7DD9F0" w:rsidR="00BD6133">
              <w:rPr>
                <w:rFonts w:cs="Calibri" w:cstheme="minorAscii"/>
              </w:rPr>
              <w:t>US Number</w:t>
            </w:r>
          </w:p>
        </w:tc>
        <w:tc>
          <w:tcPr>
            <w:tcW w:w="9381" w:type="dxa"/>
            <w:tcMar/>
          </w:tcPr>
          <w:p w:rsidR="5D7DD9F0" w:rsidP="5D7DD9F0" w:rsidRDefault="5D7DD9F0" w14:paraId="5FD18837" w14:textId="54A150B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5C2C7ECA">
        <w:tc>
          <w:tcPr>
            <w:tcW w:w="1414" w:type="dxa"/>
            <w:tcMar/>
          </w:tcPr>
          <w:p w:rsidR="00BD6133" w:rsidP="5D7DD9F0" w:rsidRDefault="00BD6133" w14:noSpellErr="1" w14:paraId="18E363B5">
            <w:pPr>
              <w:rPr>
                <w:rFonts w:cs="Calibri" w:cstheme="minorAscii"/>
              </w:rPr>
            </w:pPr>
            <w:r w:rsidRPr="5D7DD9F0" w:rsidR="00BD6133">
              <w:rPr>
                <w:rFonts w:cs="Calibri" w:cstheme="minorAscii"/>
              </w:rPr>
              <w:t>Description</w:t>
            </w:r>
          </w:p>
        </w:tc>
        <w:tc>
          <w:tcPr>
            <w:tcW w:w="9381" w:type="dxa"/>
            <w:tcMar/>
          </w:tcPr>
          <w:p w:rsidR="5D7DD9F0" w:rsidP="5D7DD9F0" w:rsidRDefault="5D7DD9F0" w14:paraId="60145BED" w14:textId="4671A980">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because format of the suiteCode variable is too long.</w:t>
            </w:r>
          </w:p>
        </w:tc>
      </w:tr>
      <w:tr w:rsidR="5D7DD9F0" w:rsidTr="5D7DD9F0" w14:paraId="578A44E0">
        <w:tc>
          <w:tcPr>
            <w:tcW w:w="1414" w:type="dxa"/>
            <w:tcMar/>
          </w:tcPr>
          <w:p w:rsidR="00BD6133" w:rsidP="5D7DD9F0" w:rsidRDefault="00BD6133" w14:noSpellErr="1" w14:paraId="39A7A9E6">
            <w:pPr>
              <w:rPr>
                <w:rFonts w:cs="Calibri" w:cstheme="minorAscii"/>
              </w:rPr>
            </w:pPr>
            <w:r w:rsidRPr="5D7DD9F0" w:rsidR="00BD6133">
              <w:rPr>
                <w:rFonts w:cs="Calibri" w:cstheme="minorAscii"/>
              </w:rPr>
              <w:t>Status</w:t>
            </w:r>
          </w:p>
        </w:tc>
        <w:tc>
          <w:tcPr>
            <w:tcW w:w="9381" w:type="dxa"/>
            <w:tcMar/>
          </w:tcPr>
          <w:p w:rsidR="00BD6133" w:rsidP="5D7DD9F0" w:rsidRDefault="00BD6133" w14:paraId="43321E69" w14:textId="543BF56E">
            <w:pPr>
              <w:rPr>
                <w:rFonts w:cs="Calibri" w:cstheme="minorAscii"/>
              </w:rPr>
            </w:pPr>
            <w:r w:rsidRPr="5D7DD9F0" w:rsidR="00BD6133">
              <w:rPr>
                <w:rFonts w:cs="Calibri" w:cstheme="minorAscii"/>
              </w:rPr>
              <w:t>Success</w:t>
            </w:r>
          </w:p>
        </w:tc>
      </w:tr>
    </w:tbl>
    <w:p w:rsidR="5D7DD9F0" w:rsidP="5D7DD9F0" w:rsidRDefault="5D7DD9F0" w14:paraId="36DD4417" w14:textId="3BC123A8">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36CD4D78">
        <w:tc>
          <w:tcPr>
            <w:tcW w:w="1414" w:type="dxa"/>
            <w:tcMar/>
          </w:tcPr>
          <w:p w:rsidR="00BD6133" w:rsidP="5D7DD9F0" w:rsidRDefault="00BD6133" w14:noSpellErr="1" w14:paraId="56314A95">
            <w:pPr>
              <w:rPr>
                <w:rFonts w:cs="Calibri" w:cstheme="minorAscii"/>
              </w:rPr>
            </w:pPr>
            <w:r w:rsidRPr="5D7DD9F0" w:rsidR="00BD6133">
              <w:rPr>
                <w:rFonts w:cs="Calibri" w:cstheme="minorAscii"/>
              </w:rPr>
              <w:t>Test Number</w:t>
            </w:r>
          </w:p>
        </w:tc>
        <w:tc>
          <w:tcPr>
            <w:tcW w:w="9381" w:type="dxa"/>
            <w:tcMar/>
          </w:tcPr>
          <w:p w:rsidR="5D7DD9F0" w:rsidP="5D7DD9F0" w:rsidRDefault="5D7DD9F0" w14:paraId="7F79F2FB" w14:textId="1BEE4FB4">
            <w:pPr>
              <w:rPr>
                <w:rFonts w:cs="Calibri" w:cstheme="minorAscii"/>
              </w:rPr>
            </w:pPr>
            <w:r w:rsidRPr="5D7DD9F0" w:rsidR="5D7DD9F0">
              <w:rPr>
                <w:rFonts w:cs="Calibri" w:cstheme="minorAscii"/>
              </w:rPr>
              <w:t>6</w:t>
            </w:r>
          </w:p>
        </w:tc>
      </w:tr>
      <w:tr w:rsidR="5D7DD9F0" w:rsidTr="5D7DD9F0" w14:paraId="4A9C7411">
        <w:tc>
          <w:tcPr>
            <w:tcW w:w="1414" w:type="dxa"/>
            <w:tcMar/>
          </w:tcPr>
          <w:p w:rsidR="00BD6133" w:rsidP="5D7DD9F0" w:rsidRDefault="00BD6133" w14:noSpellErr="1" w14:paraId="79E94C6A">
            <w:pPr>
              <w:rPr>
                <w:rFonts w:cs="Calibri" w:cstheme="minorAscii"/>
              </w:rPr>
            </w:pPr>
            <w:r w:rsidRPr="5D7DD9F0" w:rsidR="00BD6133">
              <w:rPr>
                <w:rFonts w:cs="Calibri" w:cstheme="minorAscii"/>
              </w:rPr>
              <w:t>US Number</w:t>
            </w:r>
          </w:p>
        </w:tc>
        <w:tc>
          <w:tcPr>
            <w:tcW w:w="9381" w:type="dxa"/>
            <w:tcMar/>
          </w:tcPr>
          <w:p w:rsidR="5D7DD9F0" w:rsidP="5D7DD9F0" w:rsidRDefault="5D7DD9F0" w14:paraId="0055239D" w14:textId="54A150B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28F1F684">
        <w:tc>
          <w:tcPr>
            <w:tcW w:w="1414" w:type="dxa"/>
            <w:tcMar/>
          </w:tcPr>
          <w:p w:rsidR="00BD6133" w:rsidP="5D7DD9F0" w:rsidRDefault="00BD6133" w14:noSpellErr="1" w14:paraId="13460858">
            <w:pPr>
              <w:rPr>
                <w:rFonts w:cs="Calibri" w:cstheme="minorAscii"/>
              </w:rPr>
            </w:pPr>
            <w:r w:rsidRPr="5D7DD9F0" w:rsidR="00BD6133">
              <w:rPr>
                <w:rFonts w:cs="Calibri" w:cstheme="minorAscii"/>
              </w:rPr>
              <w:t>Description</w:t>
            </w:r>
          </w:p>
        </w:tc>
        <w:tc>
          <w:tcPr>
            <w:tcW w:w="9381" w:type="dxa"/>
            <w:tcMar/>
          </w:tcPr>
          <w:p w:rsidR="5D7DD9F0" w:rsidP="5D7DD9F0" w:rsidRDefault="5D7DD9F0" w14:paraId="775E5B71" w14:textId="48FE1C9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an error is thrown because format of the </w:t>
            </w:r>
            <w:r w:rsidRPr="5D7DD9F0" w:rsidR="5D7DD9F0">
              <w:rPr>
                <w:rFonts w:cs="Calibri" w:cstheme="minorAscii"/>
              </w:rPr>
              <w:t>suiteCode</w:t>
            </w:r>
            <w:r w:rsidRPr="5D7DD9F0" w:rsidR="5D7DD9F0">
              <w:rPr>
                <w:rFonts w:cs="Calibri" w:cstheme="minorAscii"/>
              </w:rPr>
              <w:t xml:space="preserve"> </w:t>
            </w:r>
            <w:r w:rsidRPr="5D7DD9F0" w:rsidR="5D7DD9F0">
              <w:rPr>
                <w:rFonts w:cs="Calibri" w:cstheme="minorAscii"/>
              </w:rPr>
              <w:t>variable</w:t>
            </w:r>
            <w:r w:rsidRPr="5D7DD9F0" w:rsidR="5D7DD9F0">
              <w:rPr>
                <w:rFonts w:cs="Calibri" w:cstheme="minorAscii"/>
              </w:rPr>
              <w:t xml:space="preserve"> </w:t>
            </w:r>
            <w:r w:rsidRPr="5D7DD9F0" w:rsidR="5D7DD9F0">
              <w:rPr>
                <w:rFonts w:cs="Calibri" w:cstheme="minorAscii"/>
              </w:rPr>
              <w:t>is</w:t>
            </w:r>
            <w:r w:rsidRPr="5D7DD9F0" w:rsidR="5D7DD9F0">
              <w:rPr>
                <w:rFonts w:cs="Calibri" w:cstheme="minorAscii"/>
              </w:rPr>
              <w:t xml:space="preserve"> too short.</w:t>
            </w:r>
          </w:p>
        </w:tc>
      </w:tr>
      <w:tr w:rsidR="5D7DD9F0" w:rsidTr="5D7DD9F0" w14:paraId="34DD5CDD">
        <w:tc>
          <w:tcPr>
            <w:tcW w:w="1414" w:type="dxa"/>
            <w:tcMar/>
          </w:tcPr>
          <w:p w:rsidR="00BD6133" w:rsidP="5D7DD9F0" w:rsidRDefault="00BD6133" w14:noSpellErr="1" w14:paraId="758D9DFD">
            <w:pPr>
              <w:rPr>
                <w:rFonts w:cs="Calibri" w:cstheme="minorAscii"/>
              </w:rPr>
            </w:pPr>
            <w:r w:rsidRPr="5D7DD9F0" w:rsidR="00BD6133">
              <w:rPr>
                <w:rFonts w:cs="Calibri" w:cstheme="minorAscii"/>
              </w:rPr>
              <w:t>Status</w:t>
            </w:r>
          </w:p>
        </w:tc>
        <w:tc>
          <w:tcPr>
            <w:tcW w:w="9381" w:type="dxa"/>
            <w:tcMar/>
          </w:tcPr>
          <w:p w:rsidR="00BD6133" w:rsidP="5D7DD9F0" w:rsidRDefault="00BD6133" w14:paraId="657524FC" w14:textId="543BF56E">
            <w:pPr>
              <w:rPr>
                <w:rFonts w:cs="Calibri" w:cstheme="minorAscii"/>
              </w:rPr>
            </w:pPr>
            <w:r w:rsidRPr="5D7DD9F0" w:rsidR="00BD6133">
              <w:rPr>
                <w:rFonts w:cs="Calibri" w:cstheme="minorAscii"/>
              </w:rPr>
              <w:t>Success</w:t>
            </w:r>
          </w:p>
        </w:tc>
      </w:tr>
    </w:tbl>
    <w:p w:rsidR="5D7DD9F0" w:rsidP="5D7DD9F0" w:rsidRDefault="5D7DD9F0" w14:paraId="2DDFB180" w14:textId="05ADDD20">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1FD8743F">
        <w:tc>
          <w:tcPr>
            <w:tcW w:w="1414" w:type="dxa"/>
            <w:tcMar/>
          </w:tcPr>
          <w:p w:rsidR="00BD6133" w:rsidP="5D7DD9F0" w:rsidRDefault="00BD6133" w14:noSpellErr="1" w14:paraId="60163066">
            <w:pPr>
              <w:rPr>
                <w:rFonts w:cs="Calibri" w:cstheme="minorAscii"/>
              </w:rPr>
            </w:pPr>
            <w:r w:rsidRPr="5D7DD9F0" w:rsidR="00BD6133">
              <w:rPr>
                <w:rFonts w:cs="Calibri" w:cstheme="minorAscii"/>
              </w:rPr>
              <w:t>Test Number</w:t>
            </w:r>
          </w:p>
        </w:tc>
        <w:tc>
          <w:tcPr>
            <w:tcW w:w="9381" w:type="dxa"/>
            <w:tcMar/>
          </w:tcPr>
          <w:p w:rsidR="5D7DD9F0" w:rsidP="5D7DD9F0" w:rsidRDefault="5D7DD9F0" w14:paraId="2040F19A" w14:textId="17879D3A">
            <w:pPr>
              <w:rPr>
                <w:rFonts w:cs="Calibri" w:cstheme="minorAscii"/>
              </w:rPr>
            </w:pPr>
            <w:r w:rsidRPr="5D7DD9F0" w:rsidR="5D7DD9F0">
              <w:rPr>
                <w:rFonts w:cs="Calibri" w:cstheme="minorAscii"/>
              </w:rPr>
              <w:t>7</w:t>
            </w:r>
          </w:p>
        </w:tc>
      </w:tr>
      <w:tr w:rsidR="5D7DD9F0" w:rsidTr="5D7DD9F0" w14:paraId="3667AC7D">
        <w:tc>
          <w:tcPr>
            <w:tcW w:w="1414" w:type="dxa"/>
            <w:tcMar/>
          </w:tcPr>
          <w:p w:rsidR="00BD6133" w:rsidP="5D7DD9F0" w:rsidRDefault="00BD6133" w14:noSpellErr="1" w14:paraId="5AD76D7B">
            <w:pPr>
              <w:rPr>
                <w:rFonts w:cs="Calibri" w:cstheme="minorAscii"/>
              </w:rPr>
            </w:pPr>
            <w:r w:rsidRPr="5D7DD9F0" w:rsidR="00BD6133">
              <w:rPr>
                <w:rFonts w:cs="Calibri" w:cstheme="minorAscii"/>
              </w:rPr>
              <w:t>US Number</w:t>
            </w:r>
          </w:p>
        </w:tc>
        <w:tc>
          <w:tcPr>
            <w:tcW w:w="9381" w:type="dxa"/>
            <w:tcMar/>
          </w:tcPr>
          <w:p w:rsidR="5D7DD9F0" w:rsidP="5D7DD9F0" w:rsidRDefault="5D7DD9F0" w14:paraId="55BD7354" w14:textId="54A150B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4A047EDF">
        <w:tc>
          <w:tcPr>
            <w:tcW w:w="1414" w:type="dxa"/>
            <w:tcMar/>
          </w:tcPr>
          <w:p w:rsidR="00BD6133" w:rsidP="5D7DD9F0" w:rsidRDefault="00BD6133" w14:noSpellErr="1" w14:paraId="229DA8F1">
            <w:pPr>
              <w:rPr>
                <w:rFonts w:cs="Calibri" w:cstheme="minorAscii"/>
              </w:rPr>
            </w:pPr>
            <w:r w:rsidRPr="5D7DD9F0" w:rsidR="00BD6133">
              <w:rPr>
                <w:rFonts w:cs="Calibri" w:cstheme="minorAscii"/>
              </w:rPr>
              <w:t>Description</w:t>
            </w:r>
          </w:p>
        </w:tc>
        <w:tc>
          <w:tcPr>
            <w:tcW w:w="9381" w:type="dxa"/>
            <w:tcMar/>
          </w:tcPr>
          <w:p w:rsidR="5D7DD9F0" w:rsidP="5D7DD9F0" w:rsidRDefault="5D7DD9F0" w14:paraId="2E45872F" w14:textId="040AF94D">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an error is thrown because format of </w:t>
            </w:r>
            <w:proofErr w:type="spellStart"/>
            <w:r w:rsidRPr="5D7DD9F0" w:rsidR="5D7DD9F0">
              <w:rPr>
                <w:rFonts w:cs="Calibri" w:cstheme="minorAscii"/>
              </w:rPr>
              <w:t>suiteCode</w:t>
            </w:r>
            <w:proofErr w:type="spellEnd"/>
            <w:r w:rsidRPr="5D7DD9F0" w:rsidR="5D7DD9F0">
              <w:rPr>
                <w:rFonts w:cs="Calibri" w:cstheme="minorAscii"/>
              </w:rPr>
              <w:t xml:space="preserve"> </w:t>
            </w:r>
            <w:r w:rsidRPr="5D7DD9F0" w:rsidR="5D7DD9F0">
              <w:rPr>
                <w:rFonts w:cs="Calibri" w:cstheme="minorAscii"/>
              </w:rPr>
              <w:t>variable</w:t>
            </w:r>
            <w:r w:rsidRPr="5D7DD9F0" w:rsidR="5D7DD9F0">
              <w:rPr>
                <w:rFonts w:cs="Calibri" w:cstheme="minorAscii"/>
              </w:rPr>
              <w:t xml:space="preserve"> has invalid characters.</w:t>
            </w:r>
          </w:p>
        </w:tc>
      </w:tr>
      <w:tr w:rsidR="5D7DD9F0" w:rsidTr="5D7DD9F0" w14:paraId="67338BA7">
        <w:tc>
          <w:tcPr>
            <w:tcW w:w="1414" w:type="dxa"/>
            <w:tcMar/>
          </w:tcPr>
          <w:p w:rsidR="00BD6133" w:rsidP="5D7DD9F0" w:rsidRDefault="00BD6133" w14:noSpellErr="1" w14:paraId="604DE809">
            <w:pPr>
              <w:rPr>
                <w:rFonts w:cs="Calibri" w:cstheme="minorAscii"/>
              </w:rPr>
            </w:pPr>
            <w:r w:rsidRPr="5D7DD9F0" w:rsidR="00BD6133">
              <w:rPr>
                <w:rFonts w:cs="Calibri" w:cstheme="minorAscii"/>
              </w:rPr>
              <w:t>Status</w:t>
            </w:r>
          </w:p>
        </w:tc>
        <w:tc>
          <w:tcPr>
            <w:tcW w:w="9381" w:type="dxa"/>
            <w:tcMar/>
          </w:tcPr>
          <w:p w:rsidR="00BD6133" w:rsidP="5D7DD9F0" w:rsidRDefault="00BD6133" w14:paraId="44705B55" w14:textId="543BF56E">
            <w:pPr>
              <w:rPr>
                <w:rFonts w:cs="Calibri" w:cstheme="minorAscii"/>
              </w:rPr>
            </w:pPr>
            <w:r w:rsidRPr="5D7DD9F0" w:rsidR="00BD6133">
              <w:rPr>
                <w:rFonts w:cs="Calibri" w:cstheme="minorAscii"/>
              </w:rPr>
              <w:t>Success</w:t>
            </w:r>
          </w:p>
        </w:tc>
      </w:tr>
    </w:tbl>
    <w:p w:rsidR="5D7DD9F0" w:rsidP="5D7DD9F0" w:rsidRDefault="5D7DD9F0" w14:paraId="592E9E52" w14:textId="5E283221">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7415FD99">
        <w:tc>
          <w:tcPr>
            <w:tcW w:w="1414" w:type="dxa"/>
            <w:tcMar/>
          </w:tcPr>
          <w:p w:rsidR="00BD6133" w:rsidP="5D7DD9F0" w:rsidRDefault="00BD6133" w14:noSpellErr="1" w14:paraId="437E9A70">
            <w:pPr>
              <w:rPr>
                <w:rFonts w:cs="Calibri" w:cstheme="minorAscii"/>
              </w:rPr>
            </w:pPr>
            <w:r w:rsidRPr="5D7DD9F0" w:rsidR="00BD6133">
              <w:rPr>
                <w:rFonts w:cs="Calibri" w:cstheme="minorAscii"/>
              </w:rPr>
              <w:t>Test Number</w:t>
            </w:r>
          </w:p>
        </w:tc>
        <w:tc>
          <w:tcPr>
            <w:tcW w:w="9381" w:type="dxa"/>
            <w:tcMar/>
          </w:tcPr>
          <w:p w:rsidR="5D7DD9F0" w:rsidP="5D7DD9F0" w:rsidRDefault="5D7DD9F0" w14:paraId="3EBA291A" w14:textId="2E6E2F56">
            <w:pPr>
              <w:rPr>
                <w:rFonts w:cs="Calibri" w:cstheme="minorAscii"/>
              </w:rPr>
            </w:pPr>
            <w:r w:rsidRPr="5D7DD9F0" w:rsidR="5D7DD9F0">
              <w:rPr>
                <w:rFonts w:cs="Calibri" w:cstheme="minorAscii"/>
              </w:rPr>
              <w:t>8</w:t>
            </w:r>
          </w:p>
        </w:tc>
      </w:tr>
      <w:tr w:rsidR="5D7DD9F0" w:rsidTr="5D7DD9F0" w14:paraId="7EDEC8C4">
        <w:tc>
          <w:tcPr>
            <w:tcW w:w="1414" w:type="dxa"/>
            <w:tcMar/>
          </w:tcPr>
          <w:p w:rsidR="00BD6133" w:rsidP="5D7DD9F0" w:rsidRDefault="00BD6133" w14:noSpellErr="1" w14:paraId="788B9CD5">
            <w:pPr>
              <w:rPr>
                <w:rFonts w:cs="Calibri" w:cstheme="minorAscii"/>
              </w:rPr>
            </w:pPr>
            <w:r w:rsidRPr="5D7DD9F0" w:rsidR="00BD6133">
              <w:rPr>
                <w:rFonts w:cs="Calibri" w:cstheme="minorAscii"/>
              </w:rPr>
              <w:t>US Number</w:t>
            </w:r>
          </w:p>
        </w:tc>
        <w:tc>
          <w:tcPr>
            <w:tcW w:w="9381" w:type="dxa"/>
            <w:tcMar/>
          </w:tcPr>
          <w:p w:rsidR="5D7DD9F0" w:rsidP="5D7DD9F0" w:rsidRDefault="5D7DD9F0" w14:paraId="0324C522" w14:textId="54A150B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318316BC">
        <w:tc>
          <w:tcPr>
            <w:tcW w:w="1414" w:type="dxa"/>
            <w:tcMar/>
          </w:tcPr>
          <w:p w:rsidR="00BD6133" w:rsidP="5D7DD9F0" w:rsidRDefault="00BD6133" w14:noSpellErr="1" w14:paraId="0179F21A">
            <w:pPr>
              <w:rPr>
                <w:rFonts w:cs="Calibri" w:cstheme="minorAscii"/>
              </w:rPr>
            </w:pPr>
            <w:r w:rsidRPr="5D7DD9F0" w:rsidR="00BD6133">
              <w:rPr>
                <w:rFonts w:cs="Calibri" w:cstheme="minorAscii"/>
              </w:rPr>
              <w:t>Description</w:t>
            </w:r>
          </w:p>
        </w:tc>
        <w:tc>
          <w:tcPr>
            <w:tcW w:w="9381" w:type="dxa"/>
            <w:tcMar/>
          </w:tcPr>
          <w:p w:rsidR="5D7DD9F0" w:rsidP="5D7DD9F0" w:rsidRDefault="5D7DD9F0" w14:paraId="024DFF08" w14:textId="0FA036EE">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w:t>
            </w:r>
            <w:r w:rsidRPr="5D7DD9F0" w:rsidR="5D7DD9F0">
              <w:rPr>
                <w:rFonts w:cs="Calibri" w:cstheme="minorAscii"/>
              </w:rPr>
              <w:t>getBuildingCode</w:t>
            </w:r>
            <w:r w:rsidRPr="5D7DD9F0" w:rsidR="5D7DD9F0">
              <w:rPr>
                <w:rFonts w:cs="Calibri" w:cstheme="minorAscii"/>
              </w:rPr>
              <w:t>() method correctly retrieves the building</w:t>
            </w:r>
            <w:r w:rsidRPr="5D7DD9F0" w:rsidR="5D7DD9F0">
              <w:rPr>
                <w:rFonts w:cs="Calibri" w:cstheme="minorAscii"/>
              </w:rPr>
              <w:t>Code</w:t>
            </w:r>
            <w:r w:rsidRPr="5D7DD9F0" w:rsidR="5D7DD9F0">
              <w:rPr>
                <w:rFonts w:cs="Calibri" w:cstheme="minorAscii"/>
              </w:rPr>
              <w:t xml:space="preserve"> variable.</w:t>
            </w:r>
          </w:p>
        </w:tc>
      </w:tr>
      <w:tr w:rsidR="5D7DD9F0" w:rsidTr="5D7DD9F0" w14:paraId="7888F842">
        <w:tc>
          <w:tcPr>
            <w:tcW w:w="1414" w:type="dxa"/>
            <w:tcMar/>
          </w:tcPr>
          <w:p w:rsidR="00BD6133" w:rsidP="5D7DD9F0" w:rsidRDefault="00BD6133" w14:noSpellErr="1" w14:paraId="65A111A8">
            <w:pPr>
              <w:rPr>
                <w:rFonts w:cs="Calibri" w:cstheme="minorAscii"/>
              </w:rPr>
            </w:pPr>
            <w:r w:rsidRPr="5D7DD9F0" w:rsidR="00BD6133">
              <w:rPr>
                <w:rFonts w:cs="Calibri" w:cstheme="minorAscii"/>
              </w:rPr>
              <w:t>Status</w:t>
            </w:r>
          </w:p>
        </w:tc>
        <w:tc>
          <w:tcPr>
            <w:tcW w:w="9381" w:type="dxa"/>
            <w:tcMar/>
          </w:tcPr>
          <w:p w:rsidR="00BD6133" w:rsidP="5D7DD9F0" w:rsidRDefault="00BD6133" w14:paraId="0C11A768" w14:textId="543BF56E">
            <w:pPr>
              <w:rPr>
                <w:rFonts w:cs="Calibri" w:cstheme="minorAscii"/>
              </w:rPr>
            </w:pPr>
            <w:r w:rsidRPr="5D7DD9F0" w:rsidR="00BD6133">
              <w:rPr>
                <w:rFonts w:cs="Calibri" w:cstheme="minorAscii"/>
              </w:rPr>
              <w:t>Success</w:t>
            </w:r>
          </w:p>
        </w:tc>
      </w:tr>
    </w:tbl>
    <w:p w:rsidR="5D7DD9F0" w:rsidP="5D7DD9F0" w:rsidRDefault="5D7DD9F0" w14:paraId="1D6B6596" w14:textId="41AA4383">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737E4225">
        <w:tc>
          <w:tcPr>
            <w:tcW w:w="1414" w:type="dxa"/>
            <w:tcMar/>
          </w:tcPr>
          <w:p w:rsidR="00BD6133" w:rsidP="5D7DD9F0" w:rsidRDefault="00BD6133" w14:noSpellErr="1" w14:paraId="1591DF3B">
            <w:pPr>
              <w:rPr>
                <w:rFonts w:cs="Calibri" w:cstheme="minorAscii"/>
              </w:rPr>
            </w:pPr>
            <w:r w:rsidRPr="5D7DD9F0" w:rsidR="00BD6133">
              <w:rPr>
                <w:rFonts w:cs="Calibri" w:cstheme="minorAscii"/>
              </w:rPr>
              <w:t>Test Number</w:t>
            </w:r>
          </w:p>
        </w:tc>
        <w:tc>
          <w:tcPr>
            <w:tcW w:w="9381" w:type="dxa"/>
            <w:tcMar/>
          </w:tcPr>
          <w:p w:rsidR="5D7DD9F0" w:rsidP="5D7DD9F0" w:rsidRDefault="5D7DD9F0" w14:paraId="5519C5FF" w14:textId="64D43B45">
            <w:pPr>
              <w:rPr>
                <w:rFonts w:cs="Calibri" w:cstheme="minorAscii"/>
              </w:rPr>
            </w:pPr>
            <w:r w:rsidRPr="5D7DD9F0" w:rsidR="5D7DD9F0">
              <w:rPr>
                <w:rFonts w:cs="Calibri" w:cstheme="minorAscii"/>
              </w:rPr>
              <w:t>9</w:t>
            </w:r>
          </w:p>
        </w:tc>
      </w:tr>
      <w:tr w:rsidR="5D7DD9F0" w:rsidTr="5D7DD9F0" w14:paraId="6E207058">
        <w:tc>
          <w:tcPr>
            <w:tcW w:w="1414" w:type="dxa"/>
            <w:tcMar/>
          </w:tcPr>
          <w:p w:rsidR="00BD6133" w:rsidP="5D7DD9F0" w:rsidRDefault="00BD6133" w14:noSpellErr="1" w14:paraId="0793FAFB">
            <w:pPr>
              <w:rPr>
                <w:rFonts w:cs="Calibri" w:cstheme="minorAscii"/>
              </w:rPr>
            </w:pPr>
            <w:r w:rsidRPr="5D7DD9F0" w:rsidR="00BD6133">
              <w:rPr>
                <w:rFonts w:cs="Calibri" w:cstheme="minorAscii"/>
              </w:rPr>
              <w:t>US Number</w:t>
            </w:r>
          </w:p>
        </w:tc>
        <w:tc>
          <w:tcPr>
            <w:tcW w:w="9381" w:type="dxa"/>
            <w:tcMar/>
          </w:tcPr>
          <w:p w:rsidR="5D7DD9F0" w:rsidP="5D7DD9F0" w:rsidRDefault="5D7DD9F0" w14:paraId="36F046EF" w14:textId="54A150B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6E93828B">
        <w:tc>
          <w:tcPr>
            <w:tcW w:w="1414" w:type="dxa"/>
            <w:tcMar/>
          </w:tcPr>
          <w:p w:rsidR="00BD6133" w:rsidP="5D7DD9F0" w:rsidRDefault="00BD6133" w14:noSpellErr="1" w14:paraId="1B2165E2">
            <w:pPr>
              <w:rPr>
                <w:rFonts w:cs="Calibri" w:cstheme="minorAscii"/>
              </w:rPr>
            </w:pPr>
            <w:r w:rsidRPr="5D7DD9F0" w:rsidR="00BD6133">
              <w:rPr>
                <w:rFonts w:cs="Calibri" w:cstheme="minorAscii"/>
              </w:rPr>
              <w:t>Description</w:t>
            </w:r>
          </w:p>
        </w:tc>
        <w:tc>
          <w:tcPr>
            <w:tcW w:w="9381" w:type="dxa"/>
            <w:tcMar/>
          </w:tcPr>
          <w:p w:rsidR="5D7DD9F0" w:rsidP="5D7DD9F0" w:rsidRDefault="5D7DD9F0" w14:paraId="261D98BB" w14:textId="16ED8D00">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because the format of the building</w:t>
            </w:r>
            <w:r w:rsidRPr="5D7DD9F0" w:rsidR="5D7DD9F0">
              <w:rPr>
                <w:rFonts w:cs="Calibri" w:cstheme="minorAscii"/>
              </w:rPr>
              <w:t>Code</w:t>
            </w:r>
            <w:r w:rsidRPr="5D7DD9F0" w:rsidR="5D7DD9F0">
              <w:rPr>
                <w:rFonts w:cs="Calibri" w:cstheme="minorAscii"/>
              </w:rPr>
              <w:t xml:space="preserve"> </w:t>
            </w:r>
            <w:r w:rsidRPr="5D7DD9F0" w:rsidR="5D7DD9F0">
              <w:rPr>
                <w:rFonts w:cs="Calibri" w:cstheme="minorAscii"/>
              </w:rPr>
              <w:t>variable</w:t>
            </w:r>
            <w:r w:rsidRPr="5D7DD9F0" w:rsidR="5D7DD9F0">
              <w:rPr>
                <w:rFonts w:cs="Calibri" w:cstheme="minorAscii"/>
              </w:rPr>
              <w:t xml:space="preserve"> i</w:t>
            </w:r>
            <w:r w:rsidRPr="5D7DD9F0" w:rsidR="5D7DD9F0">
              <w:rPr>
                <w:rFonts w:cs="Calibri" w:cstheme="minorAscii"/>
              </w:rPr>
              <w:t>s too long.</w:t>
            </w:r>
          </w:p>
        </w:tc>
      </w:tr>
      <w:tr w:rsidR="5D7DD9F0" w:rsidTr="5D7DD9F0" w14:paraId="22DAF33F">
        <w:tc>
          <w:tcPr>
            <w:tcW w:w="1414" w:type="dxa"/>
            <w:tcMar/>
          </w:tcPr>
          <w:p w:rsidR="00BD6133" w:rsidP="5D7DD9F0" w:rsidRDefault="00BD6133" w14:noSpellErr="1" w14:paraId="23F526DA">
            <w:pPr>
              <w:rPr>
                <w:rFonts w:cs="Calibri" w:cstheme="minorAscii"/>
              </w:rPr>
            </w:pPr>
            <w:r w:rsidRPr="5D7DD9F0" w:rsidR="00BD6133">
              <w:rPr>
                <w:rFonts w:cs="Calibri" w:cstheme="minorAscii"/>
              </w:rPr>
              <w:t>Status</w:t>
            </w:r>
          </w:p>
        </w:tc>
        <w:tc>
          <w:tcPr>
            <w:tcW w:w="9381" w:type="dxa"/>
            <w:tcMar/>
          </w:tcPr>
          <w:p w:rsidR="00BD6133" w:rsidP="5D7DD9F0" w:rsidRDefault="00BD6133" w14:paraId="57469412" w14:textId="543BF56E">
            <w:pPr>
              <w:rPr>
                <w:rFonts w:cs="Calibri" w:cstheme="minorAscii"/>
              </w:rPr>
            </w:pPr>
            <w:r w:rsidRPr="5D7DD9F0" w:rsidR="00BD6133">
              <w:rPr>
                <w:rFonts w:cs="Calibri" w:cstheme="minorAscii"/>
              </w:rPr>
              <w:t>Success</w:t>
            </w:r>
          </w:p>
        </w:tc>
      </w:tr>
    </w:tbl>
    <w:p w:rsidR="5D7DD9F0" w:rsidP="5D7DD9F0" w:rsidRDefault="5D7DD9F0" w14:paraId="022D05E8" w14:textId="118FD382">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5D4D7584">
        <w:tc>
          <w:tcPr>
            <w:tcW w:w="1414" w:type="dxa"/>
            <w:tcMar/>
          </w:tcPr>
          <w:p w:rsidR="00BD6133" w:rsidP="5D7DD9F0" w:rsidRDefault="00BD6133" w14:noSpellErr="1" w14:paraId="546F23CA">
            <w:pPr>
              <w:rPr>
                <w:rFonts w:cs="Calibri" w:cstheme="minorAscii"/>
              </w:rPr>
            </w:pPr>
            <w:r w:rsidRPr="5D7DD9F0" w:rsidR="00BD6133">
              <w:rPr>
                <w:rFonts w:cs="Calibri" w:cstheme="minorAscii"/>
              </w:rPr>
              <w:t>Test Number</w:t>
            </w:r>
          </w:p>
        </w:tc>
        <w:tc>
          <w:tcPr>
            <w:tcW w:w="9381" w:type="dxa"/>
            <w:tcMar/>
          </w:tcPr>
          <w:p w:rsidR="5D7DD9F0" w:rsidP="5D7DD9F0" w:rsidRDefault="5D7DD9F0" w14:paraId="44246679" w14:textId="580B9D83">
            <w:pPr>
              <w:rPr>
                <w:rFonts w:cs="Calibri" w:cstheme="minorAscii"/>
              </w:rPr>
            </w:pPr>
            <w:r w:rsidRPr="5D7DD9F0" w:rsidR="5D7DD9F0">
              <w:rPr>
                <w:rFonts w:cs="Calibri" w:cstheme="minorAscii"/>
              </w:rPr>
              <w:t>10</w:t>
            </w:r>
          </w:p>
        </w:tc>
      </w:tr>
      <w:tr w:rsidR="5D7DD9F0" w:rsidTr="5D7DD9F0" w14:paraId="1F4C3EC4">
        <w:tc>
          <w:tcPr>
            <w:tcW w:w="1414" w:type="dxa"/>
            <w:tcMar/>
          </w:tcPr>
          <w:p w:rsidR="00BD6133" w:rsidP="5D7DD9F0" w:rsidRDefault="00BD6133" w14:noSpellErr="1" w14:paraId="191FEC96">
            <w:pPr>
              <w:rPr>
                <w:rFonts w:cs="Calibri" w:cstheme="minorAscii"/>
              </w:rPr>
            </w:pPr>
            <w:r w:rsidRPr="5D7DD9F0" w:rsidR="00BD6133">
              <w:rPr>
                <w:rFonts w:cs="Calibri" w:cstheme="minorAscii"/>
              </w:rPr>
              <w:t>US Number</w:t>
            </w:r>
          </w:p>
        </w:tc>
        <w:tc>
          <w:tcPr>
            <w:tcW w:w="9381" w:type="dxa"/>
            <w:tcMar/>
          </w:tcPr>
          <w:p w:rsidR="5D7DD9F0" w:rsidP="5D7DD9F0" w:rsidRDefault="5D7DD9F0" w14:paraId="2C8DAC09" w14:textId="54A150B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068EC011">
        <w:tc>
          <w:tcPr>
            <w:tcW w:w="1414" w:type="dxa"/>
            <w:tcMar/>
          </w:tcPr>
          <w:p w:rsidR="00BD6133" w:rsidP="5D7DD9F0" w:rsidRDefault="00BD6133" w14:noSpellErr="1" w14:paraId="4742B0D8">
            <w:pPr>
              <w:rPr>
                <w:rFonts w:cs="Calibri" w:cstheme="minorAscii"/>
              </w:rPr>
            </w:pPr>
            <w:r w:rsidRPr="5D7DD9F0" w:rsidR="00BD6133">
              <w:rPr>
                <w:rFonts w:cs="Calibri" w:cstheme="minorAscii"/>
              </w:rPr>
              <w:t>Description</w:t>
            </w:r>
          </w:p>
        </w:tc>
        <w:tc>
          <w:tcPr>
            <w:tcW w:w="9381" w:type="dxa"/>
            <w:tcMar/>
          </w:tcPr>
          <w:p w:rsidR="5D7DD9F0" w:rsidP="5D7DD9F0" w:rsidRDefault="5D7DD9F0" w14:paraId="097F4385" w14:textId="2F46A4B6">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because format of the building</w:t>
            </w:r>
            <w:r w:rsidRPr="5D7DD9F0" w:rsidR="5D7DD9F0">
              <w:rPr>
                <w:rFonts w:cs="Calibri" w:cstheme="minorAscii"/>
              </w:rPr>
              <w:t xml:space="preserve">Code </w:t>
            </w:r>
            <w:r w:rsidRPr="5D7DD9F0" w:rsidR="5D7DD9F0">
              <w:rPr>
                <w:rFonts w:cs="Calibri" w:cstheme="minorAscii"/>
              </w:rPr>
              <w:t>variable</w:t>
            </w:r>
            <w:r w:rsidRPr="5D7DD9F0" w:rsidR="5D7DD9F0">
              <w:rPr>
                <w:rFonts w:cs="Calibri" w:cstheme="minorAscii"/>
              </w:rPr>
              <w:t xml:space="preserve"> is too short.</w:t>
            </w:r>
          </w:p>
        </w:tc>
      </w:tr>
      <w:tr w:rsidR="5D7DD9F0" w:rsidTr="5D7DD9F0" w14:paraId="79310268">
        <w:tc>
          <w:tcPr>
            <w:tcW w:w="1414" w:type="dxa"/>
            <w:tcMar/>
          </w:tcPr>
          <w:p w:rsidR="00BD6133" w:rsidP="5D7DD9F0" w:rsidRDefault="00BD6133" w14:noSpellErr="1" w14:paraId="7C79F958">
            <w:pPr>
              <w:rPr>
                <w:rFonts w:cs="Calibri" w:cstheme="minorAscii"/>
              </w:rPr>
            </w:pPr>
            <w:r w:rsidRPr="5D7DD9F0" w:rsidR="00BD6133">
              <w:rPr>
                <w:rFonts w:cs="Calibri" w:cstheme="minorAscii"/>
              </w:rPr>
              <w:t>Status</w:t>
            </w:r>
          </w:p>
        </w:tc>
        <w:tc>
          <w:tcPr>
            <w:tcW w:w="9381" w:type="dxa"/>
            <w:tcMar/>
          </w:tcPr>
          <w:p w:rsidR="00BD6133" w:rsidP="5D7DD9F0" w:rsidRDefault="00BD6133" w14:paraId="2AEFA5F9" w14:textId="543BF56E">
            <w:pPr>
              <w:rPr>
                <w:rFonts w:cs="Calibri" w:cstheme="minorAscii"/>
              </w:rPr>
            </w:pPr>
            <w:r w:rsidRPr="5D7DD9F0" w:rsidR="00BD6133">
              <w:rPr>
                <w:rFonts w:cs="Calibri" w:cstheme="minorAscii"/>
              </w:rPr>
              <w:t>Success</w:t>
            </w:r>
          </w:p>
        </w:tc>
      </w:tr>
    </w:tbl>
    <w:p w:rsidR="5D7DD9F0" w:rsidP="5D7DD9F0" w:rsidRDefault="5D7DD9F0" w14:paraId="476B2154" w14:textId="078C13F3">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7575BD46">
        <w:tc>
          <w:tcPr>
            <w:tcW w:w="1414" w:type="dxa"/>
            <w:tcMar/>
          </w:tcPr>
          <w:p w:rsidR="00BD6133" w:rsidP="5D7DD9F0" w:rsidRDefault="00BD6133" w14:noSpellErr="1" w14:paraId="7611C045">
            <w:pPr>
              <w:rPr>
                <w:rFonts w:cs="Calibri" w:cstheme="minorAscii"/>
              </w:rPr>
            </w:pPr>
            <w:r w:rsidRPr="5D7DD9F0" w:rsidR="00BD6133">
              <w:rPr>
                <w:rFonts w:cs="Calibri" w:cstheme="minorAscii"/>
              </w:rPr>
              <w:t>Test Number</w:t>
            </w:r>
          </w:p>
        </w:tc>
        <w:tc>
          <w:tcPr>
            <w:tcW w:w="9381" w:type="dxa"/>
            <w:tcMar/>
          </w:tcPr>
          <w:p w:rsidR="5D7DD9F0" w:rsidP="5D7DD9F0" w:rsidRDefault="5D7DD9F0" w14:paraId="0FC2B60C" w14:textId="38B3F20E">
            <w:pPr>
              <w:rPr>
                <w:rFonts w:cs="Calibri" w:cstheme="minorAscii"/>
              </w:rPr>
            </w:pPr>
            <w:r w:rsidRPr="5D7DD9F0" w:rsidR="5D7DD9F0">
              <w:rPr>
                <w:rFonts w:cs="Calibri" w:cstheme="minorAscii"/>
              </w:rPr>
              <w:t>11</w:t>
            </w:r>
          </w:p>
        </w:tc>
      </w:tr>
      <w:tr w:rsidR="5D7DD9F0" w:rsidTr="5D7DD9F0" w14:paraId="2BAF0EA3">
        <w:tc>
          <w:tcPr>
            <w:tcW w:w="1414" w:type="dxa"/>
            <w:tcMar/>
          </w:tcPr>
          <w:p w:rsidR="00BD6133" w:rsidP="5D7DD9F0" w:rsidRDefault="00BD6133" w14:noSpellErr="1" w14:paraId="5D50AFD9">
            <w:pPr>
              <w:rPr>
                <w:rFonts w:cs="Calibri" w:cstheme="minorAscii"/>
              </w:rPr>
            </w:pPr>
            <w:r w:rsidRPr="5D7DD9F0" w:rsidR="00BD6133">
              <w:rPr>
                <w:rFonts w:cs="Calibri" w:cstheme="minorAscii"/>
              </w:rPr>
              <w:t>US Number</w:t>
            </w:r>
          </w:p>
        </w:tc>
        <w:tc>
          <w:tcPr>
            <w:tcW w:w="9381" w:type="dxa"/>
            <w:tcMar/>
          </w:tcPr>
          <w:p w:rsidR="5D7DD9F0" w:rsidP="5D7DD9F0" w:rsidRDefault="5D7DD9F0" w14:paraId="1B0F9239" w14:textId="54A150B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775BF1AA">
        <w:tc>
          <w:tcPr>
            <w:tcW w:w="1414" w:type="dxa"/>
            <w:tcMar/>
          </w:tcPr>
          <w:p w:rsidR="00BD6133" w:rsidP="5D7DD9F0" w:rsidRDefault="00BD6133" w14:noSpellErr="1" w14:paraId="643B2C3A">
            <w:pPr>
              <w:rPr>
                <w:rFonts w:cs="Calibri" w:cstheme="minorAscii"/>
              </w:rPr>
            </w:pPr>
            <w:r w:rsidRPr="5D7DD9F0" w:rsidR="00BD6133">
              <w:rPr>
                <w:rFonts w:cs="Calibri" w:cstheme="minorAscii"/>
              </w:rPr>
              <w:t>Description</w:t>
            </w:r>
          </w:p>
        </w:tc>
        <w:tc>
          <w:tcPr>
            <w:tcW w:w="9381" w:type="dxa"/>
            <w:tcMar/>
          </w:tcPr>
          <w:p w:rsidR="5D7DD9F0" w:rsidP="5D7DD9F0" w:rsidRDefault="5D7DD9F0" w14:paraId="72D6DD0B" w14:textId="7ECC0973">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an error is thrown because format of the </w:t>
            </w:r>
            <w:proofErr w:type="spellStart"/>
            <w:r w:rsidRPr="5D7DD9F0" w:rsidR="5D7DD9F0">
              <w:rPr>
                <w:rFonts w:cs="Calibri" w:cstheme="minorAscii"/>
              </w:rPr>
              <w:t>building</w:t>
            </w:r>
            <w:r w:rsidRPr="5D7DD9F0" w:rsidR="5D7DD9F0">
              <w:rPr>
                <w:rFonts w:cs="Calibri" w:cstheme="minorAscii"/>
              </w:rPr>
              <w:t>Code</w:t>
            </w:r>
            <w:proofErr w:type="spellEnd"/>
            <w:r w:rsidRPr="5D7DD9F0" w:rsidR="5D7DD9F0">
              <w:rPr>
                <w:rFonts w:cs="Calibri" w:cstheme="minorAscii"/>
              </w:rPr>
              <w:t xml:space="preserve"> </w:t>
            </w:r>
            <w:r w:rsidRPr="5D7DD9F0" w:rsidR="5D7DD9F0">
              <w:rPr>
                <w:rFonts w:cs="Calibri" w:cstheme="minorAscii"/>
              </w:rPr>
              <w:t>variable</w:t>
            </w:r>
            <w:r w:rsidRPr="5D7DD9F0" w:rsidR="5D7DD9F0">
              <w:rPr>
                <w:rFonts w:cs="Calibri" w:cstheme="minorAscii"/>
              </w:rPr>
              <w:t xml:space="preserve"> has invalid characters.</w:t>
            </w:r>
          </w:p>
        </w:tc>
      </w:tr>
      <w:tr w:rsidR="5D7DD9F0" w:rsidTr="5D7DD9F0" w14:paraId="738AFB92">
        <w:tc>
          <w:tcPr>
            <w:tcW w:w="1414" w:type="dxa"/>
            <w:tcMar/>
          </w:tcPr>
          <w:p w:rsidR="00BD6133" w:rsidP="5D7DD9F0" w:rsidRDefault="00BD6133" w14:noSpellErr="1" w14:paraId="292D29C4">
            <w:pPr>
              <w:rPr>
                <w:rFonts w:cs="Calibri" w:cstheme="minorAscii"/>
              </w:rPr>
            </w:pPr>
            <w:r w:rsidRPr="5D7DD9F0" w:rsidR="00BD6133">
              <w:rPr>
                <w:rFonts w:cs="Calibri" w:cstheme="minorAscii"/>
              </w:rPr>
              <w:t>Status</w:t>
            </w:r>
          </w:p>
        </w:tc>
        <w:tc>
          <w:tcPr>
            <w:tcW w:w="9381" w:type="dxa"/>
            <w:tcMar/>
          </w:tcPr>
          <w:p w:rsidR="00BD6133" w:rsidP="5D7DD9F0" w:rsidRDefault="00BD6133" w14:paraId="573DA8EC" w14:textId="543BF56E">
            <w:pPr>
              <w:rPr>
                <w:rFonts w:cs="Calibri" w:cstheme="minorAscii"/>
              </w:rPr>
            </w:pPr>
            <w:r w:rsidRPr="5D7DD9F0" w:rsidR="00BD6133">
              <w:rPr>
                <w:rFonts w:cs="Calibri" w:cstheme="minorAscii"/>
              </w:rPr>
              <w:t>Success</w:t>
            </w:r>
          </w:p>
        </w:tc>
      </w:tr>
    </w:tbl>
    <w:p w:rsidR="5D7DD9F0" w:rsidP="5D7DD9F0" w:rsidRDefault="5D7DD9F0" w14:paraId="4CC88955" w14:textId="2384B873">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04FC4819">
        <w:tc>
          <w:tcPr>
            <w:tcW w:w="1414" w:type="dxa"/>
            <w:tcMar/>
          </w:tcPr>
          <w:p w:rsidR="00BD6133" w:rsidP="5D7DD9F0" w:rsidRDefault="00BD6133" w14:noSpellErr="1" w14:paraId="14F634F5">
            <w:pPr>
              <w:rPr>
                <w:rFonts w:cs="Calibri" w:cstheme="minorAscii"/>
              </w:rPr>
            </w:pPr>
            <w:r w:rsidRPr="5D7DD9F0" w:rsidR="00BD6133">
              <w:rPr>
                <w:rFonts w:cs="Calibri" w:cstheme="minorAscii"/>
              </w:rPr>
              <w:t>Test Number</w:t>
            </w:r>
          </w:p>
        </w:tc>
        <w:tc>
          <w:tcPr>
            <w:tcW w:w="9381" w:type="dxa"/>
            <w:tcMar/>
          </w:tcPr>
          <w:p w:rsidR="5D7DD9F0" w:rsidP="5D7DD9F0" w:rsidRDefault="5D7DD9F0" w14:paraId="68836FF9" w14:textId="3A13EA76">
            <w:pPr>
              <w:rPr>
                <w:rFonts w:cs="Calibri" w:cstheme="minorAscii"/>
              </w:rPr>
            </w:pPr>
            <w:r w:rsidRPr="5D7DD9F0" w:rsidR="5D7DD9F0">
              <w:rPr>
                <w:rFonts w:cs="Calibri" w:cstheme="minorAscii"/>
              </w:rPr>
              <w:t>1</w:t>
            </w:r>
          </w:p>
        </w:tc>
      </w:tr>
      <w:tr w:rsidR="5D7DD9F0" w:rsidTr="5D7DD9F0" w14:paraId="3711FC0C">
        <w:tc>
          <w:tcPr>
            <w:tcW w:w="1414" w:type="dxa"/>
            <w:tcMar/>
          </w:tcPr>
          <w:p w:rsidR="00BD6133" w:rsidP="5D7DD9F0" w:rsidRDefault="00BD6133" w14:noSpellErr="1" w14:paraId="78406BF6">
            <w:pPr>
              <w:rPr>
                <w:rFonts w:cs="Calibri" w:cstheme="minorAscii"/>
              </w:rPr>
            </w:pPr>
            <w:r w:rsidRPr="5D7DD9F0" w:rsidR="00BD6133">
              <w:rPr>
                <w:rFonts w:cs="Calibri" w:cstheme="minorAscii"/>
              </w:rPr>
              <w:t>US Number</w:t>
            </w:r>
          </w:p>
        </w:tc>
        <w:tc>
          <w:tcPr>
            <w:tcW w:w="9381" w:type="dxa"/>
            <w:tcMar/>
          </w:tcPr>
          <w:p w:rsidR="5D7DD9F0" w:rsidP="5D7DD9F0" w:rsidRDefault="5D7DD9F0" w14:paraId="7E017A95" w14:textId="2DA4469C">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7</w:t>
            </w:r>
          </w:p>
        </w:tc>
      </w:tr>
      <w:tr w:rsidR="5D7DD9F0" w:rsidTr="5D7DD9F0" w14:paraId="38A0F412">
        <w:tc>
          <w:tcPr>
            <w:tcW w:w="1414" w:type="dxa"/>
            <w:tcMar/>
          </w:tcPr>
          <w:p w:rsidR="00BD6133" w:rsidP="5D7DD9F0" w:rsidRDefault="00BD6133" w14:noSpellErr="1" w14:paraId="6A302274">
            <w:pPr>
              <w:rPr>
                <w:rFonts w:cs="Calibri" w:cstheme="minorAscii"/>
              </w:rPr>
            </w:pPr>
            <w:r w:rsidRPr="5D7DD9F0" w:rsidR="00BD6133">
              <w:rPr>
                <w:rFonts w:cs="Calibri" w:cstheme="minorAscii"/>
              </w:rPr>
              <w:t>Description</w:t>
            </w:r>
          </w:p>
        </w:tc>
        <w:tc>
          <w:tcPr>
            <w:tcW w:w="9381" w:type="dxa"/>
            <w:tcMar/>
          </w:tcPr>
          <w:p w:rsidR="5D7DD9F0" w:rsidP="5D7DD9F0" w:rsidRDefault="5D7DD9F0" w14:paraId="7B3B1EF3" w14:textId="5C3DDA2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because of an empty string was submitted for employee name</w:t>
            </w:r>
          </w:p>
        </w:tc>
      </w:tr>
      <w:tr w:rsidR="5D7DD9F0" w:rsidTr="5D7DD9F0" w14:paraId="63A10295">
        <w:tc>
          <w:tcPr>
            <w:tcW w:w="1414" w:type="dxa"/>
            <w:tcMar/>
          </w:tcPr>
          <w:p w:rsidR="00BD6133" w:rsidP="5D7DD9F0" w:rsidRDefault="00BD6133" w14:noSpellErr="1" w14:paraId="207AEB83">
            <w:pPr>
              <w:rPr>
                <w:rFonts w:cs="Calibri" w:cstheme="minorAscii"/>
              </w:rPr>
            </w:pPr>
            <w:r w:rsidRPr="5D7DD9F0" w:rsidR="00BD6133">
              <w:rPr>
                <w:rFonts w:cs="Calibri" w:cstheme="minorAscii"/>
              </w:rPr>
              <w:t>Status</w:t>
            </w:r>
          </w:p>
        </w:tc>
        <w:tc>
          <w:tcPr>
            <w:tcW w:w="9381" w:type="dxa"/>
            <w:tcMar/>
          </w:tcPr>
          <w:p w:rsidR="00BD6133" w:rsidP="5D7DD9F0" w:rsidRDefault="00BD6133" w14:paraId="5EDA5E45" w14:textId="543BF56E">
            <w:pPr>
              <w:rPr>
                <w:rFonts w:cs="Calibri" w:cstheme="minorAscii"/>
              </w:rPr>
            </w:pPr>
            <w:r w:rsidRPr="5D7DD9F0" w:rsidR="00BD6133">
              <w:rPr>
                <w:rFonts w:cs="Calibri" w:cstheme="minorAscii"/>
              </w:rPr>
              <w:t>Success</w:t>
            </w:r>
          </w:p>
        </w:tc>
      </w:tr>
    </w:tbl>
    <w:p w:rsidR="5D7DD9F0" w:rsidP="5D7DD9F0" w:rsidRDefault="5D7DD9F0" w14:paraId="6D68A986" w14:textId="16ABE234">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76C87706">
        <w:tc>
          <w:tcPr>
            <w:tcW w:w="1414" w:type="dxa"/>
            <w:tcMar/>
          </w:tcPr>
          <w:p w:rsidR="00BD6133" w:rsidP="5D7DD9F0" w:rsidRDefault="00BD6133" w14:noSpellErr="1" w14:paraId="40BB4FA0">
            <w:pPr>
              <w:rPr>
                <w:rFonts w:cs="Calibri" w:cstheme="minorAscii"/>
              </w:rPr>
            </w:pPr>
            <w:r w:rsidRPr="5D7DD9F0" w:rsidR="00BD6133">
              <w:rPr>
                <w:rFonts w:cs="Calibri" w:cstheme="minorAscii"/>
              </w:rPr>
              <w:t>Test Number</w:t>
            </w:r>
          </w:p>
        </w:tc>
        <w:tc>
          <w:tcPr>
            <w:tcW w:w="9381" w:type="dxa"/>
            <w:tcMar/>
          </w:tcPr>
          <w:p w:rsidR="5D7DD9F0" w:rsidP="5D7DD9F0" w:rsidRDefault="5D7DD9F0" w14:paraId="2913244F" w14:textId="315F01E6">
            <w:pPr>
              <w:rPr>
                <w:rFonts w:cs="Calibri" w:cstheme="minorAscii"/>
              </w:rPr>
            </w:pPr>
            <w:r w:rsidRPr="5D7DD9F0" w:rsidR="5D7DD9F0">
              <w:rPr>
                <w:rFonts w:cs="Calibri" w:cstheme="minorAscii"/>
              </w:rPr>
              <w:t>2</w:t>
            </w:r>
          </w:p>
        </w:tc>
      </w:tr>
      <w:tr w:rsidR="5D7DD9F0" w:rsidTr="5D7DD9F0" w14:paraId="530081E3">
        <w:tc>
          <w:tcPr>
            <w:tcW w:w="1414" w:type="dxa"/>
            <w:tcMar/>
          </w:tcPr>
          <w:p w:rsidR="00BD6133" w:rsidP="5D7DD9F0" w:rsidRDefault="00BD6133" w14:noSpellErr="1" w14:paraId="20A4FA60">
            <w:pPr>
              <w:rPr>
                <w:rFonts w:cs="Calibri" w:cstheme="minorAscii"/>
              </w:rPr>
            </w:pPr>
            <w:r w:rsidRPr="5D7DD9F0" w:rsidR="00BD6133">
              <w:rPr>
                <w:rFonts w:cs="Calibri" w:cstheme="minorAscii"/>
              </w:rPr>
              <w:t>US Number</w:t>
            </w:r>
          </w:p>
        </w:tc>
        <w:tc>
          <w:tcPr>
            <w:tcW w:w="9381" w:type="dxa"/>
            <w:tcMar/>
          </w:tcPr>
          <w:p w:rsidR="5D7DD9F0" w:rsidP="5D7DD9F0" w:rsidRDefault="5D7DD9F0" w14:paraId="7F7802DD" w14:textId="2DA4469C">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7</w:t>
            </w:r>
          </w:p>
        </w:tc>
      </w:tr>
      <w:tr w:rsidR="5D7DD9F0" w:rsidTr="5D7DD9F0" w14:paraId="6E5723E5">
        <w:tc>
          <w:tcPr>
            <w:tcW w:w="1414" w:type="dxa"/>
            <w:tcMar/>
          </w:tcPr>
          <w:p w:rsidR="00BD6133" w:rsidP="5D7DD9F0" w:rsidRDefault="00BD6133" w14:noSpellErr="1" w14:paraId="7AE26ECA">
            <w:pPr>
              <w:rPr>
                <w:rFonts w:cs="Calibri" w:cstheme="minorAscii"/>
              </w:rPr>
            </w:pPr>
            <w:r w:rsidRPr="5D7DD9F0" w:rsidR="00BD6133">
              <w:rPr>
                <w:rFonts w:cs="Calibri" w:cstheme="minorAscii"/>
              </w:rPr>
              <w:t>Description</w:t>
            </w:r>
          </w:p>
        </w:tc>
        <w:tc>
          <w:tcPr>
            <w:tcW w:w="9381" w:type="dxa"/>
            <w:tcMar/>
          </w:tcPr>
          <w:p w:rsidR="5D7DD9F0" w:rsidP="5D7DD9F0" w:rsidRDefault="5D7DD9F0" w14:paraId="02C089FC" w14:textId="57EB21C7">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because of an empty string was submitted for employee ID.</w:t>
            </w:r>
          </w:p>
        </w:tc>
      </w:tr>
      <w:tr w:rsidR="5D7DD9F0" w:rsidTr="5D7DD9F0" w14:paraId="2CACC889">
        <w:tc>
          <w:tcPr>
            <w:tcW w:w="1414" w:type="dxa"/>
            <w:tcMar/>
          </w:tcPr>
          <w:p w:rsidR="00BD6133" w:rsidP="5D7DD9F0" w:rsidRDefault="00BD6133" w14:noSpellErr="1" w14:paraId="3A0ACB8C">
            <w:pPr>
              <w:rPr>
                <w:rFonts w:cs="Calibri" w:cstheme="minorAscii"/>
              </w:rPr>
            </w:pPr>
            <w:r w:rsidRPr="5D7DD9F0" w:rsidR="00BD6133">
              <w:rPr>
                <w:rFonts w:cs="Calibri" w:cstheme="minorAscii"/>
              </w:rPr>
              <w:t>Status</w:t>
            </w:r>
          </w:p>
        </w:tc>
        <w:tc>
          <w:tcPr>
            <w:tcW w:w="9381" w:type="dxa"/>
            <w:tcMar/>
          </w:tcPr>
          <w:p w:rsidR="00BD6133" w:rsidP="5D7DD9F0" w:rsidRDefault="00BD6133" w14:paraId="65C9A612" w14:textId="543BF56E">
            <w:pPr>
              <w:rPr>
                <w:rFonts w:cs="Calibri" w:cstheme="minorAscii"/>
              </w:rPr>
            </w:pPr>
            <w:r w:rsidRPr="5D7DD9F0" w:rsidR="00BD6133">
              <w:rPr>
                <w:rFonts w:cs="Calibri" w:cstheme="minorAscii"/>
              </w:rPr>
              <w:t>Success</w:t>
            </w:r>
          </w:p>
        </w:tc>
      </w:tr>
    </w:tbl>
    <w:p w:rsidR="5D7DD9F0" w:rsidP="5D7DD9F0" w:rsidRDefault="5D7DD9F0" w14:paraId="453470B5" w14:textId="16ABE234">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0FB10148">
        <w:tc>
          <w:tcPr>
            <w:tcW w:w="1414" w:type="dxa"/>
            <w:tcMar/>
          </w:tcPr>
          <w:p w:rsidR="00BD6133" w:rsidP="5D7DD9F0" w:rsidRDefault="00BD6133" w14:noSpellErr="1" w14:paraId="1BD1458C">
            <w:pPr>
              <w:rPr>
                <w:rFonts w:cs="Calibri" w:cstheme="minorAscii"/>
              </w:rPr>
            </w:pPr>
            <w:r w:rsidRPr="5D7DD9F0" w:rsidR="00BD6133">
              <w:rPr>
                <w:rFonts w:cs="Calibri" w:cstheme="minorAscii"/>
              </w:rPr>
              <w:t>Test Number</w:t>
            </w:r>
          </w:p>
        </w:tc>
        <w:tc>
          <w:tcPr>
            <w:tcW w:w="9381" w:type="dxa"/>
            <w:tcMar/>
          </w:tcPr>
          <w:p w:rsidR="5D7DD9F0" w:rsidP="5D7DD9F0" w:rsidRDefault="5D7DD9F0" w14:paraId="2B9FF4A3" w14:textId="61B2C609">
            <w:pPr>
              <w:rPr>
                <w:rFonts w:cs="Calibri" w:cstheme="minorAscii"/>
              </w:rPr>
            </w:pPr>
            <w:r w:rsidRPr="5D7DD9F0" w:rsidR="5D7DD9F0">
              <w:rPr>
                <w:rFonts w:cs="Calibri" w:cstheme="minorAscii"/>
              </w:rPr>
              <w:t>3</w:t>
            </w:r>
          </w:p>
        </w:tc>
      </w:tr>
      <w:tr w:rsidR="5D7DD9F0" w:rsidTr="5D7DD9F0" w14:paraId="3DEBBA6A">
        <w:tc>
          <w:tcPr>
            <w:tcW w:w="1414" w:type="dxa"/>
            <w:tcMar/>
          </w:tcPr>
          <w:p w:rsidR="00BD6133" w:rsidP="5D7DD9F0" w:rsidRDefault="00BD6133" w14:noSpellErr="1" w14:paraId="47D3823F">
            <w:pPr>
              <w:rPr>
                <w:rFonts w:cs="Calibri" w:cstheme="minorAscii"/>
              </w:rPr>
            </w:pPr>
            <w:r w:rsidRPr="5D7DD9F0" w:rsidR="00BD6133">
              <w:rPr>
                <w:rFonts w:cs="Calibri" w:cstheme="minorAscii"/>
              </w:rPr>
              <w:t>US Number</w:t>
            </w:r>
          </w:p>
        </w:tc>
        <w:tc>
          <w:tcPr>
            <w:tcW w:w="9381" w:type="dxa"/>
            <w:tcMar/>
          </w:tcPr>
          <w:p w:rsidR="5D7DD9F0" w:rsidP="5D7DD9F0" w:rsidRDefault="5D7DD9F0" w14:paraId="6FFF3E4A" w14:textId="2DA4469C">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7</w:t>
            </w:r>
          </w:p>
        </w:tc>
      </w:tr>
      <w:tr w:rsidR="5D7DD9F0" w:rsidTr="5D7DD9F0" w14:paraId="7F45ED63">
        <w:tc>
          <w:tcPr>
            <w:tcW w:w="1414" w:type="dxa"/>
            <w:tcMar/>
          </w:tcPr>
          <w:p w:rsidR="00BD6133" w:rsidP="5D7DD9F0" w:rsidRDefault="00BD6133" w14:noSpellErr="1" w14:paraId="09D89E3E">
            <w:pPr>
              <w:rPr>
                <w:rFonts w:cs="Calibri" w:cstheme="minorAscii"/>
              </w:rPr>
            </w:pPr>
            <w:r w:rsidRPr="5D7DD9F0" w:rsidR="00BD6133">
              <w:rPr>
                <w:rFonts w:cs="Calibri" w:cstheme="minorAscii"/>
              </w:rPr>
              <w:t>Description</w:t>
            </w:r>
          </w:p>
        </w:tc>
        <w:tc>
          <w:tcPr>
            <w:tcW w:w="9381" w:type="dxa"/>
            <w:tcMar/>
          </w:tcPr>
          <w:p w:rsidR="5D7DD9F0" w:rsidP="5D7DD9F0" w:rsidRDefault="5D7DD9F0" w14:paraId="28C112CD" w14:textId="106B9505">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because the ID supplied in constructor has more than 4 digits</w:t>
            </w:r>
          </w:p>
        </w:tc>
      </w:tr>
      <w:tr w:rsidR="5D7DD9F0" w:rsidTr="5D7DD9F0" w14:paraId="3C4C8007">
        <w:tc>
          <w:tcPr>
            <w:tcW w:w="1414" w:type="dxa"/>
            <w:tcMar/>
          </w:tcPr>
          <w:p w:rsidR="00BD6133" w:rsidP="5D7DD9F0" w:rsidRDefault="00BD6133" w14:noSpellErr="1" w14:paraId="4EBC7319">
            <w:pPr>
              <w:rPr>
                <w:rFonts w:cs="Calibri" w:cstheme="minorAscii"/>
              </w:rPr>
            </w:pPr>
            <w:r w:rsidRPr="5D7DD9F0" w:rsidR="00BD6133">
              <w:rPr>
                <w:rFonts w:cs="Calibri" w:cstheme="minorAscii"/>
              </w:rPr>
              <w:t>Status</w:t>
            </w:r>
          </w:p>
        </w:tc>
        <w:tc>
          <w:tcPr>
            <w:tcW w:w="9381" w:type="dxa"/>
            <w:tcMar/>
          </w:tcPr>
          <w:p w:rsidR="00BD6133" w:rsidP="5D7DD9F0" w:rsidRDefault="00BD6133" w14:paraId="6354A1B0" w14:textId="543BF56E">
            <w:pPr>
              <w:rPr>
                <w:rFonts w:cs="Calibri" w:cstheme="minorAscii"/>
              </w:rPr>
            </w:pPr>
            <w:r w:rsidRPr="5D7DD9F0" w:rsidR="00BD6133">
              <w:rPr>
                <w:rFonts w:cs="Calibri" w:cstheme="minorAscii"/>
              </w:rPr>
              <w:t>Success</w:t>
            </w:r>
          </w:p>
        </w:tc>
      </w:tr>
    </w:tbl>
    <w:p w:rsidR="5D7DD9F0" w:rsidP="5D7DD9F0" w:rsidRDefault="5D7DD9F0" w14:paraId="42110792" w14:textId="16ABE234">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2BABEB63">
        <w:tc>
          <w:tcPr>
            <w:tcW w:w="1414" w:type="dxa"/>
            <w:tcMar/>
          </w:tcPr>
          <w:p w:rsidR="00BD6133" w:rsidP="5D7DD9F0" w:rsidRDefault="00BD6133" w14:noSpellErr="1" w14:paraId="1EAEB1C1">
            <w:pPr>
              <w:rPr>
                <w:rFonts w:cs="Calibri" w:cstheme="minorAscii"/>
              </w:rPr>
            </w:pPr>
            <w:r w:rsidRPr="5D7DD9F0" w:rsidR="00BD6133">
              <w:rPr>
                <w:rFonts w:cs="Calibri" w:cstheme="minorAscii"/>
              </w:rPr>
              <w:t>Test Number</w:t>
            </w:r>
          </w:p>
        </w:tc>
        <w:tc>
          <w:tcPr>
            <w:tcW w:w="9381" w:type="dxa"/>
            <w:tcMar/>
          </w:tcPr>
          <w:p w:rsidR="5D7DD9F0" w:rsidP="5D7DD9F0" w:rsidRDefault="5D7DD9F0" w14:paraId="53935415" w14:textId="7A2093D4">
            <w:pPr>
              <w:rPr>
                <w:rFonts w:cs="Calibri" w:cstheme="minorAscii"/>
              </w:rPr>
            </w:pPr>
            <w:r w:rsidRPr="5D7DD9F0" w:rsidR="5D7DD9F0">
              <w:rPr>
                <w:rFonts w:cs="Calibri" w:cstheme="minorAscii"/>
              </w:rPr>
              <w:t>4</w:t>
            </w:r>
          </w:p>
        </w:tc>
      </w:tr>
      <w:tr w:rsidR="5D7DD9F0" w:rsidTr="5D7DD9F0" w14:paraId="0E7BA221">
        <w:tc>
          <w:tcPr>
            <w:tcW w:w="1414" w:type="dxa"/>
            <w:tcMar/>
          </w:tcPr>
          <w:p w:rsidR="00BD6133" w:rsidP="5D7DD9F0" w:rsidRDefault="00BD6133" w14:noSpellErr="1" w14:paraId="14B38A33">
            <w:pPr>
              <w:rPr>
                <w:rFonts w:cs="Calibri" w:cstheme="minorAscii"/>
              </w:rPr>
            </w:pPr>
            <w:r w:rsidRPr="5D7DD9F0" w:rsidR="00BD6133">
              <w:rPr>
                <w:rFonts w:cs="Calibri" w:cstheme="minorAscii"/>
              </w:rPr>
              <w:t>US Number</w:t>
            </w:r>
          </w:p>
        </w:tc>
        <w:tc>
          <w:tcPr>
            <w:tcW w:w="9381" w:type="dxa"/>
            <w:tcMar/>
          </w:tcPr>
          <w:p w:rsidR="5D7DD9F0" w:rsidP="5D7DD9F0" w:rsidRDefault="5D7DD9F0" w14:paraId="08404A45" w14:textId="2DA4469C">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7</w:t>
            </w:r>
          </w:p>
        </w:tc>
      </w:tr>
      <w:tr w:rsidR="5D7DD9F0" w:rsidTr="5D7DD9F0" w14:paraId="4FEF05D0">
        <w:tc>
          <w:tcPr>
            <w:tcW w:w="1414" w:type="dxa"/>
            <w:tcMar/>
          </w:tcPr>
          <w:p w:rsidR="00BD6133" w:rsidP="5D7DD9F0" w:rsidRDefault="00BD6133" w14:noSpellErr="1" w14:paraId="2BB16F1B">
            <w:pPr>
              <w:rPr>
                <w:rFonts w:cs="Calibri" w:cstheme="minorAscii"/>
              </w:rPr>
            </w:pPr>
            <w:r w:rsidRPr="5D7DD9F0" w:rsidR="00BD6133">
              <w:rPr>
                <w:rFonts w:cs="Calibri" w:cstheme="minorAscii"/>
              </w:rPr>
              <w:t>Description</w:t>
            </w:r>
          </w:p>
        </w:tc>
        <w:tc>
          <w:tcPr>
            <w:tcW w:w="9381" w:type="dxa"/>
            <w:tcMar/>
          </w:tcPr>
          <w:p w:rsidR="5D7DD9F0" w:rsidP="5D7DD9F0" w:rsidRDefault="5D7DD9F0" w14:paraId="0A2A9FC0" w14:textId="75BFE485">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because the ID supplied in constructor has less than 4 digits</w:t>
            </w:r>
          </w:p>
        </w:tc>
      </w:tr>
      <w:tr w:rsidR="5D7DD9F0" w:rsidTr="5D7DD9F0" w14:paraId="6E2F74DE">
        <w:tc>
          <w:tcPr>
            <w:tcW w:w="1414" w:type="dxa"/>
            <w:tcMar/>
          </w:tcPr>
          <w:p w:rsidR="00BD6133" w:rsidP="5D7DD9F0" w:rsidRDefault="00BD6133" w14:noSpellErr="1" w14:paraId="151C483E">
            <w:pPr>
              <w:rPr>
                <w:rFonts w:cs="Calibri" w:cstheme="minorAscii"/>
              </w:rPr>
            </w:pPr>
            <w:r w:rsidRPr="5D7DD9F0" w:rsidR="00BD6133">
              <w:rPr>
                <w:rFonts w:cs="Calibri" w:cstheme="minorAscii"/>
              </w:rPr>
              <w:t>Status</w:t>
            </w:r>
          </w:p>
        </w:tc>
        <w:tc>
          <w:tcPr>
            <w:tcW w:w="9381" w:type="dxa"/>
            <w:tcMar/>
          </w:tcPr>
          <w:p w:rsidR="00BD6133" w:rsidP="5D7DD9F0" w:rsidRDefault="00BD6133" w14:paraId="09A914DA" w14:textId="543BF56E">
            <w:pPr>
              <w:rPr>
                <w:rFonts w:cs="Calibri" w:cstheme="minorAscii"/>
              </w:rPr>
            </w:pPr>
            <w:r w:rsidRPr="5D7DD9F0" w:rsidR="00BD6133">
              <w:rPr>
                <w:rFonts w:cs="Calibri" w:cstheme="minorAscii"/>
              </w:rPr>
              <w:t>Success</w:t>
            </w:r>
          </w:p>
        </w:tc>
      </w:tr>
    </w:tbl>
    <w:p w:rsidR="5D7DD9F0" w:rsidP="5D7DD9F0" w:rsidRDefault="5D7DD9F0" w14:paraId="065D16BA" w14:textId="16ABE234">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7B218F87">
        <w:tc>
          <w:tcPr>
            <w:tcW w:w="1414" w:type="dxa"/>
            <w:tcMar/>
          </w:tcPr>
          <w:p w:rsidR="00BD6133" w:rsidP="5D7DD9F0" w:rsidRDefault="00BD6133" w14:noSpellErr="1" w14:paraId="22782094">
            <w:pPr>
              <w:rPr>
                <w:rFonts w:cs="Calibri" w:cstheme="minorAscii"/>
              </w:rPr>
            </w:pPr>
            <w:r w:rsidRPr="5D7DD9F0" w:rsidR="00BD6133">
              <w:rPr>
                <w:rFonts w:cs="Calibri" w:cstheme="minorAscii"/>
              </w:rPr>
              <w:t>Test Number</w:t>
            </w:r>
          </w:p>
        </w:tc>
        <w:tc>
          <w:tcPr>
            <w:tcW w:w="9381" w:type="dxa"/>
            <w:tcMar/>
          </w:tcPr>
          <w:p w:rsidR="5D7DD9F0" w:rsidP="5D7DD9F0" w:rsidRDefault="5D7DD9F0" w14:paraId="7847E65C" w14:textId="058AC88C">
            <w:pPr>
              <w:rPr>
                <w:rFonts w:cs="Calibri" w:cstheme="minorAscii"/>
              </w:rPr>
            </w:pPr>
            <w:r w:rsidRPr="5D7DD9F0" w:rsidR="5D7DD9F0">
              <w:rPr>
                <w:rFonts w:cs="Calibri" w:cstheme="minorAscii"/>
              </w:rPr>
              <w:t>5</w:t>
            </w:r>
          </w:p>
        </w:tc>
      </w:tr>
      <w:tr w:rsidR="5D7DD9F0" w:rsidTr="5D7DD9F0" w14:paraId="68F731BE">
        <w:tc>
          <w:tcPr>
            <w:tcW w:w="1414" w:type="dxa"/>
            <w:tcMar/>
          </w:tcPr>
          <w:p w:rsidR="00BD6133" w:rsidP="5D7DD9F0" w:rsidRDefault="00BD6133" w14:noSpellErr="1" w14:paraId="27ECB967">
            <w:pPr>
              <w:rPr>
                <w:rFonts w:cs="Calibri" w:cstheme="minorAscii"/>
              </w:rPr>
            </w:pPr>
            <w:r w:rsidRPr="5D7DD9F0" w:rsidR="00BD6133">
              <w:rPr>
                <w:rFonts w:cs="Calibri" w:cstheme="minorAscii"/>
              </w:rPr>
              <w:t>US Number</w:t>
            </w:r>
          </w:p>
        </w:tc>
        <w:tc>
          <w:tcPr>
            <w:tcW w:w="9381" w:type="dxa"/>
            <w:tcMar/>
          </w:tcPr>
          <w:p w:rsidR="5D7DD9F0" w:rsidP="5D7DD9F0" w:rsidRDefault="5D7DD9F0" w14:paraId="34D6CCB9" w14:textId="2DA4469C">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7</w:t>
            </w:r>
          </w:p>
        </w:tc>
      </w:tr>
      <w:tr w:rsidR="5D7DD9F0" w:rsidTr="5D7DD9F0" w14:paraId="791030C5">
        <w:tc>
          <w:tcPr>
            <w:tcW w:w="1414" w:type="dxa"/>
            <w:tcMar/>
          </w:tcPr>
          <w:p w:rsidR="00BD6133" w:rsidP="5D7DD9F0" w:rsidRDefault="00BD6133" w14:noSpellErr="1" w14:paraId="30289400">
            <w:pPr>
              <w:rPr>
                <w:rFonts w:cs="Calibri" w:cstheme="minorAscii"/>
              </w:rPr>
            </w:pPr>
            <w:r w:rsidRPr="5D7DD9F0" w:rsidR="00BD6133">
              <w:rPr>
                <w:rFonts w:cs="Calibri" w:cstheme="minorAscii"/>
              </w:rPr>
              <w:t>Description</w:t>
            </w:r>
          </w:p>
        </w:tc>
        <w:tc>
          <w:tcPr>
            <w:tcW w:w="9381" w:type="dxa"/>
            <w:tcMar/>
          </w:tcPr>
          <w:p w:rsidR="5D7DD9F0" w:rsidP="5D7DD9F0" w:rsidRDefault="5D7DD9F0" w14:paraId="2F9FA934" w14:textId="1061B9F6">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Using getters to test if constructor properly saves instance variables</w:t>
            </w:r>
          </w:p>
        </w:tc>
      </w:tr>
      <w:tr w:rsidR="5D7DD9F0" w:rsidTr="5D7DD9F0" w14:paraId="63CDED6D">
        <w:tc>
          <w:tcPr>
            <w:tcW w:w="1414" w:type="dxa"/>
            <w:tcMar/>
          </w:tcPr>
          <w:p w:rsidR="00BD6133" w:rsidP="5D7DD9F0" w:rsidRDefault="00BD6133" w14:noSpellErr="1" w14:paraId="11AE742E">
            <w:pPr>
              <w:rPr>
                <w:rFonts w:cs="Calibri" w:cstheme="minorAscii"/>
              </w:rPr>
            </w:pPr>
            <w:r w:rsidRPr="5D7DD9F0" w:rsidR="00BD6133">
              <w:rPr>
                <w:rFonts w:cs="Calibri" w:cstheme="minorAscii"/>
              </w:rPr>
              <w:t>Status</w:t>
            </w:r>
          </w:p>
        </w:tc>
        <w:tc>
          <w:tcPr>
            <w:tcW w:w="9381" w:type="dxa"/>
            <w:tcMar/>
          </w:tcPr>
          <w:p w:rsidR="00BD6133" w:rsidP="5D7DD9F0" w:rsidRDefault="00BD6133" w14:paraId="303EA57F" w14:textId="543BF56E">
            <w:pPr>
              <w:rPr>
                <w:rFonts w:cs="Calibri" w:cstheme="minorAscii"/>
              </w:rPr>
            </w:pPr>
            <w:r w:rsidRPr="5D7DD9F0" w:rsidR="00BD6133">
              <w:rPr>
                <w:rFonts w:cs="Calibri" w:cstheme="minorAscii"/>
              </w:rPr>
              <w:t>Success</w:t>
            </w:r>
          </w:p>
        </w:tc>
      </w:tr>
    </w:tbl>
    <w:p w:rsidR="5D7DD9F0" w:rsidP="5D7DD9F0" w:rsidRDefault="5D7DD9F0" w14:paraId="26499C43" w14:textId="50CB318B">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2049F3C2">
        <w:tc>
          <w:tcPr>
            <w:tcW w:w="1414" w:type="dxa"/>
            <w:tcMar/>
          </w:tcPr>
          <w:p w:rsidR="00BD6133" w:rsidP="5D7DD9F0" w:rsidRDefault="00BD6133" w14:noSpellErr="1" w14:paraId="3B19C7A7">
            <w:pPr>
              <w:rPr>
                <w:rFonts w:cs="Calibri" w:cstheme="minorAscii"/>
              </w:rPr>
            </w:pPr>
            <w:r w:rsidRPr="5D7DD9F0" w:rsidR="00BD6133">
              <w:rPr>
                <w:rFonts w:cs="Calibri" w:cstheme="minorAscii"/>
              </w:rPr>
              <w:t>Test Number</w:t>
            </w:r>
          </w:p>
        </w:tc>
        <w:tc>
          <w:tcPr>
            <w:tcW w:w="9381" w:type="dxa"/>
            <w:tcMar/>
          </w:tcPr>
          <w:p w:rsidR="5D7DD9F0" w:rsidP="5D7DD9F0" w:rsidRDefault="5D7DD9F0" w14:paraId="2205FEAA" w14:textId="4203EFDE">
            <w:pPr>
              <w:rPr>
                <w:rFonts w:cs="Calibri" w:cstheme="minorAscii"/>
              </w:rPr>
            </w:pPr>
            <w:r w:rsidRPr="5D7DD9F0" w:rsidR="5D7DD9F0">
              <w:rPr>
                <w:rFonts w:cs="Calibri" w:cstheme="minorAscii"/>
              </w:rPr>
              <w:t>1</w:t>
            </w:r>
          </w:p>
        </w:tc>
      </w:tr>
      <w:tr w:rsidR="5D7DD9F0" w:rsidTr="5D7DD9F0" w14:paraId="48393CE4">
        <w:tc>
          <w:tcPr>
            <w:tcW w:w="1414" w:type="dxa"/>
            <w:tcMar/>
          </w:tcPr>
          <w:p w:rsidR="00BD6133" w:rsidP="5D7DD9F0" w:rsidRDefault="00BD6133" w14:noSpellErr="1" w14:paraId="795EE74D">
            <w:pPr>
              <w:rPr>
                <w:rFonts w:cs="Calibri" w:cstheme="minorAscii"/>
              </w:rPr>
            </w:pPr>
            <w:r w:rsidRPr="5D7DD9F0" w:rsidR="00BD6133">
              <w:rPr>
                <w:rFonts w:cs="Calibri" w:cstheme="minorAscii"/>
              </w:rPr>
              <w:t>US Number</w:t>
            </w:r>
          </w:p>
        </w:tc>
        <w:tc>
          <w:tcPr>
            <w:tcW w:w="9381" w:type="dxa"/>
            <w:tcMar/>
          </w:tcPr>
          <w:p w:rsidR="5D7DD9F0" w:rsidP="5D7DD9F0" w:rsidRDefault="5D7DD9F0" w14:paraId="30A8DEF7"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52898FDF">
        <w:tc>
          <w:tcPr>
            <w:tcW w:w="1414" w:type="dxa"/>
            <w:tcMar/>
          </w:tcPr>
          <w:p w:rsidR="00BD6133" w:rsidP="5D7DD9F0" w:rsidRDefault="00BD6133" w14:noSpellErr="1" w14:paraId="4F0E67DA">
            <w:pPr>
              <w:rPr>
                <w:rFonts w:cs="Calibri" w:cstheme="minorAscii"/>
              </w:rPr>
            </w:pPr>
            <w:r w:rsidRPr="5D7DD9F0" w:rsidR="00BD6133">
              <w:rPr>
                <w:rFonts w:cs="Calibri" w:cstheme="minorAscii"/>
              </w:rPr>
              <w:t>Description</w:t>
            </w:r>
          </w:p>
        </w:tc>
        <w:tc>
          <w:tcPr>
            <w:tcW w:w="9381" w:type="dxa"/>
            <w:tcMar/>
          </w:tcPr>
          <w:p w:rsidR="5D7DD9F0" w:rsidP="5D7DD9F0" w:rsidRDefault="5D7DD9F0" w14:paraId="72FF24EE" w14:textId="06D610DE">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because building code submitted for access is less than 2</w:t>
            </w:r>
          </w:p>
        </w:tc>
      </w:tr>
      <w:tr w:rsidR="5D7DD9F0" w:rsidTr="5D7DD9F0" w14:paraId="2065AF6F">
        <w:tc>
          <w:tcPr>
            <w:tcW w:w="1414" w:type="dxa"/>
            <w:tcMar/>
          </w:tcPr>
          <w:p w:rsidR="00BD6133" w:rsidP="5D7DD9F0" w:rsidRDefault="00BD6133" w14:noSpellErr="1" w14:paraId="0C336419">
            <w:pPr>
              <w:rPr>
                <w:rFonts w:cs="Calibri" w:cstheme="minorAscii"/>
              </w:rPr>
            </w:pPr>
            <w:r w:rsidRPr="5D7DD9F0" w:rsidR="00BD6133">
              <w:rPr>
                <w:rFonts w:cs="Calibri" w:cstheme="minorAscii"/>
              </w:rPr>
              <w:t>Status</w:t>
            </w:r>
          </w:p>
        </w:tc>
        <w:tc>
          <w:tcPr>
            <w:tcW w:w="9381" w:type="dxa"/>
            <w:tcMar/>
          </w:tcPr>
          <w:p w:rsidR="00BD6133" w:rsidP="5D7DD9F0" w:rsidRDefault="00BD6133" w14:paraId="3E7EF22D" w14:textId="543BF56E">
            <w:pPr>
              <w:rPr>
                <w:rFonts w:cs="Calibri" w:cstheme="minorAscii"/>
              </w:rPr>
            </w:pPr>
            <w:r w:rsidRPr="5D7DD9F0" w:rsidR="00BD6133">
              <w:rPr>
                <w:rFonts w:cs="Calibri" w:cstheme="minorAscii"/>
              </w:rPr>
              <w:t>Success</w:t>
            </w:r>
          </w:p>
        </w:tc>
      </w:tr>
    </w:tbl>
    <w:p w:rsidR="5D7DD9F0" w:rsidP="5D7DD9F0" w:rsidRDefault="5D7DD9F0" w14:paraId="5AAEB3EF" w14:textId="0A5062CB">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60E7DF45">
        <w:tc>
          <w:tcPr>
            <w:tcW w:w="1414" w:type="dxa"/>
            <w:tcMar/>
          </w:tcPr>
          <w:p w:rsidR="00BD6133" w:rsidP="5D7DD9F0" w:rsidRDefault="00BD6133" w14:noSpellErr="1" w14:paraId="5D1C0B69">
            <w:pPr>
              <w:rPr>
                <w:rFonts w:cs="Calibri" w:cstheme="minorAscii"/>
              </w:rPr>
            </w:pPr>
            <w:r w:rsidRPr="5D7DD9F0" w:rsidR="00BD6133">
              <w:rPr>
                <w:rFonts w:cs="Calibri" w:cstheme="minorAscii"/>
              </w:rPr>
              <w:t>Test Number</w:t>
            </w:r>
          </w:p>
        </w:tc>
        <w:tc>
          <w:tcPr>
            <w:tcW w:w="9381" w:type="dxa"/>
            <w:tcMar/>
          </w:tcPr>
          <w:p w:rsidR="5D7DD9F0" w:rsidP="5D7DD9F0" w:rsidRDefault="5D7DD9F0" w14:paraId="66F15A16" w14:textId="30867E90">
            <w:pPr>
              <w:rPr>
                <w:rFonts w:cs="Calibri" w:cstheme="minorAscii"/>
              </w:rPr>
            </w:pPr>
            <w:r w:rsidRPr="5D7DD9F0" w:rsidR="5D7DD9F0">
              <w:rPr>
                <w:rFonts w:cs="Calibri" w:cstheme="minorAscii"/>
              </w:rPr>
              <w:t>2</w:t>
            </w:r>
          </w:p>
        </w:tc>
      </w:tr>
      <w:tr w:rsidR="5D7DD9F0" w:rsidTr="5D7DD9F0" w14:paraId="1FB7E9FB">
        <w:tc>
          <w:tcPr>
            <w:tcW w:w="1414" w:type="dxa"/>
            <w:tcMar/>
          </w:tcPr>
          <w:p w:rsidR="00BD6133" w:rsidP="5D7DD9F0" w:rsidRDefault="00BD6133" w14:noSpellErr="1" w14:paraId="1F3EBE41">
            <w:pPr>
              <w:rPr>
                <w:rFonts w:cs="Calibri" w:cstheme="minorAscii"/>
              </w:rPr>
            </w:pPr>
            <w:r w:rsidRPr="5D7DD9F0" w:rsidR="00BD6133">
              <w:rPr>
                <w:rFonts w:cs="Calibri" w:cstheme="minorAscii"/>
              </w:rPr>
              <w:t>US Number</w:t>
            </w:r>
          </w:p>
        </w:tc>
        <w:tc>
          <w:tcPr>
            <w:tcW w:w="9381" w:type="dxa"/>
            <w:tcMar/>
          </w:tcPr>
          <w:p w:rsidR="5D7DD9F0" w:rsidP="5D7DD9F0" w:rsidRDefault="5D7DD9F0" w14:paraId="2086BD7A"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08567261">
        <w:tc>
          <w:tcPr>
            <w:tcW w:w="1414" w:type="dxa"/>
            <w:tcMar/>
          </w:tcPr>
          <w:p w:rsidR="00BD6133" w:rsidP="5D7DD9F0" w:rsidRDefault="00BD6133" w14:noSpellErr="1" w14:paraId="6CFCDAF4">
            <w:pPr>
              <w:rPr>
                <w:rFonts w:cs="Calibri" w:cstheme="minorAscii"/>
              </w:rPr>
            </w:pPr>
            <w:r w:rsidRPr="5D7DD9F0" w:rsidR="00BD6133">
              <w:rPr>
                <w:rFonts w:cs="Calibri" w:cstheme="minorAscii"/>
              </w:rPr>
              <w:t>Description</w:t>
            </w:r>
          </w:p>
        </w:tc>
        <w:tc>
          <w:tcPr>
            <w:tcW w:w="9381" w:type="dxa"/>
            <w:tcMar/>
          </w:tcPr>
          <w:p w:rsidR="5D7DD9F0" w:rsidP="5D7DD9F0" w:rsidRDefault="5D7DD9F0" w14:paraId="16691D07" w14:textId="311EA370">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an error is thrown because </w:t>
            </w:r>
            <w:proofErr w:type="gramStart"/>
            <w:r w:rsidRPr="5D7DD9F0" w:rsidR="5D7DD9F0">
              <w:rPr>
                <w:rFonts w:cs="Calibri" w:cstheme="minorAscii"/>
              </w:rPr>
              <w:t>building</w:t>
            </w:r>
            <w:proofErr w:type="gramEnd"/>
            <w:r w:rsidRPr="5D7DD9F0" w:rsidR="5D7DD9F0">
              <w:rPr>
                <w:rFonts w:cs="Calibri" w:cstheme="minorAscii"/>
              </w:rPr>
              <w:t xml:space="preserve"> code submitted for access is greater than 2</w:t>
            </w:r>
          </w:p>
        </w:tc>
      </w:tr>
      <w:tr w:rsidR="5D7DD9F0" w:rsidTr="5D7DD9F0" w14:paraId="0650AD44">
        <w:tc>
          <w:tcPr>
            <w:tcW w:w="1414" w:type="dxa"/>
            <w:tcMar/>
          </w:tcPr>
          <w:p w:rsidR="00BD6133" w:rsidP="5D7DD9F0" w:rsidRDefault="00BD6133" w14:noSpellErr="1" w14:paraId="69DD9A34">
            <w:pPr>
              <w:rPr>
                <w:rFonts w:cs="Calibri" w:cstheme="minorAscii"/>
              </w:rPr>
            </w:pPr>
            <w:r w:rsidRPr="5D7DD9F0" w:rsidR="00BD6133">
              <w:rPr>
                <w:rFonts w:cs="Calibri" w:cstheme="minorAscii"/>
              </w:rPr>
              <w:t>Status</w:t>
            </w:r>
          </w:p>
        </w:tc>
        <w:tc>
          <w:tcPr>
            <w:tcW w:w="9381" w:type="dxa"/>
            <w:tcMar/>
          </w:tcPr>
          <w:p w:rsidR="00BD6133" w:rsidP="5D7DD9F0" w:rsidRDefault="00BD6133" w14:paraId="110462C1" w14:textId="543BF56E">
            <w:pPr>
              <w:rPr>
                <w:rFonts w:cs="Calibri" w:cstheme="minorAscii"/>
              </w:rPr>
            </w:pPr>
            <w:r w:rsidRPr="5D7DD9F0" w:rsidR="00BD6133">
              <w:rPr>
                <w:rFonts w:cs="Calibri" w:cstheme="minorAscii"/>
              </w:rPr>
              <w:t>Success</w:t>
            </w:r>
          </w:p>
        </w:tc>
      </w:tr>
    </w:tbl>
    <w:p w:rsidR="5D7DD9F0" w:rsidP="5D7DD9F0" w:rsidRDefault="5D7DD9F0" w14:paraId="725394F7" w14:textId="38E69652">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12853906">
        <w:tc>
          <w:tcPr>
            <w:tcW w:w="1414" w:type="dxa"/>
            <w:tcMar/>
          </w:tcPr>
          <w:p w:rsidR="00BD6133" w:rsidP="5D7DD9F0" w:rsidRDefault="00BD6133" w14:noSpellErr="1" w14:paraId="355A130A">
            <w:pPr>
              <w:rPr>
                <w:rFonts w:cs="Calibri" w:cstheme="minorAscii"/>
              </w:rPr>
            </w:pPr>
            <w:r w:rsidRPr="5D7DD9F0" w:rsidR="00BD6133">
              <w:rPr>
                <w:rFonts w:cs="Calibri" w:cstheme="minorAscii"/>
              </w:rPr>
              <w:t>Test Number</w:t>
            </w:r>
          </w:p>
        </w:tc>
        <w:tc>
          <w:tcPr>
            <w:tcW w:w="9381" w:type="dxa"/>
            <w:tcMar/>
          </w:tcPr>
          <w:p w:rsidR="5D7DD9F0" w:rsidP="5D7DD9F0" w:rsidRDefault="5D7DD9F0" w14:paraId="137B2D91" w14:textId="1748554E">
            <w:pPr>
              <w:rPr>
                <w:rFonts w:cs="Calibri" w:cstheme="minorAscii"/>
              </w:rPr>
            </w:pPr>
            <w:r w:rsidRPr="5D7DD9F0" w:rsidR="5D7DD9F0">
              <w:rPr>
                <w:rFonts w:cs="Calibri" w:cstheme="minorAscii"/>
              </w:rPr>
              <w:t>3</w:t>
            </w:r>
          </w:p>
        </w:tc>
      </w:tr>
      <w:tr w:rsidR="5D7DD9F0" w:rsidTr="5D7DD9F0" w14:paraId="6FE2CAC0">
        <w:tc>
          <w:tcPr>
            <w:tcW w:w="1414" w:type="dxa"/>
            <w:tcMar/>
          </w:tcPr>
          <w:p w:rsidR="00BD6133" w:rsidP="5D7DD9F0" w:rsidRDefault="00BD6133" w14:noSpellErr="1" w14:paraId="4615C48F">
            <w:pPr>
              <w:rPr>
                <w:rFonts w:cs="Calibri" w:cstheme="minorAscii"/>
              </w:rPr>
            </w:pPr>
            <w:r w:rsidRPr="5D7DD9F0" w:rsidR="00BD6133">
              <w:rPr>
                <w:rFonts w:cs="Calibri" w:cstheme="minorAscii"/>
              </w:rPr>
              <w:t>US Number</w:t>
            </w:r>
          </w:p>
        </w:tc>
        <w:tc>
          <w:tcPr>
            <w:tcW w:w="9381" w:type="dxa"/>
            <w:tcMar/>
          </w:tcPr>
          <w:p w:rsidR="5D7DD9F0" w:rsidP="5D7DD9F0" w:rsidRDefault="5D7DD9F0" w14:paraId="2948CEB8"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2F8BA611">
        <w:tc>
          <w:tcPr>
            <w:tcW w:w="1414" w:type="dxa"/>
            <w:tcMar/>
          </w:tcPr>
          <w:p w:rsidR="00BD6133" w:rsidP="5D7DD9F0" w:rsidRDefault="00BD6133" w14:noSpellErr="1" w14:paraId="43F707A7">
            <w:pPr>
              <w:rPr>
                <w:rFonts w:cs="Calibri" w:cstheme="minorAscii"/>
              </w:rPr>
            </w:pPr>
            <w:r w:rsidRPr="5D7DD9F0" w:rsidR="00BD6133">
              <w:rPr>
                <w:rFonts w:cs="Calibri" w:cstheme="minorAscii"/>
              </w:rPr>
              <w:t>Description</w:t>
            </w:r>
          </w:p>
        </w:tc>
        <w:tc>
          <w:tcPr>
            <w:tcW w:w="9381" w:type="dxa"/>
            <w:tcMar/>
          </w:tcPr>
          <w:p w:rsidR="5D7DD9F0" w:rsidP="5D7DD9F0" w:rsidRDefault="5D7DD9F0" w14:paraId="77B52FA0" w14:textId="057E98FD">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an error is thrown because </w:t>
            </w:r>
            <w:r w:rsidRPr="5D7DD9F0" w:rsidR="5D7DD9F0">
              <w:rPr>
                <w:rFonts w:cs="Calibri" w:cstheme="minorAscii"/>
              </w:rPr>
              <w:t xml:space="preserve">suite </w:t>
            </w:r>
            <w:r w:rsidRPr="5D7DD9F0" w:rsidR="5D7DD9F0">
              <w:rPr>
                <w:rFonts w:cs="Calibri" w:cstheme="minorAscii"/>
              </w:rPr>
              <w:t>code submitted for access is less than 2</w:t>
            </w:r>
          </w:p>
        </w:tc>
      </w:tr>
      <w:tr w:rsidR="5D7DD9F0" w:rsidTr="5D7DD9F0" w14:paraId="08A05D39">
        <w:tc>
          <w:tcPr>
            <w:tcW w:w="1414" w:type="dxa"/>
            <w:tcMar/>
          </w:tcPr>
          <w:p w:rsidR="00BD6133" w:rsidP="5D7DD9F0" w:rsidRDefault="00BD6133" w14:noSpellErr="1" w14:paraId="3A80C741">
            <w:pPr>
              <w:rPr>
                <w:rFonts w:cs="Calibri" w:cstheme="minorAscii"/>
              </w:rPr>
            </w:pPr>
            <w:r w:rsidRPr="5D7DD9F0" w:rsidR="00BD6133">
              <w:rPr>
                <w:rFonts w:cs="Calibri" w:cstheme="minorAscii"/>
              </w:rPr>
              <w:t>Status</w:t>
            </w:r>
          </w:p>
        </w:tc>
        <w:tc>
          <w:tcPr>
            <w:tcW w:w="9381" w:type="dxa"/>
            <w:tcMar/>
          </w:tcPr>
          <w:p w:rsidR="00BD6133" w:rsidP="5D7DD9F0" w:rsidRDefault="00BD6133" w14:paraId="3B9A078B" w14:textId="543BF56E">
            <w:pPr>
              <w:rPr>
                <w:rFonts w:cs="Calibri" w:cstheme="minorAscii"/>
              </w:rPr>
            </w:pPr>
            <w:r w:rsidRPr="5D7DD9F0" w:rsidR="00BD6133">
              <w:rPr>
                <w:rFonts w:cs="Calibri" w:cstheme="minorAscii"/>
              </w:rPr>
              <w:t>Success</w:t>
            </w:r>
          </w:p>
        </w:tc>
      </w:tr>
    </w:tbl>
    <w:p w:rsidR="5D7DD9F0" w:rsidP="5D7DD9F0" w:rsidRDefault="5D7DD9F0" w14:paraId="3947AB54" w14:textId="524005DB">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35AFCC0D">
        <w:tc>
          <w:tcPr>
            <w:tcW w:w="1414" w:type="dxa"/>
            <w:tcMar/>
          </w:tcPr>
          <w:p w:rsidR="00BD6133" w:rsidP="5D7DD9F0" w:rsidRDefault="00BD6133" w14:noSpellErr="1" w14:paraId="7213C41E">
            <w:pPr>
              <w:rPr>
                <w:rFonts w:cs="Calibri" w:cstheme="minorAscii"/>
              </w:rPr>
            </w:pPr>
            <w:r w:rsidRPr="5D7DD9F0" w:rsidR="00BD6133">
              <w:rPr>
                <w:rFonts w:cs="Calibri" w:cstheme="minorAscii"/>
              </w:rPr>
              <w:t>Test Number</w:t>
            </w:r>
          </w:p>
        </w:tc>
        <w:tc>
          <w:tcPr>
            <w:tcW w:w="9381" w:type="dxa"/>
            <w:tcMar/>
          </w:tcPr>
          <w:p w:rsidR="5D7DD9F0" w:rsidP="5D7DD9F0" w:rsidRDefault="5D7DD9F0" w14:paraId="2D6064BB" w14:textId="79C6E062">
            <w:pPr>
              <w:rPr>
                <w:rFonts w:cs="Calibri" w:cstheme="minorAscii"/>
              </w:rPr>
            </w:pPr>
            <w:r w:rsidRPr="5D7DD9F0" w:rsidR="5D7DD9F0">
              <w:rPr>
                <w:rFonts w:cs="Calibri" w:cstheme="minorAscii"/>
              </w:rPr>
              <w:t>4</w:t>
            </w:r>
          </w:p>
        </w:tc>
      </w:tr>
      <w:tr w:rsidR="5D7DD9F0" w:rsidTr="5D7DD9F0" w14:paraId="5CE8BD49">
        <w:tc>
          <w:tcPr>
            <w:tcW w:w="1414" w:type="dxa"/>
            <w:tcMar/>
          </w:tcPr>
          <w:p w:rsidR="00BD6133" w:rsidP="5D7DD9F0" w:rsidRDefault="00BD6133" w14:noSpellErr="1" w14:paraId="248410FE">
            <w:pPr>
              <w:rPr>
                <w:rFonts w:cs="Calibri" w:cstheme="minorAscii"/>
              </w:rPr>
            </w:pPr>
            <w:r w:rsidRPr="5D7DD9F0" w:rsidR="00BD6133">
              <w:rPr>
                <w:rFonts w:cs="Calibri" w:cstheme="minorAscii"/>
              </w:rPr>
              <w:t>US Number</w:t>
            </w:r>
          </w:p>
        </w:tc>
        <w:tc>
          <w:tcPr>
            <w:tcW w:w="9381" w:type="dxa"/>
            <w:tcMar/>
          </w:tcPr>
          <w:p w:rsidR="5D7DD9F0" w:rsidP="5D7DD9F0" w:rsidRDefault="5D7DD9F0" w14:paraId="74FD8346"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66486B0E">
        <w:tc>
          <w:tcPr>
            <w:tcW w:w="1414" w:type="dxa"/>
            <w:tcMar/>
          </w:tcPr>
          <w:p w:rsidR="00BD6133" w:rsidP="5D7DD9F0" w:rsidRDefault="00BD6133" w14:noSpellErr="1" w14:paraId="04FBABAF">
            <w:pPr>
              <w:rPr>
                <w:rFonts w:cs="Calibri" w:cstheme="minorAscii"/>
              </w:rPr>
            </w:pPr>
            <w:r w:rsidRPr="5D7DD9F0" w:rsidR="00BD6133">
              <w:rPr>
                <w:rFonts w:cs="Calibri" w:cstheme="minorAscii"/>
              </w:rPr>
              <w:t>Description</w:t>
            </w:r>
          </w:p>
        </w:tc>
        <w:tc>
          <w:tcPr>
            <w:tcW w:w="9381" w:type="dxa"/>
            <w:tcMar/>
          </w:tcPr>
          <w:p w:rsidR="5D7DD9F0" w:rsidP="5D7DD9F0" w:rsidRDefault="5D7DD9F0" w14:paraId="4642468F" w14:textId="6452C7CE">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because suite code submitted for access is greater than 2</w:t>
            </w:r>
          </w:p>
        </w:tc>
      </w:tr>
      <w:tr w:rsidR="5D7DD9F0" w:rsidTr="5D7DD9F0" w14:paraId="7485EB35">
        <w:tc>
          <w:tcPr>
            <w:tcW w:w="1414" w:type="dxa"/>
            <w:tcMar/>
          </w:tcPr>
          <w:p w:rsidR="00BD6133" w:rsidP="5D7DD9F0" w:rsidRDefault="00BD6133" w14:noSpellErr="1" w14:paraId="23FAFA5C">
            <w:pPr>
              <w:rPr>
                <w:rFonts w:cs="Calibri" w:cstheme="minorAscii"/>
              </w:rPr>
            </w:pPr>
            <w:r w:rsidRPr="5D7DD9F0" w:rsidR="00BD6133">
              <w:rPr>
                <w:rFonts w:cs="Calibri" w:cstheme="minorAscii"/>
              </w:rPr>
              <w:t>Status</w:t>
            </w:r>
          </w:p>
        </w:tc>
        <w:tc>
          <w:tcPr>
            <w:tcW w:w="9381" w:type="dxa"/>
            <w:tcMar/>
          </w:tcPr>
          <w:p w:rsidR="00BD6133" w:rsidP="5D7DD9F0" w:rsidRDefault="00BD6133" w14:paraId="13E64776" w14:textId="543BF56E">
            <w:pPr>
              <w:rPr>
                <w:rFonts w:cs="Calibri" w:cstheme="minorAscii"/>
              </w:rPr>
            </w:pPr>
            <w:r w:rsidRPr="5D7DD9F0" w:rsidR="00BD6133">
              <w:rPr>
                <w:rFonts w:cs="Calibri" w:cstheme="minorAscii"/>
              </w:rPr>
              <w:t>Success</w:t>
            </w:r>
          </w:p>
        </w:tc>
      </w:tr>
    </w:tbl>
    <w:p w:rsidR="5D7DD9F0" w:rsidP="5D7DD9F0" w:rsidRDefault="5D7DD9F0" w14:paraId="058AC720" w14:textId="3CD9894A">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316FC640">
        <w:tc>
          <w:tcPr>
            <w:tcW w:w="1414" w:type="dxa"/>
            <w:tcMar/>
          </w:tcPr>
          <w:p w:rsidR="00BD6133" w:rsidP="5D7DD9F0" w:rsidRDefault="00BD6133" w14:noSpellErr="1" w14:paraId="551525B8">
            <w:pPr>
              <w:rPr>
                <w:rFonts w:cs="Calibri" w:cstheme="minorAscii"/>
              </w:rPr>
            </w:pPr>
            <w:r w:rsidRPr="5D7DD9F0" w:rsidR="00BD6133">
              <w:rPr>
                <w:rFonts w:cs="Calibri" w:cstheme="minorAscii"/>
              </w:rPr>
              <w:t>Test Number</w:t>
            </w:r>
          </w:p>
        </w:tc>
        <w:tc>
          <w:tcPr>
            <w:tcW w:w="9381" w:type="dxa"/>
            <w:tcMar/>
          </w:tcPr>
          <w:p w:rsidR="5D7DD9F0" w:rsidP="5D7DD9F0" w:rsidRDefault="5D7DD9F0" w14:paraId="3E74C214" w14:textId="4AE67203">
            <w:pPr>
              <w:rPr>
                <w:rFonts w:cs="Calibri" w:cstheme="minorAscii"/>
              </w:rPr>
            </w:pPr>
            <w:r w:rsidRPr="5D7DD9F0" w:rsidR="5D7DD9F0">
              <w:rPr>
                <w:rFonts w:cs="Calibri" w:cstheme="minorAscii"/>
              </w:rPr>
              <w:t>5</w:t>
            </w:r>
          </w:p>
        </w:tc>
      </w:tr>
      <w:tr w:rsidR="5D7DD9F0" w:rsidTr="5D7DD9F0" w14:paraId="68BC9321">
        <w:tc>
          <w:tcPr>
            <w:tcW w:w="1414" w:type="dxa"/>
            <w:tcMar/>
          </w:tcPr>
          <w:p w:rsidR="00BD6133" w:rsidP="5D7DD9F0" w:rsidRDefault="00BD6133" w14:noSpellErr="1" w14:paraId="793EE567">
            <w:pPr>
              <w:rPr>
                <w:rFonts w:cs="Calibri" w:cstheme="minorAscii"/>
              </w:rPr>
            </w:pPr>
            <w:r w:rsidRPr="5D7DD9F0" w:rsidR="00BD6133">
              <w:rPr>
                <w:rFonts w:cs="Calibri" w:cstheme="minorAscii"/>
              </w:rPr>
              <w:t>US Number</w:t>
            </w:r>
          </w:p>
        </w:tc>
        <w:tc>
          <w:tcPr>
            <w:tcW w:w="9381" w:type="dxa"/>
            <w:tcMar/>
          </w:tcPr>
          <w:p w:rsidR="5D7DD9F0" w:rsidP="5D7DD9F0" w:rsidRDefault="5D7DD9F0" w14:paraId="7BF1D2EB"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1D576E2F">
        <w:tc>
          <w:tcPr>
            <w:tcW w:w="1414" w:type="dxa"/>
            <w:tcMar/>
          </w:tcPr>
          <w:p w:rsidR="00BD6133" w:rsidP="5D7DD9F0" w:rsidRDefault="00BD6133" w14:noSpellErr="1" w14:paraId="2A59B9D7">
            <w:pPr>
              <w:rPr>
                <w:rFonts w:cs="Calibri" w:cstheme="minorAscii"/>
              </w:rPr>
            </w:pPr>
            <w:r w:rsidRPr="5D7DD9F0" w:rsidR="00BD6133">
              <w:rPr>
                <w:rFonts w:cs="Calibri" w:cstheme="minorAscii"/>
              </w:rPr>
              <w:t>Description</w:t>
            </w:r>
          </w:p>
        </w:tc>
        <w:tc>
          <w:tcPr>
            <w:tcW w:w="9381" w:type="dxa"/>
            <w:tcMar/>
          </w:tcPr>
          <w:p w:rsidR="5D7DD9F0" w:rsidP="5D7DD9F0" w:rsidRDefault="5D7DD9F0" w14:paraId="32E05C69" w14:textId="5AB1491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because room number submitted for access is less than 3</w:t>
            </w:r>
          </w:p>
        </w:tc>
      </w:tr>
      <w:tr w:rsidR="5D7DD9F0" w:rsidTr="5D7DD9F0" w14:paraId="358E0C39">
        <w:tc>
          <w:tcPr>
            <w:tcW w:w="1414" w:type="dxa"/>
            <w:tcMar/>
          </w:tcPr>
          <w:p w:rsidR="00BD6133" w:rsidP="5D7DD9F0" w:rsidRDefault="00BD6133" w14:noSpellErr="1" w14:paraId="1C5C5718">
            <w:pPr>
              <w:rPr>
                <w:rFonts w:cs="Calibri" w:cstheme="minorAscii"/>
              </w:rPr>
            </w:pPr>
            <w:r w:rsidRPr="5D7DD9F0" w:rsidR="00BD6133">
              <w:rPr>
                <w:rFonts w:cs="Calibri" w:cstheme="minorAscii"/>
              </w:rPr>
              <w:t>Status</w:t>
            </w:r>
          </w:p>
        </w:tc>
        <w:tc>
          <w:tcPr>
            <w:tcW w:w="9381" w:type="dxa"/>
            <w:tcMar/>
          </w:tcPr>
          <w:p w:rsidR="00BD6133" w:rsidP="5D7DD9F0" w:rsidRDefault="00BD6133" w14:paraId="36F11C52" w14:textId="543BF56E">
            <w:pPr>
              <w:rPr>
                <w:rFonts w:cs="Calibri" w:cstheme="minorAscii"/>
              </w:rPr>
            </w:pPr>
            <w:r w:rsidRPr="5D7DD9F0" w:rsidR="00BD6133">
              <w:rPr>
                <w:rFonts w:cs="Calibri" w:cstheme="minorAscii"/>
              </w:rPr>
              <w:t>Success</w:t>
            </w:r>
          </w:p>
        </w:tc>
      </w:tr>
    </w:tbl>
    <w:p w:rsidR="5D7DD9F0" w:rsidP="5D7DD9F0" w:rsidRDefault="5D7DD9F0" w14:paraId="488EBB1D" w14:textId="666F9159">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5436BF0E">
        <w:tc>
          <w:tcPr>
            <w:tcW w:w="1414" w:type="dxa"/>
            <w:tcMar/>
          </w:tcPr>
          <w:p w:rsidR="00BD6133" w:rsidP="5D7DD9F0" w:rsidRDefault="00BD6133" w14:noSpellErr="1" w14:paraId="2B596719">
            <w:pPr>
              <w:rPr>
                <w:rFonts w:cs="Calibri" w:cstheme="minorAscii"/>
              </w:rPr>
            </w:pPr>
            <w:r w:rsidRPr="5D7DD9F0" w:rsidR="00BD6133">
              <w:rPr>
                <w:rFonts w:cs="Calibri" w:cstheme="minorAscii"/>
              </w:rPr>
              <w:t>Test Number</w:t>
            </w:r>
          </w:p>
        </w:tc>
        <w:tc>
          <w:tcPr>
            <w:tcW w:w="9381" w:type="dxa"/>
            <w:tcMar/>
          </w:tcPr>
          <w:p w:rsidR="5D7DD9F0" w:rsidP="5D7DD9F0" w:rsidRDefault="5D7DD9F0" w14:paraId="36D9F30A" w14:textId="16AF026F">
            <w:pPr>
              <w:rPr>
                <w:rFonts w:cs="Calibri" w:cstheme="minorAscii"/>
              </w:rPr>
            </w:pPr>
            <w:r w:rsidRPr="5D7DD9F0" w:rsidR="5D7DD9F0">
              <w:rPr>
                <w:rFonts w:cs="Calibri" w:cstheme="minorAscii"/>
              </w:rPr>
              <w:t>6</w:t>
            </w:r>
          </w:p>
        </w:tc>
      </w:tr>
      <w:tr w:rsidR="5D7DD9F0" w:rsidTr="5D7DD9F0" w14:paraId="364A0F3C">
        <w:tc>
          <w:tcPr>
            <w:tcW w:w="1414" w:type="dxa"/>
            <w:tcMar/>
          </w:tcPr>
          <w:p w:rsidR="00BD6133" w:rsidP="5D7DD9F0" w:rsidRDefault="00BD6133" w14:noSpellErr="1" w14:paraId="6D19FD13">
            <w:pPr>
              <w:rPr>
                <w:rFonts w:cs="Calibri" w:cstheme="minorAscii"/>
              </w:rPr>
            </w:pPr>
            <w:r w:rsidRPr="5D7DD9F0" w:rsidR="00BD6133">
              <w:rPr>
                <w:rFonts w:cs="Calibri" w:cstheme="minorAscii"/>
              </w:rPr>
              <w:t>US Number</w:t>
            </w:r>
          </w:p>
        </w:tc>
        <w:tc>
          <w:tcPr>
            <w:tcW w:w="9381" w:type="dxa"/>
            <w:tcMar/>
          </w:tcPr>
          <w:p w:rsidR="5D7DD9F0" w:rsidP="5D7DD9F0" w:rsidRDefault="5D7DD9F0" w14:paraId="52B44B16"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5A73A7D9">
        <w:tc>
          <w:tcPr>
            <w:tcW w:w="1414" w:type="dxa"/>
            <w:tcMar/>
          </w:tcPr>
          <w:p w:rsidR="00BD6133" w:rsidP="5D7DD9F0" w:rsidRDefault="00BD6133" w14:noSpellErr="1" w14:paraId="4D5EF260">
            <w:pPr>
              <w:rPr>
                <w:rFonts w:cs="Calibri" w:cstheme="minorAscii"/>
              </w:rPr>
            </w:pPr>
            <w:r w:rsidRPr="5D7DD9F0" w:rsidR="00BD6133">
              <w:rPr>
                <w:rFonts w:cs="Calibri" w:cstheme="minorAscii"/>
              </w:rPr>
              <w:t>Description</w:t>
            </w:r>
          </w:p>
        </w:tc>
        <w:tc>
          <w:tcPr>
            <w:tcW w:w="9381" w:type="dxa"/>
            <w:tcMar/>
          </w:tcPr>
          <w:p w:rsidR="5D7DD9F0" w:rsidP="5D7DD9F0" w:rsidRDefault="5D7DD9F0" w14:paraId="6C7CA6CE" w14:textId="200E445E">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an error is thrown because room number submitted for access is greater than 3</w:t>
            </w:r>
          </w:p>
        </w:tc>
      </w:tr>
      <w:tr w:rsidR="5D7DD9F0" w:rsidTr="5D7DD9F0" w14:paraId="7C6AFDD1">
        <w:tc>
          <w:tcPr>
            <w:tcW w:w="1414" w:type="dxa"/>
            <w:tcMar/>
          </w:tcPr>
          <w:p w:rsidR="00BD6133" w:rsidP="5D7DD9F0" w:rsidRDefault="00BD6133" w14:noSpellErr="1" w14:paraId="2D7CE699">
            <w:pPr>
              <w:rPr>
                <w:rFonts w:cs="Calibri" w:cstheme="minorAscii"/>
              </w:rPr>
            </w:pPr>
            <w:r w:rsidRPr="5D7DD9F0" w:rsidR="00BD6133">
              <w:rPr>
                <w:rFonts w:cs="Calibri" w:cstheme="minorAscii"/>
              </w:rPr>
              <w:t>Status</w:t>
            </w:r>
          </w:p>
        </w:tc>
        <w:tc>
          <w:tcPr>
            <w:tcW w:w="9381" w:type="dxa"/>
            <w:tcMar/>
          </w:tcPr>
          <w:p w:rsidR="00BD6133" w:rsidP="5D7DD9F0" w:rsidRDefault="00BD6133" w14:paraId="01B42F39" w14:textId="543BF56E">
            <w:pPr>
              <w:rPr>
                <w:rFonts w:cs="Calibri" w:cstheme="minorAscii"/>
              </w:rPr>
            </w:pPr>
            <w:r w:rsidRPr="5D7DD9F0" w:rsidR="00BD6133">
              <w:rPr>
                <w:rFonts w:cs="Calibri" w:cstheme="minorAscii"/>
              </w:rPr>
              <w:t>Success</w:t>
            </w:r>
          </w:p>
        </w:tc>
      </w:tr>
    </w:tbl>
    <w:p w:rsidR="5D7DD9F0" w:rsidP="5D7DD9F0" w:rsidRDefault="5D7DD9F0" w14:paraId="6CF3A390" w14:textId="0E5B6CE6">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3A3EBACA">
        <w:tc>
          <w:tcPr>
            <w:tcW w:w="1414" w:type="dxa"/>
            <w:tcMar/>
          </w:tcPr>
          <w:p w:rsidR="00BD6133" w:rsidP="5D7DD9F0" w:rsidRDefault="00BD6133" w14:noSpellErr="1" w14:paraId="2FB2F3BC">
            <w:pPr>
              <w:rPr>
                <w:rFonts w:cs="Calibri" w:cstheme="minorAscii"/>
              </w:rPr>
            </w:pPr>
            <w:r w:rsidRPr="5D7DD9F0" w:rsidR="00BD6133">
              <w:rPr>
                <w:rFonts w:cs="Calibri" w:cstheme="minorAscii"/>
              </w:rPr>
              <w:t>Test Number</w:t>
            </w:r>
          </w:p>
        </w:tc>
        <w:tc>
          <w:tcPr>
            <w:tcW w:w="9381" w:type="dxa"/>
            <w:tcMar/>
          </w:tcPr>
          <w:p w:rsidR="5D7DD9F0" w:rsidP="5D7DD9F0" w:rsidRDefault="5D7DD9F0" w14:paraId="4896BE63" w14:textId="29CDF18E">
            <w:pPr>
              <w:rPr>
                <w:rFonts w:cs="Calibri" w:cstheme="minorAscii"/>
              </w:rPr>
            </w:pPr>
            <w:r w:rsidRPr="5D7DD9F0" w:rsidR="5D7DD9F0">
              <w:rPr>
                <w:rFonts w:cs="Calibri" w:cstheme="minorAscii"/>
              </w:rPr>
              <w:t>7</w:t>
            </w:r>
          </w:p>
        </w:tc>
      </w:tr>
      <w:tr w:rsidR="5D7DD9F0" w:rsidTr="5D7DD9F0" w14:paraId="4F747489">
        <w:tc>
          <w:tcPr>
            <w:tcW w:w="1414" w:type="dxa"/>
            <w:tcMar/>
          </w:tcPr>
          <w:p w:rsidR="00BD6133" w:rsidP="5D7DD9F0" w:rsidRDefault="00BD6133" w14:noSpellErr="1" w14:paraId="2CA881F6">
            <w:pPr>
              <w:rPr>
                <w:rFonts w:cs="Calibri" w:cstheme="minorAscii"/>
              </w:rPr>
            </w:pPr>
            <w:r w:rsidRPr="5D7DD9F0" w:rsidR="00BD6133">
              <w:rPr>
                <w:rFonts w:cs="Calibri" w:cstheme="minorAscii"/>
              </w:rPr>
              <w:t>US Number</w:t>
            </w:r>
          </w:p>
        </w:tc>
        <w:tc>
          <w:tcPr>
            <w:tcW w:w="9381" w:type="dxa"/>
            <w:tcMar/>
          </w:tcPr>
          <w:p w:rsidR="5D7DD9F0" w:rsidP="5D7DD9F0" w:rsidRDefault="5D7DD9F0" w14:paraId="46D68795"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0FB585B2">
        <w:tc>
          <w:tcPr>
            <w:tcW w:w="1414" w:type="dxa"/>
            <w:tcMar/>
          </w:tcPr>
          <w:p w:rsidR="00BD6133" w:rsidP="5D7DD9F0" w:rsidRDefault="00BD6133" w14:noSpellErr="1" w14:paraId="5B795490">
            <w:pPr>
              <w:rPr>
                <w:rFonts w:cs="Calibri" w:cstheme="minorAscii"/>
              </w:rPr>
            </w:pPr>
            <w:r w:rsidRPr="5D7DD9F0" w:rsidR="00BD6133">
              <w:rPr>
                <w:rFonts w:cs="Calibri" w:cstheme="minorAscii"/>
              </w:rPr>
              <w:t>Description</w:t>
            </w:r>
          </w:p>
        </w:tc>
        <w:tc>
          <w:tcPr>
            <w:tcW w:w="9381" w:type="dxa"/>
            <w:tcMar/>
          </w:tcPr>
          <w:p w:rsidR="5D7DD9F0" w:rsidP="5D7DD9F0" w:rsidRDefault="5D7DD9F0" w14:paraId="09318F33" w14:textId="2F5F691D">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access can be given to just buildings.</w:t>
            </w:r>
          </w:p>
        </w:tc>
      </w:tr>
      <w:tr w:rsidR="5D7DD9F0" w:rsidTr="5D7DD9F0" w14:paraId="698109F5">
        <w:tc>
          <w:tcPr>
            <w:tcW w:w="1414" w:type="dxa"/>
            <w:tcMar/>
          </w:tcPr>
          <w:p w:rsidR="00BD6133" w:rsidP="5D7DD9F0" w:rsidRDefault="00BD6133" w14:noSpellErr="1" w14:paraId="2AC59C99">
            <w:pPr>
              <w:rPr>
                <w:rFonts w:cs="Calibri" w:cstheme="minorAscii"/>
              </w:rPr>
            </w:pPr>
            <w:r w:rsidRPr="5D7DD9F0" w:rsidR="00BD6133">
              <w:rPr>
                <w:rFonts w:cs="Calibri" w:cstheme="minorAscii"/>
              </w:rPr>
              <w:t>Status</w:t>
            </w:r>
          </w:p>
        </w:tc>
        <w:tc>
          <w:tcPr>
            <w:tcW w:w="9381" w:type="dxa"/>
            <w:tcMar/>
          </w:tcPr>
          <w:p w:rsidR="00BD6133" w:rsidP="5D7DD9F0" w:rsidRDefault="00BD6133" w14:paraId="150FE2C9" w14:textId="543BF56E">
            <w:pPr>
              <w:rPr>
                <w:rFonts w:cs="Calibri" w:cstheme="minorAscii"/>
              </w:rPr>
            </w:pPr>
            <w:r w:rsidRPr="5D7DD9F0" w:rsidR="00BD6133">
              <w:rPr>
                <w:rFonts w:cs="Calibri" w:cstheme="minorAscii"/>
              </w:rPr>
              <w:t>Success</w:t>
            </w:r>
          </w:p>
        </w:tc>
      </w:tr>
    </w:tbl>
    <w:p w:rsidR="5D7DD9F0" w:rsidP="5D7DD9F0" w:rsidRDefault="5D7DD9F0" w14:paraId="3B52F39F" w14:textId="7685CCE2">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6C191020">
        <w:tc>
          <w:tcPr>
            <w:tcW w:w="1414" w:type="dxa"/>
            <w:tcMar/>
          </w:tcPr>
          <w:p w:rsidR="00BD6133" w:rsidP="5D7DD9F0" w:rsidRDefault="00BD6133" w14:noSpellErr="1" w14:paraId="7625D242">
            <w:pPr>
              <w:rPr>
                <w:rFonts w:cs="Calibri" w:cstheme="minorAscii"/>
              </w:rPr>
            </w:pPr>
            <w:r w:rsidRPr="5D7DD9F0" w:rsidR="00BD6133">
              <w:rPr>
                <w:rFonts w:cs="Calibri" w:cstheme="minorAscii"/>
              </w:rPr>
              <w:t>Test Number</w:t>
            </w:r>
          </w:p>
        </w:tc>
        <w:tc>
          <w:tcPr>
            <w:tcW w:w="9381" w:type="dxa"/>
            <w:tcMar/>
          </w:tcPr>
          <w:p w:rsidR="5D7DD9F0" w:rsidP="5D7DD9F0" w:rsidRDefault="5D7DD9F0" w14:paraId="6B518DE0" w14:textId="63E7469B">
            <w:pPr>
              <w:rPr>
                <w:rFonts w:cs="Calibri" w:cstheme="minorAscii"/>
              </w:rPr>
            </w:pPr>
            <w:r w:rsidRPr="5D7DD9F0" w:rsidR="5D7DD9F0">
              <w:rPr>
                <w:rFonts w:cs="Calibri" w:cstheme="minorAscii"/>
              </w:rPr>
              <w:t>8</w:t>
            </w:r>
          </w:p>
        </w:tc>
      </w:tr>
      <w:tr w:rsidR="5D7DD9F0" w:rsidTr="5D7DD9F0" w14:paraId="2A160B3F">
        <w:tc>
          <w:tcPr>
            <w:tcW w:w="1414" w:type="dxa"/>
            <w:tcMar/>
          </w:tcPr>
          <w:p w:rsidR="00BD6133" w:rsidP="5D7DD9F0" w:rsidRDefault="00BD6133" w14:noSpellErr="1" w14:paraId="1AFA4612">
            <w:pPr>
              <w:rPr>
                <w:rFonts w:cs="Calibri" w:cstheme="minorAscii"/>
              </w:rPr>
            </w:pPr>
            <w:r w:rsidRPr="5D7DD9F0" w:rsidR="00BD6133">
              <w:rPr>
                <w:rFonts w:cs="Calibri" w:cstheme="minorAscii"/>
              </w:rPr>
              <w:t>US Number</w:t>
            </w:r>
          </w:p>
        </w:tc>
        <w:tc>
          <w:tcPr>
            <w:tcW w:w="9381" w:type="dxa"/>
            <w:tcMar/>
          </w:tcPr>
          <w:p w:rsidR="5D7DD9F0" w:rsidP="5D7DD9F0" w:rsidRDefault="5D7DD9F0" w14:paraId="7E3EFC54"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55D30F13">
        <w:tc>
          <w:tcPr>
            <w:tcW w:w="1414" w:type="dxa"/>
            <w:tcMar/>
          </w:tcPr>
          <w:p w:rsidR="00BD6133" w:rsidP="5D7DD9F0" w:rsidRDefault="00BD6133" w14:noSpellErr="1" w14:paraId="0D30FA42">
            <w:pPr>
              <w:rPr>
                <w:rFonts w:cs="Calibri" w:cstheme="minorAscii"/>
              </w:rPr>
            </w:pPr>
            <w:r w:rsidRPr="5D7DD9F0" w:rsidR="00BD6133">
              <w:rPr>
                <w:rFonts w:cs="Calibri" w:cstheme="minorAscii"/>
              </w:rPr>
              <w:t>Description</w:t>
            </w:r>
          </w:p>
        </w:tc>
        <w:tc>
          <w:tcPr>
            <w:tcW w:w="9381" w:type="dxa"/>
            <w:tcMar/>
          </w:tcPr>
          <w:p w:rsidR="5D7DD9F0" w:rsidP="5D7DD9F0" w:rsidRDefault="5D7DD9F0" w14:paraId="667E6DB5" w14:textId="2BE239D3">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access can be given to just suites.</w:t>
            </w:r>
          </w:p>
        </w:tc>
      </w:tr>
      <w:tr w:rsidR="5D7DD9F0" w:rsidTr="5D7DD9F0" w14:paraId="2094057A">
        <w:tc>
          <w:tcPr>
            <w:tcW w:w="1414" w:type="dxa"/>
            <w:tcMar/>
          </w:tcPr>
          <w:p w:rsidR="00BD6133" w:rsidP="5D7DD9F0" w:rsidRDefault="00BD6133" w14:noSpellErr="1" w14:paraId="3D9F91EA">
            <w:pPr>
              <w:rPr>
                <w:rFonts w:cs="Calibri" w:cstheme="minorAscii"/>
              </w:rPr>
            </w:pPr>
            <w:r w:rsidRPr="5D7DD9F0" w:rsidR="00BD6133">
              <w:rPr>
                <w:rFonts w:cs="Calibri" w:cstheme="minorAscii"/>
              </w:rPr>
              <w:t>Status</w:t>
            </w:r>
          </w:p>
        </w:tc>
        <w:tc>
          <w:tcPr>
            <w:tcW w:w="9381" w:type="dxa"/>
            <w:tcMar/>
          </w:tcPr>
          <w:p w:rsidR="00BD6133" w:rsidP="5D7DD9F0" w:rsidRDefault="00BD6133" w14:paraId="1B1B117D" w14:textId="543BF56E">
            <w:pPr>
              <w:rPr>
                <w:rFonts w:cs="Calibri" w:cstheme="minorAscii"/>
              </w:rPr>
            </w:pPr>
            <w:r w:rsidRPr="5D7DD9F0" w:rsidR="00BD6133">
              <w:rPr>
                <w:rFonts w:cs="Calibri" w:cstheme="minorAscii"/>
              </w:rPr>
              <w:t>Success</w:t>
            </w:r>
          </w:p>
        </w:tc>
      </w:tr>
    </w:tbl>
    <w:p w:rsidR="5D7DD9F0" w:rsidP="5D7DD9F0" w:rsidRDefault="5D7DD9F0" w14:paraId="6493614C" w14:textId="0A121EEA">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6B3A427E">
        <w:tc>
          <w:tcPr>
            <w:tcW w:w="1414" w:type="dxa"/>
            <w:tcMar/>
          </w:tcPr>
          <w:p w:rsidR="00BD6133" w:rsidP="5D7DD9F0" w:rsidRDefault="00BD6133" w14:noSpellErr="1" w14:paraId="183533ED">
            <w:pPr>
              <w:rPr>
                <w:rFonts w:cs="Calibri" w:cstheme="minorAscii"/>
              </w:rPr>
            </w:pPr>
            <w:r w:rsidRPr="5D7DD9F0" w:rsidR="00BD6133">
              <w:rPr>
                <w:rFonts w:cs="Calibri" w:cstheme="minorAscii"/>
              </w:rPr>
              <w:t>Test Number</w:t>
            </w:r>
          </w:p>
        </w:tc>
        <w:tc>
          <w:tcPr>
            <w:tcW w:w="9381" w:type="dxa"/>
            <w:tcMar/>
          </w:tcPr>
          <w:p w:rsidR="5D7DD9F0" w:rsidP="5D7DD9F0" w:rsidRDefault="5D7DD9F0" w14:paraId="7F63010F" w14:textId="1A22F600">
            <w:pPr>
              <w:rPr>
                <w:rFonts w:cs="Calibri" w:cstheme="minorAscii"/>
              </w:rPr>
            </w:pPr>
            <w:r w:rsidRPr="5D7DD9F0" w:rsidR="5D7DD9F0">
              <w:rPr>
                <w:rFonts w:cs="Calibri" w:cstheme="minorAscii"/>
              </w:rPr>
              <w:t>9</w:t>
            </w:r>
          </w:p>
        </w:tc>
      </w:tr>
      <w:tr w:rsidR="5D7DD9F0" w:rsidTr="5D7DD9F0" w14:paraId="0AEA2F30">
        <w:tc>
          <w:tcPr>
            <w:tcW w:w="1414" w:type="dxa"/>
            <w:tcMar/>
          </w:tcPr>
          <w:p w:rsidR="00BD6133" w:rsidP="5D7DD9F0" w:rsidRDefault="00BD6133" w14:noSpellErr="1" w14:paraId="48ED1BF5">
            <w:pPr>
              <w:rPr>
                <w:rFonts w:cs="Calibri" w:cstheme="minorAscii"/>
              </w:rPr>
            </w:pPr>
            <w:r w:rsidRPr="5D7DD9F0" w:rsidR="00BD6133">
              <w:rPr>
                <w:rFonts w:cs="Calibri" w:cstheme="minorAscii"/>
              </w:rPr>
              <w:t>US Number</w:t>
            </w:r>
          </w:p>
        </w:tc>
        <w:tc>
          <w:tcPr>
            <w:tcW w:w="9381" w:type="dxa"/>
            <w:tcMar/>
          </w:tcPr>
          <w:p w:rsidR="5D7DD9F0" w:rsidP="5D7DD9F0" w:rsidRDefault="5D7DD9F0" w14:paraId="21EAE590"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767021A9">
        <w:tc>
          <w:tcPr>
            <w:tcW w:w="1414" w:type="dxa"/>
            <w:tcMar/>
          </w:tcPr>
          <w:p w:rsidR="00BD6133" w:rsidP="5D7DD9F0" w:rsidRDefault="00BD6133" w14:noSpellErr="1" w14:paraId="497B5F5E">
            <w:pPr>
              <w:rPr>
                <w:rFonts w:cs="Calibri" w:cstheme="minorAscii"/>
              </w:rPr>
            </w:pPr>
            <w:r w:rsidRPr="5D7DD9F0" w:rsidR="00BD6133">
              <w:rPr>
                <w:rFonts w:cs="Calibri" w:cstheme="minorAscii"/>
              </w:rPr>
              <w:t>Description</w:t>
            </w:r>
          </w:p>
        </w:tc>
        <w:tc>
          <w:tcPr>
            <w:tcW w:w="9381" w:type="dxa"/>
            <w:tcMar/>
          </w:tcPr>
          <w:p w:rsidR="5D7DD9F0" w:rsidP="5D7DD9F0" w:rsidRDefault="5D7DD9F0" w14:paraId="6692BAB0" w14:textId="63ADA61E">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access can be given to just rooms.</w:t>
            </w:r>
          </w:p>
        </w:tc>
      </w:tr>
      <w:tr w:rsidR="5D7DD9F0" w:rsidTr="5D7DD9F0" w14:paraId="77E0D6EE">
        <w:tc>
          <w:tcPr>
            <w:tcW w:w="1414" w:type="dxa"/>
            <w:tcMar/>
          </w:tcPr>
          <w:p w:rsidR="00BD6133" w:rsidP="5D7DD9F0" w:rsidRDefault="00BD6133" w14:noSpellErr="1" w14:paraId="2745DA05">
            <w:pPr>
              <w:rPr>
                <w:rFonts w:cs="Calibri" w:cstheme="minorAscii"/>
              </w:rPr>
            </w:pPr>
            <w:r w:rsidRPr="5D7DD9F0" w:rsidR="00BD6133">
              <w:rPr>
                <w:rFonts w:cs="Calibri" w:cstheme="minorAscii"/>
              </w:rPr>
              <w:t>Status</w:t>
            </w:r>
          </w:p>
        </w:tc>
        <w:tc>
          <w:tcPr>
            <w:tcW w:w="9381" w:type="dxa"/>
            <w:tcMar/>
          </w:tcPr>
          <w:p w:rsidR="00BD6133" w:rsidP="5D7DD9F0" w:rsidRDefault="00BD6133" w14:paraId="761843EB" w14:textId="543BF56E">
            <w:pPr>
              <w:rPr>
                <w:rFonts w:cs="Calibri" w:cstheme="minorAscii"/>
              </w:rPr>
            </w:pPr>
            <w:r w:rsidRPr="5D7DD9F0" w:rsidR="00BD6133">
              <w:rPr>
                <w:rFonts w:cs="Calibri" w:cstheme="minorAscii"/>
              </w:rPr>
              <w:t>Success</w:t>
            </w:r>
          </w:p>
        </w:tc>
      </w:tr>
    </w:tbl>
    <w:p w:rsidR="5D7DD9F0" w:rsidP="5D7DD9F0" w:rsidRDefault="5D7DD9F0" w14:paraId="25193889" w14:textId="1D6A3603">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120334A9">
        <w:tc>
          <w:tcPr>
            <w:tcW w:w="1414" w:type="dxa"/>
            <w:tcMar/>
          </w:tcPr>
          <w:p w:rsidR="00BD6133" w:rsidP="5D7DD9F0" w:rsidRDefault="00BD6133" w14:noSpellErr="1" w14:paraId="10DB6755">
            <w:pPr>
              <w:rPr>
                <w:rFonts w:cs="Calibri" w:cstheme="minorAscii"/>
              </w:rPr>
            </w:pPr>
            <w:r w:rsidRPr="5D7DD9F0" w:rsidR="00BD6133">
              <w:rPr>
                <w:rFonts w:cs="Calibri" w:cstheme="minorAscii"/>
              </w:rPr>
              <w:t>Test Number</w:t>
            </w:r>
          </w:p>
        </w:tc>
        <w:tc>
          <w:tcPr>
            <w:tcW w:w="9381" w:type="dxa"/>
            <w:tcMar/>
          </w:tcPr>
          <w:p w:rsidR="5D7DD9F0" w:rsidP="5D7DD9F0" w:rsidRDefault="5D7DD9F0" w14:paraId="5487B760" w14:textId="1B855E6E">
            <w:pPr>
              <w:rPr>
                <w:rFonts w:cs="Calibri" w:cstheme="minorAscii"/>
              </w:rPr>
            </w:pPr>
            <w:r w:rsidRPr="5D7DD9F0" w:rsidR="5D7DD9F0">
              <w:rPr>
                <w:rFonts w:cs="Calibri" w:cstheme="minorAscii"/>
              </w:rPr>
              <w:t>10</w:t>
            </w:r>
          </w:p>
        </w:tc>
      </w:tr>
      <w:tr w:rsidR="5D7DD9F0" w:rsidTr="5D7DD9F0" w14:paraId="5CB0DD8E">
        <w:tc>
          <w:tcPr>
            <w:tcW w:w="1414" w:type="dxa"/>
            <w:tcMar/>
          </w:tcPr>
          <w:p w:rsidR="00BD6133" w:rsidP="5D7DD9F0" w:rsidRDefault="00BD6133" w14:noSpellErr="1" w14:paraId="2A67BD04">
            <w:pPr>
              <w:rPr>
                <w:rFonts w:cs="Calibri" w:cstheme="minorAscii"/>
              </w:rPr>
            </w:pPr>
            <w:r w:rsidRPr="5D7DD9F0" w:rsidR="00BD6133">
              <w:rPr>
                <w:rFonts w:cs="Calibri" w:cstheme="minorAscii"/>
              </w:rPr>
              <w:t>US Number</w:t>
            </w:r>
          </w:p>
        </w:tc>
        <w:tc>
          <w:tcPr>
            <w:tcW w:w="9381" w:type="dxa"/>
            <w:tcMar/>
          </w:tcPr>
          <w:p w:rsidR="5D7DD9F0" w:rsidP="5D7DD9F0" w:rsidRDefault="5D7DD9F0" w14:paraId="6EF7BD69"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6F74CCED">
        <w:tc>
          <w:tcPr>
            <w:tcW w:w="1414" w:type="dxa"/>
            <w:tcMar/>
          </w:tcPr>
          <w:p w:rsidR="00BD6133" w:rsidP="5D7DD9F0" w:rsidRDefault="00BD6133" w14:noSpellErr="1" w14:paraId="01E59F6F">
            <w:pPr>
              <w:rPr>
                <w:rFonts w:cs="Calibri" w:cstheme="minorAscii"/>
              </w:rPr>
            </w:pPr>
            <w:r w:rsidRPr="5D7DD9F0" w:rsidR="00BD6133">
              <w:rPr>
                <w:rFonts w:cs="Calibri" w:cstheme="minorAscii"/>
              </w:rPr>
              <w:t>Description</w:t>
            </w:r>
          </w:p>
        </w:tc>
        <w:tc>
          <w:tcPr>
            <w:tcW w:w="9381" w:type="dxa"/>
            <w:tcMar/>
          </w:tcPr>
          <w:p w:rsidR="5D7DD9F0" w:rsidP="5D7DD9F0" w:rsidRDefault="5D7DD9F0" w14:paraId="2C492ED5" w14:textId="1A6B0529">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access can be given to just buildings and suites</w:t>
            </w:r>
          </w:p>
        </w:tc>
      </w:tr>
      <w:tr w:rsidR="5D7DD9F0" w:rsidTr="5D7DD9F0" w14:paraId="0A06D50E">
        <w:tc>
          <w:tcPr>
            <w:tcW w:w="1414" w:type="dxa"/>
            <w:tcMar/>
          </w:tcPr>
          <w:p w:rsidR="00BD6133" w:rsidP="5D7DD9F0" w:rsidRDefault="00BD6133" w14:noSpellErr="1" w14:paraId="13C955AF">
            <w:pPr>
              <w:rPr>
                <w:rFonts w:cs="Calibri" w:cstheme="minorAscii"/>
              </w:rPr>
            </w:pPr>
            <w:r w:rsidRPr="5D7DD9F0" w:rsidR="00BD6133">
              <w:rPr>
                <w:rFonts w:cs="Calibri" w:cstheme="minorAscii"/>
              </w:rPr>
              <w:t>Status</w:t>
            </w:r>
          </w:p>
        </w:tc>
        <w:tc>
          <w:tcPr>
            <w:tcW w:w="9381" w:type="dxa"/>
            <w:tcMar/>
          </w:tcPr>
          <w:p w:rsidR="00BD6133" w:rsidP="5D7DD9F0" w:rsidRDefault="00BD6133" w14:paraId="30C05C5C" w14:textId="543BF56E">
            <w:pPr>
              <w:rPr>
                <w:rFonts w:cs="Calibri" w:cstheme="minorAscii"/>
              </w:rPr>
            </w:pPr>
            <w:r w:rsidRPr="5D7DD9F0" w:rsidR="00BD6133">
              <w:rPr>
                <w:rFonts w:cs="Calibri" w:cstheme="minorAscii"/>
              </w:rPr>
              <w:t>Success</w:t>
            </w:r>
          </w:p>
        </w:tc>
      </w:tr>
    </w:tbl>
    <w:p w:rsidR="5D7DD9F0" w:rsidP="5D7DD9F0" w:rsidRDefault="5D7DD9F0" w14:paraId="67E10C29" w14:textId="25F8080B">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08027FFE">
        <w:tc>
          <w:tcPr>
            <w:tcW w:w="1414" w:type="dxa"/>
            <w:tcMar/>
          </w:tcPr>
          <w:p w:rsidR="00BD6133" w:rsidP="5D7DD9F0" w:rsidRDefault="00BD6133" w14:noSpellErr="1" w14:paraId="77412C48">
            <w:pPr>
              <w:rPr>
                <w:rFonts w:cs="Calibri" w:cstheme="minorAscii"/>
              </w:rPr>
            </w:pPr>
            <w:r w:rsidRPr="5D7DD9F0" w:rsidR="00BD6133">
              <w:rPr>
                <w:rFonts w:cs="Calibri" w:cstheme="minorAscii"/>
              </w:rPr>
              <w:t>Test Number</w:t>
            </w:r>
          </w:p>
        </w:tc>
        <w:tc>
          <w:tcPr>
            <w:tcW w:w="9381" w:type="dxa"/>
            <w:tcMar/>
          </w:tcPr>
          <w:p w:rsidR="5D7DD9F0" w:rsidP="5D7DD9F0" w:rsidRDefault="5D7DD9F0" w14:paraId="71F5A118" w14:textId="334D8B24">
            <w:pPr>
              <w:rPr>
                <w:rFonts w:cs="Calibri" w:cstheme="minorAscii"/>
              </w:rPr>
            </w:pPr>
            <w:r w:rsidRPr="5D7DD9F0" w:rsidR="5D7DD9F0">
              <w:rPr>
                <w:rFonts w:cs="Calibri" w:cstheme="minorAscii"/>
              </w:rPr>
              <w:t>11</w:t>
            </w:r>
          </w:p>
        </w:tc>
      </w:tr>
      <w:tr w:rsidR="5D7DD9F0" w:rsidTr="5D7DD9F0" w14:paraId="5E992FA6">
        <w:tc>
          <w:tcPr>
            <w:tcW w:w="1414" w:type="dxa"/>
            <w:tcMar/>
          </w:tcPr>
          <w:p w:rsidR="00BD6133" w:rsidP="5D7DD9F0" w:rsidRDefault="00BD6133" w14:noSpellErr="1" w14:paraId="0F2C8244">
            <w:pPr>
              <w:rPr>
                <w:rFonts w:cs="Calibri" w:cstheme="minorAscii"/>
              </w:rPr>
            </w:pPr>
            <w:r w:rsidRPr="5D7DD9F0" w:rsidR="00BD6133">
              <w:rPr>
                <w:rFonts w:cs="Calibri" w:cstheme="minorAscii"/>
              </w:rPr>
              <w:t>US Number</w:t>
            </w:r>
          </w:p>
        </w:tc>
        <w:tc>
          <w:tcPr>
            <w:tcW w:w="9381" w:type="dxa"/>
            <w:tcMar/>
          </w:tcPr>
          <w:p w:rsidR="5D7DD9F0" w:rsidP="5D7DD9F0" w:rsidRDefault="5D7DD9F0" w14:paraId="6722BAFD"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326E7416">
        <w:tc>
          <w:tcPr>
            <w:tcW w:w="1414" w:type="dxa"/>
            <w:tcMar/>
          </w:tcPr>
          <w:p w:rsidR="00BD6133" w:rsidP="5D7DD9F0" w:rsidRDefault="00BD6133" w14:noSpellErr="1" w14:paraId="133ABAB0">
            <w:pPr>
              <w:rPr>
                <w:rFonts w:cs="Calibri" w:cstheme="minorAscii"/>
              </w:rPr>
            </w:pPr>
            <w:r w:rsidRPr="5D7DD9F0" w:rsidR="00BD6133">
              <w:rPr>
                <w:rFonts w:cs="Calibri" w:cstheme="minorAscii"/>
              </w:rPr>
              <w:t>Description</w:t>
            </w:r>
          </w:p>
        </w:tc>
        <w:tc>
          <w:tcPr>
            <w:tcW w:w="9381" w:type="dxa"/>
            <w:tcMar/>
          </w:tcPr>
          <w:p w:rsidR="5D7DD9F0" w:rsidP="5D7DD9F0" w:rsidRDefault="5D7DD9F0" w14:paraId="2DB8B679" w14:textId="59ED2B30">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access can be given to just buildings and rooms</w:t>
            </w:r>
          </w:p>
        </w:tc>
      </w:tr>
      <w:tr w:rsidR="5D7DD9F0" w:rsidTr="5D7DD9F0" w14:paraId="12F90353">
        <w:tc>
          <w:tcPr>
            <w:tcW w:w="1414" w:type="dxa"/>
            <w:tcMar/>
          </w:tcPr>
          <w:p w:rsidR="00BD6133" w:rsidP="5D7DD9F0" w:rsidRDefault="00BD6133" w14:noSpellErr="1" w14:paraId="6FEEA04B">
            <w:pPr>
              <w:rPr>
                <w:rFonts w:cs="Calibri" w:cstheme="minorAscii"/>
              </w:rPr>
            </w:pPr>
            <w:r w:rsidRPr="5D7DD9F0" w:rsidR="00BD6133">
              <w:rPr>
                <w:rFonts w:cs="Calibri" w:cstheme="minorAscii"/>
              </w:rPr>
              <w:t>Status</w:t>
            </w:r>
          </w:p>
        </w:tc>
        <w:tc>
          <w:tcPr>
            <w:tcW w:w="9381" w:type="dxa"/>
            <w:tcMar/>
          </w:tcPr>
          <w:p w:rsidR="00BD6133" w:rsidP="5D7DD9F0" w:rsidRDefault="00BD6133" w14:paraId="5B2230B5" w14:textId="543BF56E">
            <w:pPr>
              <w:rPr>
                <w:rFonts w:cs="Calibri" w:cstheme="minorAscii"/>
              </w:rPr>
            </w:pPr>
            <w:r w:rsidRPr="5D7DD9F0" w:rsidR="00BD6133">
              <w:rPr>
                <w:rFonts w:cs="Calibri" w:cstheme="minorAscii"/>
              </w:rPr>
              <w:t>Success</w:t>
            </w:r>
          </w:p>
        </w:tc>
      </w:tr>
    </w:tbl>
    <w:p w:rsidR="5D7DD9F0" w:rsidP="5D7DD9F0" w:rsidRDefault="5D7DD9F0" w14:paraId="5D624E90" w14:textId="3BB5776E">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00811E8A">
        <w:tc>
          <w:tcPr>
            <w:tcW w:w="1414" w:type="dxa"/>
            <w:tcMar/>
          </w:tcPr>
          <w:p w:rsidR="00BD6133" w:rsidP="5D7DD9F0" w:rsidRDefault="00BD6133" w14:noSpellErr="1" w14:paraId="49594541">
            <w:pPr>
              <w:rPr>
                <w:rFonts w:cs="Calibri" w:cstheme="minorAscii"/>
              </w:rPr>
            </w:pPr>
            <w:r w:rsidRPr="5D7DD9F0" w:rsidR="00BD6133">
              <w:rPr>
                <w:rFonts w:cs="Calibri" w:cstheme="minorAscii"/>
              </w:rPr>
              <w:t>Test Number</w:t>
            </w:r>
          </w:p>
        </w:tc>
        <w:tc>
          <w:tcPr>
            <w:tcW w:w="9381" w:type="dxa"/>
            <w:tcMar/>
          </w:tcPr>
          <w:p w:rsidR="5D7DD9F0" w:rsidP="5D7DD9F0" w:rsidRDefault="5D7DD9F0" w14:paraId="336E181C" w14:textId="51EA6393">
            <w:pPr>
              <w:rPr>
                <w:rFonts w:cs="Calibri" w:cstheme="minorAscii"/>
              </w:rPr>
            </w:pPr>
            <w:r w:rsidRPr="5D7DD9F0" w:rsidR="5D7DD9F0">
              <w:rPr>
                <w:rFonts w:cs="Calibri" w:cstheme="minorAscii"/>
              </w:rPr>
              <w:t>12</w:t>
            </w:r>
          </w:p>
        </w:tc>
      </w:tr>
      <w:tr w:rsidR="5D7DD9F0" w:rsidTr="5D7DD9F0" w14:paraId="4212A3ED">
        <w:tc>
          <w:tcPr>
            <w:tcW w:w="1414" w:type="dxa"/>
            <w:tcMar/>
          </w:tcPr>
          <w:p w:rsidR="00BD6133" w:rsidP="5D7DD9F0" w:rsidRDefault="00BD6133" w14:noSpellErr="1" w14:paraId="4A8DB844">
            <w:pPr>
              <w:rPr>
                <w:rFonts w:cs="Calibri" w:cstheme="minorAscii"/>
              </w:rPr>
            </w:pPr>
            <w:r w:rsidRPr="5D7DD9F0" w:rsidR="00BD6133">
              <w:rPr>
                <w:rFonts w:cs="Calibri" w:cstheme="minorAscii"/>
              </w:rPr>
              <w:t>US Number</w:t>
            </w:r>
          </w:p>
        </w:tc>
        <w:tc>
          <w:tcPr>
            <w:tcW w:w="9381" w:type="dxa"/>
            <w:tcMar/>
          </w:tcPr>
          <w:p w:rsidR="5D7DD9F0" w:rsidP="5D7DD9F0" w:rsidRDefault="5D7DD9F0" w14:paraId="5514E967"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194DA415">
        <w:tc>
          <w:tcPr>
            <w:tcW w:w="1414" w:type="dxa"/>
            <w:tcMar/>
          </w:tcPr>
          <w:p w:rsidR="00BD6133" w:rsidP="5D7DD9F0" w:rsidRDefault="00BD6133" w14:noSpellErr="1" w14:paraId="1F2DC8F0">
            <w:pPr>
              <w:rPr>
                <w:rFonts w:cs="Calibri" w:cstheme="minorAscii"/>
              </w:rPr>
            </w:pPr>
            <w:r w:rsidRPr="5D7DD9F0" w:rsidR="00BD6133">
              <w:rPr>
                <w:rFonts w:cs="Calibri" w:cstheme="minorAscii"/>
              </w:rPr>
              <w:t>Description</w:t>
            </w:r>
          </w:p>
        </w:tc>
        <w:tc>
          <w:tcPr>
            <w:tcW w:w="9381" w:type="dxa"/>
            <w:tcMar/>
          </w:tcPr>
          <w:p w:rsidR="5D7DD9F0" w:rsidP="5D7DD9F0" w:rsidRDefault="5D7DD9F0" w14:paraId="2FA858D2" w14:textId="6C96F2E7">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access can be given to just suites and rooms.</w:t>
            </w:r>
          </w:p>
        </w:tc>
      </w:tr>
      <w:tr w:rsidR="5D7DD9F0" w:rsidTr="5D7DD9F0" w14:paraId="7DFE2C82">
        <w:tc>
          <w:tcPr>
            <w:tcW w:w="1414" w:type="dxa"/>
            <w:tcMar/>
          </w:tcPr>
          <w:p w:rsidR="00BD6133" w:rsidP="5D7DD9F0" w:rsidRDefault="00BD6133" w14:noSpellErr="1" w14:paraId="542211B0">
            <w:pPr>
              <w:rPr>
                <w:rFonts w:cs="Calibri" w:cstheme="minorAscii"/>
              </w:rPr>
            </w:pPr>
            <w:r w:rsidRPr="5D7DD9F0" w:rsidR="00BD6133">
              <w:rPr>
                <w:rFonts w:cs="Calibri" w:cstheme="minorAscii"/>
              </w:rPr>
              <w:t>Status</w:t>
            </w:r>
          </w:p>
        </w:tc>
        <w:tc>
          <w:tcPr>
            <w:tcW w:w="9381" w:type="dxa"/>
            <w:tcMar/>
          </w:tcPr>
          <w:p w:rsidR="00BD6133" w:rsidP="5D7DD9F0" w:rsidRDefault="00BD6133" w14:paraId="647B7937" w14:textId="543BF56E">
            <w:pPr>
              <w:rPr>
                <w:rFonts w:cs="Calibri" w:cstheme="minorAscii"/>
              </w:rPr>
            </w:pPr>
            <w:r w:rsidRPr="5D7DD9F0" w:rsidR="00BD6133">
              <w:rPr>
                <w:rFonts w:cs="Calibri" w:cstheme="minorAscii"/>
              </w:rPr>
              <w:t>Success</w:t>
            </w:r>
          </w:p>
        </w:tc>
      </w:tr>
    </w:tbl>
    <w:p w:rsidR="5D7DD9F0" w:rsidP="5D7DD9F0" w:rsidRDefault="5D7DD9F0" w14:paraId="54D3E5DD" w14:textId="32EB3C2F">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28A0407B">
        <w:tc>
          <w:tcPr>
            <w:tcW w:w="1414" w:type="dxa"/>
            <w:tcMar/>
          </w:tcPr>
          <w:p w:rsidR="00BD6133" w:rsidP="5D7DD9F0" w:rsidRDefault="00BD6133" w14:noSpellErr="1" w14:paraId="52415424">
            <w:pPr>
              <w:rPr>
                <w:rFonts w:cs="Calibri" w:cstheme="minorAscii"/>
              </w:rPr>
            </w:pPr>
            <w:r w:rsidRPr="5D7DD9F0" w:rsidR="00BD6133">
              <w:rPr>
                <w:rFonts w:cs="Calibri" w:cstheme="minorAscii"/>
              </w:rPr>
              <w:t>Test Number</w:t>
            </w:r>
          </w:p>
        </w:tc>
        <w:tc>
          <w:tcPr>
            <w:tcW w:w="9381" w:type="dxa"/>
            <w:tcMar/>
          </w:tcPr>
          <w:p w:rsidR="5D7DD9F0" w:rsidP="5D7DD9F0" w:rsidRDefault="5D7DD9F0" w14:paraId="4687F656" w14:textId="79D41B8E">
            <w:pPr>
              <w:rPr>
                <w:rFonts w:cs="Calibri" w:cstheme="minorAscii"/>
              </w:rPr>
            </w:pPr>
            <w:r w:rsidRPr="5D7DD9F0" w:rsidR="5D7DD9F0">
              <w:rPr>
                <w:rFonts w:cs="Calibri" w:cstheme="minorAscii"/>
              </w:rPr>
              <w:t>13</w:t>
            </w:r>
          </w:p>
        </w:tc>
      </w:tr>
      <w:tr w:rsidR="5D7DD9F0" w:rsidTr="5D7DD9F0" w14:paraId="4108660E">
        <w:tc>
          <w:tcPr>
            <w:tcW w:w="1414" w:type="dxa"/>
            <w:tcMar/>
          </w:tcPr>
          <w:p w:rsidR="00BD6133" w:rsidP="5D7DD9F0" w:rsidRDefault="00BD6133" w14:noSpellErr="1" w14:paraId="55A08B37">
            <w:pPr>
              <w:rPr>
                <w:rFonts w:cs="Calibri" w:cstheme="minorAscii"/>
              </w:rPr>
            </w:pPr>
            <w:r w:rsidRPr="5D7DD9F0" w:rsidR="00BD6133">
              <w:rPr>
                <w:rFonts w:cs="Calibri" w:cstheme="minorAscii"/>
              </w:rPr>
              <w:t>US Number</w:t>
            </w:r>
          </w:p>
        </w:tc>
        <w:tc>
          <w:tcPr>
            <w:tcW w:w="9381" w:type="dxa"/>
            <w:tcMar/>
          </w:tcPr>
          <w:p w:rsidR="5D7DD9F0" w:rsidP="5D7DD9F0" w:rsidRDefault="5D7DD9F0" w14:paraId="7D4EDD94" w14:textId="39E2FAA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8</w:t>
            </w:r>
          </w:p>
        </w:tc>
      </w:tr>
      <w:tr w:rsidR="5D7DD9F0" w:rsidTr="5D7DD9F0" w14:paraId="4E1327FD">
        <w:tc>
          <w:tcPr>
            <w:tcW w:w="1414" w:type="dxa"/>
            <w:tcMar/>
          </w:tcPr>
          <w:p w:rsidR="00BD6133" w:rsidP="5D7DD9F0" w:rsidRDefault="00BD6133" w14:noSpellErr="1" w14:paraId="30B657C9">
            <w:pPr>
              <w:rPr>
                <w:rFonts w:cs="Calibri" w:cstheme="minorAscii"/>
              </w:rPr>
            </w:pPr>
            <w:r w:rsidRPr="5D7DD9F0" w:rsidR="00BD6133">
              <w:rPr>
                <w:rFonts w:cs="Calibri" w:cstheme="minorAscii"/>
              </w:rPr>
              <w:t>Description</w:t>
            </w:r>
          </w:p>
        </w:tc>
        <w:tc>
          <w:tcPr>
            <w:tcW w:w="9381" w:type="dxa"/>
            <w:tcMar/>
          </w:tcPr>
          <w:p w:rsidR="5D7DD9F0" w:rsidP="5D7DD9F0" w:rsidRDefault="5D7DD9F0" w14:paraId="4832320F" w14:textId="4772F348">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Testing if access can be given to buildings, suites, and rooms at the same time.</w:t>
            </w:r>
          </w:p>
        </w:tc>
      </w:tr>
      <w:tr w:rsidR="5D7DD9F0" w:rsidTr="5D7DD9F0" w14:paraId="19C92011">
        <w:tc>
          <w:tcPr>
            <w:tcW w:w="1414" w:type="dxa"/>
            <w:tcMar/>
          </w:tcPr>
          <w:p w:rsidR="00BD6133" w:rsidP="5D7DD9F0" w:rsidRDefault="00BD6133" w14:noSpellErr="1" w14:paraId="1AC29085">
            <w:pPr>
              <w:rPr>
                <w:rFonts w:cs="Calibri" w:cstheme="minorAscii"/>
              </w:rPr>
            </w:pPr>
            <w:r w:rsidRPr="5D7DD9F0" w:rsidR="00BD6133">
              <w:rPr>
                <w:rFonts w:cs="Calibri" w:cstheme="minorAscii"/>
              </w:rPr>
              <w:t>Status</w:t>
            </w:r>
          </w:p>
        </w:tc>
        <w:tc>
          <w:tcPr>
            <w:tcW w:w="9381" w:type="dxa"/>
            <w:tcMar/>
          </w:tcPr>
          <w:p w:rsidR="00BD6133" w:rsidP="5D7DD9F0" w:rsidRDefault="00BD6133" w14:paraId="4DD88A74" w14:textId="10C47EEF">
            <w:pPr>
              <w:rPr>
                <w:rFonts w:cs="Calibri" w:cstheme="minorAscii"/>
              </w:rPr>
            </w:pPr>
            <w:r w:rsidRPr="5D7DD9F0" w:rsidR="00BD6133">
              <w:rPr>
                <w:rFonts w:cs="Calibri" w:cstheme="minorAscii"/>
              </w:rPr>
              <w:t>Success</w:t>
            </w:r>
          </w:p>
        </w:tc>
      </w:tr>
    </w:tbl>
    <w:p w:rsidR="5D7DD9F0" w:rsidRDefault="5D7DD9F0" w14:paraId="0D45546E" w14:textId="4E6B3D91"/>
    <w:tbl>
      <w:tblPr>
        <w:tblStyle w:val="TableGrid"/>
        <w:tblW w:w="0" w:type="auto"/>
        <w:tblLook w:val="04A0" w:firstRow="1" w:lastRow="0" w:firstColumn="1" w:lastColumn="0" w:noHBand="0" w:noVBand="1"/>
      </w:tblPr>
      <w:tblGrid>
        <w:gridCol w:w="1414"/>
        <w:gridCol w:w="9381"/>
      </w:tblGrid>
      <w:tr w:rsidR="5D7DD9F0" w:rsidTr="5D7DD9F0" w14:paraId="414A3221">
        <w:tc>
          <w:tcPr>
            <w:tcW w:w="1414" w:type="dxa"/>
            <w:tcMar/>
          </w:tcPr>
          <w:p w:rsidR="00BD6133" w:rsidP="5D7DD9F0" w:rsidRDefault="00BD6133" w14:noSpellErr="1" w14:paraId="36D413F6">
            <w:pPr>
              <w:rPr>
                <w:rFonts w:cs="Calibri" w:cstheme="minorAscii"/>
              </w:rPr>
            </w:pPr>
            <w:r w:rsidRPr="5D7DD9F0" w:rsidR="00BD6133">
              <w:rPr>
                <w:rFonts w:cs="Calibri" w:cstheme="minorAscii"/>
              </w:rPr>
              <w:t>Test Number</w:t>
            </w:r>
          </w:p>
        </w:tc>
        <w:tc>
          <w:tcPr>
            <w:tcW w:w="9381" w:type="dxa"/>
            <w:tcMar/>
          </w:tcPr>
          <w:p w:rsidR="5D7DD9F0" w:rsidP="5D7DD9F0" w:rsidRDefault="5D7DD9F0" w14:paraId="6F2E63DF" w14:textId="3584B7BF">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1</w:t>
            </w:r>
          </w:p>
        </w:tc>
      </w:tr>
      <w:tr w:rsidR="5D7DD9F0" w:rsidTr="5D7DD9F0" w14:paraId="76C3DA8A">
        <w:tc>
          <w:tcPr>
            <w:tcW w:w="1414" w:type="dxa"/>
            <w:tcMar/>
          </w:tcPr>
          <w:p w:rsidR="00BD6133" w:rsidP="5D7DD9F0" w:rsidRDefault="00BD6133" w14:noSpellErr="1" w14:paraId="5317E6D0">
            <w:pPr>
              <w:rPr>
                <w:rFonts w:cs="Calibri" w:cstheme="minorAscii"/>
              </w:rPr>
            </w:pPr>
            <w:r w:rsidRPr="5D7DD9F0" w:rsidR="00BD6133">
              <w:rPr>
                <w:rFonts w:cs="Calibri" w:cstheme="minorAscii"/>
              </w:rPr>
              <w:t>US Number</w:t>
            </w:r>
          </w:p>
        </w:tc>
        <w:tc>
          <w:tcPr>
            <w:tcW w:w="9381" w:type="dxa"/>
            <w:tcMar/>
          </w:tcPr>
          <w:p w:rsidR="5D7DD9F0" w:rsidP="5D7DD9F0" w:rsidRDefault="5D7DD9F0" w14:paraId="5429ADE8" w14:textId="13E8512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4</w:t>
            </w:r>
          </w:p>
        </w:tc>
      </w:tr>
      <w:tr w:rsidR="5D7DD9F0" w:rsidTr="5D7DD9F0" w14:paraId="10C41562">
        <w:tc>
          <w:tcPr>
            <w:tcW w:w="1414" w:type="dxa"/>
            <w:tcMar/>
          </w:tcPr>
          <w:p w:rsidR="00BD6133" w:rsidP="5D7DD9F0" w:rsidRDefault="00BD6133" w14:noSpellErr="1" w14:paraId="57F951FA">
            <w:pPr>
              <w:rPr>
                <w:rFonts w:cs="Calibri" w:cstheme="minorAscii"/>
              </w:rPr>
            </w:pPr>
            <w:r w:rsidRPr="5D7DD9F0" w:rsidR="00BD6133">
              <w:rPr>
                <w:rFonts w:cs="Calibri" w:cstheme="minorAscii"/>
              </w:rPr>
              <w:t>Description</w:t>
            </w:r>
          </w:p>
        </w:tc>
        <w:tc>
          <w:tcPr>
            <w:tcW w:w="9381" w:type="dxa"/>
            <w:tcMar/>
          </w:tcPr>
          <w:p w:rsidR="5D7DD9F0" w:rsidP="5D7DD9F0" w:rsidRDefault="5D7DD9F0" w14:paraId="1A9CE452" w14:textId="4E4D917D">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the </w:t>
            </w:r>
            <w:proofErr w:type="spellStart"/>
            <w:r w:rsidRPr="5D7DD9F0" w:rsidR="5D7DD9F0">
              <w:rPr>
                <w:rFonts w:cs="Calibri" w:cstheme="minorAscii"/>
              </w:rPr>
              <w:t>getName</w:t>
            </w:r>
            <w:proofErr w:type="spellEnd"/>
            <w:r w:rsidRPr="5D7DD9F0" w:rsidR="5D7DD9F0">
              <w:rPr>
                <w:rFonts w:cs="Calibri" w:cstheme="minorAscii"/>
              </w:rPr>
              <w:t xml:space="preserve"> function works.</w:t>
            </w:r>
          </w:p>
        </w:tc>
      </w:tr>
      <w:tr w:rsidR="5D7DD9F0" w:rsidTr="5D7DD9F0" w14:paraId="372B7815">
        <w:tc>
          <w:tcPr>
            <w:tcW w:w="1414" w:type="dxa"/>
            <w:tcMar/>
          </w:tcPr>
          <w:p w:rsidR="00BD6133" w:rsidP="5D7DD9F0" w:rsidRDefault="00BD6133" w14:noSpellErr="1" w14:paraId="2BEE0B10">
            <w:pPr>
              <w:rPr>
                <w:rFonts w:cs="Calibri" w:cstheme="minorAscii"/>
              </w:rPr>
            </w:pPr>
            <w:r w:rsidRPr="5D7DD9F0" w:rsidR="00BD6133">
              <w:rPr>
                <w:rFonts w:cs="Calibri" w:cstheme="minorAscii"/>
              </w:rPr>
              <w:t>Status</w:t>
            </w:r>
          </w:p>
        </w:tc>
        <w:tc>
          <w:tcPr>
            <w:tcW w:w="9381" w:type="dxa"/>
            <w:tcMar/>
          </w:tcPr>
          <w:p w:rsidR="00BD6133" w:rsidP="5D7DD9F0" w:rsidRDefault="00BD6133" w14:paraId="47DA540F" w14:textId="543BF56E">
            <w:pPr>
              <w:rPr>
                <w:rFonts w:cs="Calibri" w:cstheme="minorAscii"/>
              </w:rPr>
            </w:pPr>
            <w:r w:rsidRPr="5D7DD9F0" w:rsidR="00BD6133">
              <w:rPr>
                <w:rFonts w:cs="Calibri" w:cstheme="minorAscii"/>
              </w:rPr>
              <w:t>Success</w:t>
            </w:r>
          </w:p>
        </w:tc>
      </w:tr>
    </w:tbl>
    <w:p w:rsidR="5D7DD9F0" w:rsidRDefault="5D7DD9F0" w14:paraId="4E6FCB87" w14:textId="4E6B3D91"/>
    <w:tbl>
      <w:tblPr>
        <w:tblStyle w:val="TableGrid"/>
        <w:tblW w:w="0" w:type="auto"/>
        <w:tblLook w:val="04A0" w:firstRow="1" w:lastRow="0" w:firstColumn="1" w:lastColumn="0" w:noHBand="0" w:noVBand="1"/>
      </w:tblPr>
      <w:tblGrid>
        <w:gridCol w:w="1414"/>
        <w:gridCol w:w="9381"/>
      </w:tblGrid>
      <w:tr w:rsidR="5D7DD9F0" w:rsidTr="5D7DD9F0" w14:paraId="363C6862">
        <w:tc>
          <w:tcPr>
            <w:tcW w:w="1414" w:type="dxa"/>
            <w:tcMar/>
          </w:tcPr>
          <w:p w:rsidR="00BD6133" w:rsidP="5D7DD9F0" w:rsidRDefault="00BD6133" w14:noSpellErr="1" w14:paraId="76FEACF1">
            <w:pPr>
              <w:rPr>
                <w:rFonts w:cs="Calibri" w:cstheme="minorAscii"/>
              </w:rPr>
            </w:pPr>
            <w:r w:rsidRPr="5D7DD9F0" w:rsidR="00BD6133">
              <w:rPr>
                <w:rFonts w:cs="Calibri" w:cstheme="minorAscii"/>
              </w:rPr>
              <w:t>Test Number</w:t>
            </w:r>
          </w:p>
        </w:tc>
        <w:tc>
          <w:tcPr>
            <w:tcW w:w="9381" w:type="dxa"/>
            <w:tcMar/>
          </w:tcPr>
          <w:p w:rsidR="5D7DD9F0" w:rsidP="5D7DD9F0" w:rsidRDefault="5D7DD9F0" w14:paraId="10FDA7A3" w14:textId="0ECF8988">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2</w:t>
            </w:r>
          </w:p>
        </w:tc>
      </w:tr>
      <w:tr w:rsidR="5D7DD9F0" w:rsidTr="5D7DD9F0" w14:paraId="7A08B6B8">
        <w:tc>
          <w:tcPr>
            <w:tcW w:w="1414" w:type="dxa"/>
            <w:tcMar/>
          </w:tcPr>
          <w:p w:rsidR="00BD6133" w:rsidP="5D7DD9F0" w:rsidRDefault="00BD6133" w14:noSpellErr="1" w14:paraId="522D6C61">
            <w:pPr>
              <w:rPr>
                <w:rFonts w:cs="Calibri" w:cstheme="minorAscii"/>
              </w:rPr>
            </w:pPr>
            <w:r w:rsidRPr="5D7DD9F0" w:rsidR="00BD6133">
              <w:rPr>
                <w:rFonts w:cs="Calibri" w:cstheme="minorAscii"/>
              </w:rPr>
              <w:t>US Number</w:t>
            </w:r>
          </w:p>
        </w:tc>
        <w:tc>
          <w:tcPr>
            <w:tcW w:w="9381" w:type="dxa"/>
            <w:tcMar/>
          </w:tcPr>
          <w:p w:rsidR="5D7DD9F0" w:rsidP="5D7DD9F0" w:rsidRDefault="5D7DD9F0" w14:paraId="3CB6462B" w14:textId="6056BA6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4</w:t>
            </w:r>
          </w:p>
        </w:tc>
      </w:tr>
      <w:tr w:rsidR="5D7DD9F0" w:rsidTr="5D7DD9F0" w14:paraId="5A6DD7E0">
        <w:tc>
          <w:tcPr>
            <w:tcW w:w="1414" w:type="dxa"/>
            <w:tcMar/>
          </w:tcPr>
          <w:p w:rsidR="00BD6133" w:rsidP="5D7DD9F0" w:rsidRDefault="00BD6133" w14:noSpellErr="1" w14:paraId="403CB829">
            <w:pPr>
              <w:rPr>
                <w:rFonts w:cs="Calibri" w:cstheme="minorAscii"/>
              </w:rPr>
            </w:pPr>
            <w:r w:rsidRPr="5D7DD9F0" w:rsidR="00BD6133">
              <w:rPr>
                <w:rFonts w:cs="Calibri" w:cstheme="minorAscii"/>
              </w:rPr>
              <w:t>Description</w:t>
            </w:r>
          </w:p>
        </w:tc>
        <w:tc>
          <w:tcPr>
            <w:tcW w:w="9381" w:type="dxa"/>
            <w:tcMar/>
          </w:tcPr>
          <w:p w:rsidR="5D7DD9F0" w:rsidP="5D7DD9F0" w:rsidRDefault="5D7DD9F0" w14:paraId="1BD26D34" w14:textId="5B718375">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w:t>
            </w:r>
            <w:proofErr w:type="spellStart"/>
            <w:r w:rsidRPr="5D7DD9F0" w:rsidR="5D7DD9F0">
              <w:rPr>
                <w:rFonts w:cs="Calibri" w:cstheme="minorAscii"/>
              </w:rPr>
              <w:t>getCase</w:t>
            </w:r>
            <w:proofErr w:type="spellEnd"/>
            <w:r w:rsidRPr="5D7DD9F0" w:rsidR="5D7DD9F0">
              <w:rPr>
                <w:rFonts w:cs="Calibri" w:cstheme="minorAscii"/>
              </w:rPr>
              <w:t xml:space="preserve"> for the building class works under expected conditions</w:t>
            </w:r>
          </w:p>
        </w:tc>
      </w:tr>
      <w:tr w:rsidR="5D7DD9F0" w:rsidTr="5D7DD9F0" w14:paraId="3AB7F113">
        <w:tc>
          <w:tcPr>
            <w:tcW w:w="1414" w:type="dxa"/>
            <w:tcMar/>
          </w:tcPr>
          <w:p w:rsidR="00BD6133" w:rsidP="5D7DD9F0" w:rsidRDefault="00BD6133" w14:noSpellErr="1" w14:paraId="3BF0FA31">
            <w:pPr>
              <w:rPr>
                <w:rFonts w:cs="Calibri" w:cstheme="minorAscii"/>
              </w:rPr>
            </w:pPr>
            <w:r w:rsidRPr="5D7DD9F0" w:rsidR="00BD6133">
              <w:rPr>
                <w:rFonts w:cs="Calibri" w:cstheme="minorAscii"/>
              </w:rPr>
              <w:t>Status</w:t>
            </w:r>
          </w:p>
        </w:tc>
        <w:tc>
          <w:tcPr>
            <w:tcW w:w="9381" w:type="dxa"/>
            <w:tcMar/>
          </w:tcPr>
          <w:p w:rsidR="00BD6133" w:rsidP="5D7DD9F0" w:rsidRDefault="00BD6133" w14:paraId="27846E9D" w14:textId="543BF56E">
            <w:pPr>
              <w:rPr>
                <w:rFonts w:cs="Calibri" w:cstheme="minorAscii"/>
              </w:rPr>
            </w:pPr>
            <w:r w:rsidRPr="5D7DD9F0" w:rsidR="00BD6133">
              <w:rPr>
                <w:rFonts w:cs="Calibri" w:cstheme="minorAscii"/>
              </w:rPr>
              <w:t>Success</w:t>
            </w:r>
          </w:p>
        </w:tc>
      </w:tr>
    </w:tbl>
    <w:p w:rsidR="5D7DD9F0" w:rsidP="5D7DD9F0" w:rsidRDefault="5D7DD9F0" w14:paraId="6BC5280C" w14:textId="0E39A9E6">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622F147E">
        <w:tc>
          <w:tcPr>
            <w:tcW w:w="1414" w:type="dxa"/>
            <w:tcMar/>
          </w:tcPr>
          <w:p w:rsidR="00BD6133" w:rsidP="5D7DD9F0" w:rsidRDefault="00BD6133" w14:noSpellErr="1" w14:paraId="5B4267B0">
            <w:pPr>
              <w:rPr>
                <w:rFonts w:cs="Calibri" w:cstheme="minorAscii"/>
              </w:rPr>
            </w:pPr>
            <w:r w:rsidRPr="5D7DD9F0" w:rsidR="00BD6133">
              <w:rPr>
                <w:rFonts w:cs="Calibri" w:cstheme="minorAscii"/>
              </w:rPr>
              <w:t>Test Number</w:t>
            </w:r>
          </w:p>
        </w:tc>
        <w:tc>
          <w:tcPr>
            <w:tcW w:w="9381" w:type="dxa"/>
            <w:tcMar/>
          </w:tcPr>
          <w:p w:rsidR="5D7DD9F0" w:rsidP="5D7DD9F0" w:rsidRDefault="5D7DD9F0" w14:paraId="64A482C9" w14:textId="7D1E3486">
            <w:pPr>
              <w:rPr>
                <w:rFonts w:cs="Calibri" w:cstheme="minorAscii"/>
              </w:rPr>
            </w:pPr>
            <w:r w:rsidRPr="5D7DD9F0" w:rsidR="5D7DD9F0">
              <w:rPr>
                <w:rFonts w:cs="Calibri" w:cstheme="minorAscii"/>
              </w:rPr>
              <w:t>3</w:t>
            </w:r>
          </w:p>
        </w:tc>
      </w:tr>
      <w:tr w:rsidR="5D7DD9F0" w:rsidTr="5D7DD9F0" w14:paraId="522AC169">
        <w:tc>
          <w:tcPr>
            <w:tcW w:w="1414" w:type="dxa"/>
            <w:tcMar/>
          </w:tcPr>
          <w:p w:rsidR="00BD6133" w:rsidP="5D7DD9F0" w:rsidRDefault="00BD6133" w14:noSpellErr="1" w14:paraId="561805F2">
            <w:pPr>
              <w:rPr>
                <w:rFonts w:cs="Calibri" w:cstheme="minorAscii"/>
              </w:rPr>
            </w:pPr>
            <w:r w:rsidRPr="5D7DD9F0" w:rsidR="00BD6133">
              <w:rPr>
                <w:rFonts w:cs="Calibri" w:cstheme="minorAscii"/>
              </w:rPr>
              <w:t>US Number</w:t>
            </w:r>
          </w:p>
        </w:tc>
        <w:tc>
          <w:tcPr>
            <w:tcW w:w="9381" w:type="dxa"/>
            <w:tcMar/>
          </w:tcPr>
          <w:p w:rsidR="5D7DD9F0" w:rsidP="5D7DD9F0" w:rsidRDefault="5D7DD9F0" w14:paraId="55BC6D0F" w14:textId="45CB2FBA">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4</w:t>
            </w:r>
          </w:p>
        </w:tc>
      </w:tr>
      <w:tr w:rsidR="5D7DD9F0" w:rsidTr="5D7DD9F0" w14:paraId="62B64A58">
        <w:tc>
          <w:tcPr>
            <w:tcW w:w="1414" w:type="dxa"/>
            <w:tcMar/>
          </w:tcPr>
          <w:p w:rsidR="00BD6133" w:rsidP="5D7DD9F0" w:rsidRDefault="00BD6133" w14:noSpellErr="1" w14:paraId="59EBDA40">
            <w:pPr>
              <w:rPr>
                <w:rFonts w:cs="Calibri" w:cstheme="minorAscii"/>
              </w:rPr>
            </w:pPr>
            <w:r w:rsidRPr="5D7DD9F0" w:rsidR="00BD6133">
              <w:rPr>
                <w:rFonts w:cs="Calibri" w:cstheme="minorAscii"/>
              </w:rPr>
              <w:t>Description</w:t>
            </w:r>
          </w:p>
        </w:tc>
        <w:tc>
          <w:tcPr>
            <w:tcW w:w="9381" w:type="dxa"/>
            <w:tcMar/>
          </w:tcPr>
          <w:p w:rsidR="5D7DD9F0" w:rsidP="5D7DD9F0" w:rsidRDefault="5D7DD9F0" w14:paraId="1904FCDD" w14:textId="51D56A75">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w:t>
            </w:r>
            <w:proofErr w:type="spellStart"/>
            <w:r w:rsidRPr="5D7DD9F0" w:rsidR="5D7DD9F0">
              <w:rPr>
                <w:rFonts w:cs="Calibri" w:cstheme="minorAscii"/>
              </w:rPr>
              <w:t>getCase</w:t>
            </w:r>
            <w:proofErr w:type="spellEnd"/>
            <w:r w:rsidRPr="5D7DD9F0" w:rsidR="5D7DD9F0">
              <w:rPr>
                <w:rFonts w:cs="Calibri" w:cstheme="minorAscii"/>
              </w:rPr>
              <w:t xml:space="preserve"> for the building class works when there are more than 2 digits</w:t>
            </w:r>
          </w:p>
        </w:tc>
      </w:tr>
      <w:tr w:rsidR="5D7DD9F0" w:rsidTr="5D7DD9F0" w14:paraId="2D22DD14">
        <w:tc>
          <w:tcPr>
            <w:tcW w:w="1414" w:type="dxa"/>
            <w:tcMar/>
          </w:tcPr>
          <w:p w:rsidR="00BD6133" w:rsidP="5D7DD9F0" w:rsidRDefault="00BD6133" w14:noSpellErr="1" w14:paraId="13EF529C">
            <w:pPr>
              <w:rPr>
                <w:rFonts w:cs="Calibri" w:cstheme="minorAscii"/>
              </w:rPr>
            </w:pPr>
            <w:r w:rsidRPr="5D7DD9F0" w:rsidR="00BD6133">
              <w:rPr>
                <w:rFonts w:cs="Calibri" w:cstheme="minorAscii"/>
              </w:rPr>
              <w:t>Status</w:t>
            </w:r>
          </w:p>
        </w:tc>
        <w:tc>
          <w:tcPr>
            <w:tcW w:w="9381" w:type="dxa"/>
            <w:tcMar/>
          </w:tcPr>
          <w:p w:rsidR="00BD6133" w:rsidP="5D7DD9F0" w:rsidRDefault="00BD6133" w14:paraId="4A2D6D14" w14:textId="543BF56E">
            <w:pPr>
              <w:rPr>
                <w:rFonts w:cs="Calibri" w:cstheme="minorAscii"/>
              </w:rPr>
            </w:pPr>
            <w:r w:rsidRPr="5D7DD9F0" w:rsidR="00BD6133">
              <w:rPr>
                <w:rFonts w:cs="Calibri" w:cstheme="minorAscii"/>
              </w:rPr>
              <w:t>Success</w:t>
            </w:r>
          </w:p>
        </w:tc>
      </w:tr>
    </w:tbl>
    <w:p w:rsidR="5D7DD9F0" w:rsidP="5D7DD9F0" w:rsidRDefault="5D7DD9F0" w14:paraId="546C0FC6" w14:textId="193748BC">
      <w:pPr>
        <w:pStyle w:val="Normal"/>
        <w:rPr>
          <w:rFonts w:eastAsia="Times New Roman" w:cs="Calibri" w:cstheme="minorAscii"/>
        </w:rPr>
      </w:pPr>
    </w:p>
    <w:tbl>
      <w:tblPr>
        <w:tblStyle w:val="TableGrid"/>
        <w:tblW w:w="0" w:type="auto"/>
        <w:tblLook w:val="04A0" w:firstRow="1" w:lastRow="0" w:firstColumn="1" w:lastColumn="0" w:noHBand="0" w:noVBand="1"/>
      </w:tblPr>
      <w:tblGrid>
        <w:gridCol w:w="1414"/>
        <w:gridCol w:w="9381"/>
      </w:tblGrid>
      <w:tr w:rsidR="5D7DD9F0" w:rsidTr="5D7DD9F0" w14:paraId="3C9C2533">
        <w:tc>
          <w:tcPr>
            <w:tcW w:w="1414" w:type="dxa"/>
            <w:tcMar/>
          </w:tcPr>
          <w:p w:rsidR="00BD6133" w:rsidP="5D7DD9F0" w:rsidRDefault="00BD6133" w14:noSpellErr="1" w14:paraId="73675E90">
            <w:pPr>
              <w:rPr>
                <w:rFonts w:cs="Calibri" w:cstheme="minorAscii"/>
              </w:rPr>
            </w:pPr>
            <w:r w:rsidRPr="5D7DD9F0" w:rsidR="00BD6133">
              <w:rPr>
                <w:rFonts w:cs="Calibri" w:cstheme="minorAscii"/>
              </w:rPr>
              <w:t>Test Number</w:t>
            </w:r>
          </w:p>
        </w:tc>
        <w:tc>
          <w:tcPr>
            <w:tcW w:w="9381" w:type="dxa"/>
            <w:tcMar/>
          </w:tcPr>
          <w:p w:rsidR="5D7DD9F0" w:rsidP="5D7DD9F0" w:rsidRDefault="5D7DD9F0" w14:paraId="68DEDE67" w14:textId="1786D311">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4</w:t>
            </w:r>
          </w:p>
        </w:tc>
      </w:tr>
      <w:tr w:rsidR="5D7DD9F0" w:rsidTr="5D7DD9F0" w14:paraId="6E1E0EFE">
        <w:tc>
          <w:tcPr>
            <w:tcW w:w="1414" w:type="dxa"/>
            <w:tcMar/>
          </w:tcPr>
          <w:p w:rsidR="00BD6133" w:rsidP="5D7DD9F0" w:rsidRDefault="00BD6133" w14:noSpellErr="1" w14:paraId="25273CED">
            <w:pPr>
              <w:rPr>
                <w:rFonts w:cs="Calibri" w:cstheme="minorAscii"/>
              </w:rPr>
            </w:pPr>
            <w:r w:rsidRPr="5D7DD9F0" w:rsidR="00BD6133">
              <w:rPr>
                <w:rFonts w:cs="Calibri" w:cstheme="minorAscii"/>
              </w:rPr>
              <w:t>US Number</w:t>
            </w:r>
          </w:p>
        </w:tc>
        <w:tc>
          <w:tcPr>
            <w:tcW w:w="9381" w:type="dxa"/>
            <w:tcMar/>
          </w:tcPr>
          <w:p w:rsidR="5D7DD9F0" w:rsidP="5D7DD9F0" w:rsidRDefault="5D7DD9F0" w14:paraId="670F002E" w14:textId="76BD6035">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4</w:t>
            </w:r>
          </w:p>
        </w:tc>
      </w:tr>
      <w:tr w:rsidR="5D7DD9F0" w:rsidTr="5D7DD9F0" w14:paraId="366CFB8D">
        <w:tc>
          <w:tcPr>
            <w:tcW w:w="1414" w:type="dxa"/>
            <w:tcMar/>
          </w:tcPr>
          <w:p w:rsidR="00BD6133" w:rsidP="5D7DD9F0" w:rsidRDefault="00BD6133" w14:noSpellErr="1" w14:paraId="69D47BC0">
            <w:pPr>
              <w:rPr>
                <w:rFonts w:cs="Calibri" w:cstheme="minorAscii"/>
              </w:rPr>
            </w:pPr>
            <w:r w:rsidRPr="5D7DD9F0" w:rsidR="00BD6133">
              <w:rPr>
                <w:rFonts w:cs="Calibri" w:cstheme="minorAscii"/>
              </w:rPr>
              <w:t>Description</w:t>
            </w:r>
          </w:p>
        </w:tc>
        <w:tc>
          <w:tcPr>
            <w:tcW w:w="9381" w:type="dxa"/>
            <w:tcMar/>
          </w:tcPr>
          <w:p w:rsidR="5D7DD9F0" w:rsidP="5D7DD9F0" w:rsidRDefault="5D7DD9F0" w14:paraId="7B2537FA" w14:textId="6A29D458">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w:t>
            </w:r>
            <w:proofErr w:type="spellStart"/>
            <w:r w:rsidRPr="5D7DD9F0" w:rsidR="5D7DD9F0">
              <w:rPr>
                <w:rFonts w:cs="Calibri" w:cstheme="minorAscii"/>
              </w:rPr>
              <w:t>getCase</w:t>
            </w:r>
            <w:proofErr w:type="spellEnd"/>
            <w:r w:rsidRPr="5D7DD9F0" w:rsidR="5D7DD9F0">
              <w:rPr>
                <w:rFonts w:cs="Calibri" w:cstheme="minorAscii"/>
              </w:rPr>
              <w:t xml:space="preserve"> for the building class works when there are less than 2 digits</w:t>
            </w:r>
          </w:p>
        </w:tc>
      </w:tr>
      <w:tr w:rsidR="5D7DD9F0" w:rsidTr="5D7DD9F0" w14:paraId="506E9537">
        <w:tc>
          <w:tcPr>
            <w:tcW w:w="1414" w:type="dxa"/>
            <w:tcMar/>
          </w:tcPr>
          <w:p w:rsidR="00BD6133" w:rsidP="5D7DD9F0" w:rsidRDefault="00BD6133" w14:noSpellErr="1" w14:paraId="5397E904">
            <w:pPr>
              <w:rPr>
                <w:rFonts w:cs="Calibri" w:cstheme="minorAscii"/>
              </w:rPr>
            </w:pPr>
            <w:r w:rsidRPr="5D7DD9F0" w:rsidR="00BD6133">
              <w:rPr>
                <w:rFonts w:cs="Calibri" w:cstheme="minorAscii"/>
              </w:rPr>
              <w:t>Status</w:t>
            </w:r>
          </w:p>
        </w:tc>
        <w:tc>
          <w:tcPr>
            <w:tcW w:w="9381" w:type="dxa"/>
            <w:tcMar/>
          </w:tcPr>
          <w:p w:rsidR="00BD6133" w:rsidP="5D7DD9F0" w:rsidRDefault="00BD6133" w14:paraId="4DD746A6" w14:textId="543BF56E">
            <w:pPr>
              <w:rPr>
                <w:rFonts w:cs="Calibri" w:cstheme="minorAscii"/>
              </w:rPr>
            </w:pPr>
            <w:r w:rsidRPr="5D7DD9F0" w:rsidR="00BD6133">
              <w:rPr>
                <w:rFonts w:cs="Calibri" w:cstheme="minorAscii"/>
              </w:rPr>
              <w:t>Success</w:t>
            </w:r>
          </w:p>
        </w:tc>
      </w:tr>
    </w:tbl>
    <w:p w:rsidR="5D7DD9F0" w:rsidRDefault="5D7DD9F0" w14:paraId="4996778A" w14:textId="4E6B3D91"/>
    <w:tbl>
      <w:tblPr>
        <w:tblStyle w:val="TableGrid"/>
        <w:tblW w:w="0" w:type="auto"/>
        <w:tblLook w:val="04A0" w:firstRow="1" w:lastRow="0" w:firstColumn="1" w:lastColumn="0" w:noHBand="0" w:noVBand="1"/>
      </w:tblPr>
      <w:tblGrid>
        <w:gridCol w:w="1414"/>
        <w:gridCol w:w="9381"/>
      </w:tblGrid>
      <w:tr w:rsidR="5D7DD9F0" w:rsidTr="5D7DD9F0" w14:paraId="3E8886C8">
        <w:tc>
          <w:tcPr>
            <w:tcW w:w="1414" w:type="dxa"/>
            <w:tcMar/>
          </w:tcPr>
          <w:p w:rsidR="00BD6133" w:rsidP="5D7DD9F0" w:rsidRDefault="00BD6133" w14:noSpellErr="1" w14:paraId="56DEA489">
            <w:pPr>
              <w:rPr>
                <w:rFonts w:cs="Calibri" w:cstheme="minorAscii"/>
              </w:rPr>
            </w:pPr>
            <w:r w:rsidRPr="5D7DD9F0" w:rsidR="00BD6133">
              <w:rPr>
                <w:rFonts w:cs="Calibri" w:cstheme="minorAscii"/>
              </w:rPr>
              <w:t>Test Number</w:t>
            </w:r>
          </w:p>
        </w:tc>
        <w:tc>
          <w:tcPr>
            <w:tcW w:w="9381" w:type="dxa"/>
            <w:tcMar/>
          </w:tcPr>
          <w:p w:rsidR="5D7DD9F0" w:rsidP="5D7DD9F0" w:rsidRDefault="5D7DD9F0" w14:paraId="6A7C423C" w14:textId="61108475">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5</w:t>
            </w:r>
          </w:p>
        </w:tc>
      </w:tr>
      <w:tr w:rsidR="5D7DD9F0" w:rsidTr="5D7DD9F0" w14:paraId="143F6837">
        <w:tc>
          <w:tcPr>
            <w:tcW w:w="1414" w:type="dxa"/>
            <w:tcMar/>
          </w:tcPr>
          <w:p w:rsidR="00BD6133" w:rsidP="5D7DD9F0" w:rsidRDefault="00BD6133" w14:noSpellErr="1" w14:paraId="032E5052">
            <w:pPr>
              <w:rPr>
                <w:rFonts w:cs="Calibri" w:cstheme="minorAscii"/>
              </w:rPr>
            </w:pPr>
            <w:r w:rsidRPr="5D7DD9F0" w:rsidR="00BD6133">
              <w:rPr>
                <w:rFonts w:cs="Calibri" w:cstheme="minorAscii"/>
              </w:rPr>
              <w:t>US Number</w:t>
            </w:r>
          </w:p>
        </w:tc>
        <w:tc>
          <w:tcPr>
            <w:tcW w:w="9381" w:type="dxa"/>
            <w:tcMar/>
          </w:tcPr>
          <w:p w:rsidR="5D7DD9F0" w:rsidP="5D7DD9F0" w:rsidRDefault="5D7DD9F0" w14:paraId="68E9AB8A" w14:textId="0EB88CE2">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4</w:t>
            </w:r>
          </w:p>
        </w:tc>
      </w:tr>
      <w:tr w:rsidR="5D7DD9F0" w:rsidTr="5D7DD9F0" w14:paraId="4538AB85">
        <w:tc>
          <w:tcPr>
            <w:tcW w:w="1414" w:type="dxa"/>
            <w:tcMar/>
          </w:tcPr>
          <w:p w:rsidR="00BD6133" w:rsidP="5D7DD9F0" w:rsidRDefault="00BD6133" w14:noSpellErr="1" w14:paraId="3AD98AE5">
            <w:pPr>
              <w:rPr>
                <w:rFonts w:cs="Calibri" w:cstheme="minorAscii"/>
              </w:rPr>
            </w:pPr>
            <w:r w:rsidRPr="5D7DD9F0" w:rsidR="00BD6133">
              <w:rPr>
                <w:rFonts w:cs="Calibri" w:cstheme="minorAscii"/>
              </w:rPr>
              <w:t>Description</w:t>
            </w:r>
          </w:p>
        </w:tc>
        <w:tc>
          <w:tcPr>
            <w:tcW w:w="9381" w:type="dxa"/>
            <w:tcMar/>
          </w:tcPr>
          <w:p w:rsidR="5D7DD9F0" w:rsidP="5D7DD9F0" w:rsidRDefault="5D7DD9F0" w14:paraId="19BDBE5F" w14:textId="234C0F8D">
            <w:pPr>
              <w:pStyle w:val="Normal"/>
              <w:bidi w:val="0"/>
              <w:spacing w:before="0" w:beforeAutospacing="off" w:after="0" w:afterAutospacing="off" w:line="240" w:lineRule="auto"/>
              <w:ind w:left="0" w:right="0"/>
              <w:jc w:val="both"/>
              <w:rPr>
                <w:rFonts w:cs="Calibri" w:cstheme="minorAscii"/>
              </w:rPr>
            </w:pPr>
            <w:r w:rsidRPr="5D7DD9F0" w:rsidR="5D7DD9F0">
              <w:rPr>
                <w:rFonts w:cs="Calibri" w:cstheme="minorAscii"/>
              </w:rPr>
              <w:t xml:space="preserve">Testing if </w:t>
            </w:r>
            <w:proofErr w:type="spellStart"/>
            <w:r w:rsidRPr="5D7DD9F0" w:rsidR="5D7DD9F0">
              <w:rPr>
                <w:rFonts w:cs="Calibri" w:cstheme="minorAscii"/>
              </w:rPr>
              <w:t>getCase</w:t>
            </w:r>
            <w:proofErr w:type="spellEnd"/>
            <w:r w:rsidRPr="5D7DD9F0" w:rsidR="5D7DD9F0">
              <w:rPr>
                <w:rFonts w:cs="Calibri" w:cstheme="minorAscii"/>
              </w:rPr>
              <w:t xml:space="preserve"> for the building class works when there are letters entered instead of strings</w:t>
            </w:r>
          </w:p>
        </w:tc>
      </w:tr>
      <w:tr w:rsidR="5D7DD9F0" w:rsidTr="5D7DD9F0" w14:paraId="60F286F6">
        <w:tc>
          <w:tcPr>
            <w:tcW w:w="1414" w:type="dxa"/>
            <w:tcMar/>
          </w:tcPr>
          <w:p w:rsidR="00BD6133" w:rsidP="5D7DD9F0" w:rsidRDefault="00BD6133" w14:noSpellErr="1" w14:paraId="1D22F7E0">
            <w:pPr>
              <w:rPr>
                <w:rFonts w:cs="Calibri" w:cstheme="minorAscii"/>
              </w:rPr>
            </w:pPr>
            <w:r w:rsidRPr="5D7DD9F0" w:rsidR="00BD6133">
              <w:rPr>
                <w:rFonts w:cs="Calibri" w:cstheme="minorAscii"/>
              </w:rPr>
              <w:t>Status</w:t>
            </w:r>
          </w:p>
        </w:tc>
        <w:tc>
          <w:tcPr>
            <w:tcW w:w="9381" w:type="dxa"/>
            <w:tcMar/>
          </w:tcPr>
          <w:p w:rsidR="00BD6133" w:rsidP="5D7DD9F0" w:rsidRDefault="00BD6133" w14:paraId="216033F8" w14:textId="543BF56E">
            <w:pPr>
              <w:rPr>
                <w:rFonts w:cs="Calibri" w:cstheme="minorAscii"/>
              </w:rPr>
            </w:pPr>
            <w:r w:rsidRPr="5D7DD9F0" w:rsidR="00BD6133">
              <w:rPr>
                <w:rFonts w:cs="Calibri" w:cstheme="minorAscii"/>
              </w:rPr>
              <w:t>Success</w:t>
            </w:r>
          </w:p>
        </w:tc>
      </w:tr>
    </w:tbl>
    <w:p w:rsidR="5D7DD9F0" w:rsidP="5D7DD9F0" w:rsidRDefault="5D7DD9F0" w14:paraId="13EAA337" w14:textId="6F6F8192">
      <w:pPr>
        <w:pStyle w:val="Normal"/>
        <w:rPr>
          <w:rFonts w:eastAsia="Times New Roman" w:cs="Calibri" w:cstheme="minorAscii"/>
        </w:rPr>
      </w:pPr>
    </w:p>
    <w:p w:rsidR="5D7DD9F0" w:rsidP="5D7DD9F0" w:rsidRDefault="5D7DD9F0" w14:paraId="36703D56" w14:textId="13BDB6AA">
      <w:pPr>
        <w:pStyle w:val="Normal"/>
        <w:rPr>
          <w:rFonts w:eastAsia="Times New Roman" w:cs="Calibri" w:cstheme="minorAscii"/>
        </w:rPr>
      </w:pPr>
    </w:p>
    <w:p w:rsidR="5D7DD9F0" w:rsidP="5D7DD9F0" w:rsidRDefault="5D7DD9F0" w14:paraId="53E1DC5E" w14:textId="63204AF8">
      <w:pPr>
        <w:pStyle w:val="Normal"/>
        <w:rPr>
          <w:rFonts w:eastAsia="Times New Roman" w:cs="Calibri" w:cstheme="minorAscii"/>
        </w:rPr>
      </w:pPr>
    </w:p>
    <w:p xmlns:wp14="http://schemas.microsoft.com/office/word/2010/wordml" w:rsidRPr="00CD2C3E" w:rsidR="00BD6133" w:rsidP="00BD6133" w:rsidRDefault="00BD6133" w14:paraId="7659E874" wp14:textId="77777777">
      <w:pPr>
        <w:pStyle w:val="Heading1"/>
      </w:pPr>
      <w:bookmarkStart w:name="_Toc106028686" w:id="5"/>
      <w:r>
        <w:t>Sprint 1 Presentation</w:t>
      </w:r>
      <w:bookmarkEnd w:id="5"/>
    </w:p>
    <w:p xmlns:wp14="http://schemas.microsoft.com/office/word/2010/wordml" w:rsidRPr="00CE512B" w:rsidR="00BD6133" w:rsidP="00CE512B" w:rsidRDefault="00BD6133" w14:paraId="77B489BD" wp14:textId="77777777">
      <w:pPr>
        <w:pStyle w:val="ListParagraph"/>
        <w:numPr>
          <w:ilvl w:val="0"/>
          <w:numId w:val="18"/>
        </w:numPr>
        <w:ind w:left="360"/>
        <w:rPr>
          <w:szCs w:val="20"/>
        </w:rPr>
      </w:pPr>
      <w:r w:rsidRPr="00CE512B">
        <w:rPr>
          <w:szCs w:val="20"/>
        </w:rPr>
        <w:t xml:space="preserve">It is preferred that all team members be present for the </w:t>
      </w:r>
      <w:r w:rsidRPr="00CE512B" w:rsidR="00523269">
        <w:rPr>
          <w:szCs w:val="20"/>
        </w:rPr>
        <w:t>presentation</w:t>
      </w:r>
      <w:r w:rsidRPr="00CE512B">
        <w:rPr>
          <w:szCs w:val="20"/>
        </w:rPr>
        <w:t>.</w:t>
      </w:r>
    </w:p>
    <w:p xmlns:wp14="http://schemas.microsoft.com/office/word/2010/wordml" w:rsidRPr="00CE512B" w:rsidR="00BD6133" w:rsidP="00CE512B" w:rsidRDefault="00BD6133" w14:paraId="3D168D54" wp14:textId="77777777">
      <w:pPr>
        <w:pStyle w:val="ListParagraph"/>
        <w:numPr>
          <w:ilvl w:val="0"/>
          <w:numId w:val="18"/>
        </w:numPr>
        <w:ind w:left="360"/>
        <w:rPr>
          <w:szCs w:val="20"/>
        </w:rPr>
      </w:pPr>
      <w:r w:rsidRPr="00CE512B">
        <w:rPr>
          <w:szCs w:val="20"/>
        </w:rPr>
        <w:t>Your completed Sprint 1 Report should be in your GitHub docs folder by 7am on July 11 so that I can look at it before the presentation.</w:t>
      </w:r>
    </w:p>
    <w:p xmlns:wp14="http://schemas.microsoft.com/office/word/2010/wordml" w:rsidRPr="00CE512B" w:rsidR="00CE512B" w:rsidP="00CE512B" w:rsidRDefault="00CE512B" w14:paraId="36293DDB" wp14:textId="77777777">
      <w:pPr>
        <w:pStyle w:val="ListParagraph"/>
        <w:numPr>
          <w:ilvl w:val="0"/>
          <w:numId w:val="18"/>
        </w:numPr>
        <w:spacing w:after="0"/>
        <w:ind w:left="360"/>
        <w:rPr>
          <w:rFonts w:cstheme="minorHAnsi"/>
        </w:rPr>
      </w:pPr>
      <w:r w:rsidRPr="00CE512B">
        <w:rPr>
          <w:rFonts w:cstheme="minorHAnsi"/>
        </w:rPr>
        <w:t>Before your presentation begins, have these things open: your code in an IDE, your Sprint 1 Report, your class diagram.</w:t>
      </w:r>
    </w:p>
    <w:p xmlns:wp14="http://schemas.microsoft.com/office/word/2010/wordml" w:rsidR="00CE512B" w:rsidP="00CE512B" w:rsidRDefault="00CE512B" w14:paraId="4B94D5A5" wp14:textId="77777777">
      <w:pPr>
        <w:spacing w:after="0"/>
        <w:rPr>
          <w:rFonts w:cstheme="minorHAnsi"/>
        </w:rPr>
      </w:pPr>
    </w:p>
    <w:p xmlns:wp14="http://schemas.microsoft.com/office/word/2010/wordml" w:rsidRPr="00CE512B" w:rsidR="00CE512B" w:rsidP="00CE512B" w:rsidRDefault="00CE512B" w14:paraId="16167128" wp14:textId="77777777">
      <w:pPr>
        <w:pStyle w:val="ListParagraph"/>
        <w:numPr>
          <w:ilvl w:val="0"/>
          <w:numId w:val="18"/>
        </w:numPr>
        <w:spacing w:after="0"/>
        <w:ind w:left="360"/>
        <w:rPr>
          <w:rFonts w:cstheme="minorHAnsi"/>
        </w:rPr>
      </w:pPr>
      <w:r w:rsidRPr="00CE512B">
        <w:rPr>
          <w:rFonts w:cstheme="minorHAnsi"/>
        </w:rPr>
        <w:t xml:space="preserve">The presentation will be interactive, meaning I’ll stop you and ask questions. </w:t>
      </w:r>
    </w:p>
    <w:p xmlns:wp14="http://schemas.microsoft.com/office/word/2010/wordml" w:rsidR="00CE512B" w:rsidP="00CE512B" w:rsidRDefault="00CE512B" w14:paraId="3DEEC669" wp14:textId="77777777">
      <w:pPr>
        <w:spacing w:after="0"/>
        <w:rPr>
          <w:rFonts w:cstheme="minorHAnsi"/>
        </w:rPr>
      </w:pPr>
    </w:p>
    <w:p xmlns:wp14="http://schemas.microsoft.com/office/word/2010/wordml" w:rsidRPr="00CE512B" w:rsidR="00CE512B" w:rsidP="00CE512B" w:rsidRDefault="00CE512B" w14:paraId="5BB180B2" wp14:textId="77777777">
      <w:pPr>
        <w:pStyle w:val="ListParagraph"/>
        <w:numPr>
          <w:ilvl w:val="0"/>
          <w:numId w:val="18"/>
        </w:numPr>
        <w:ind w:left="360"/>
        <w:contextualSpacing w:val="0"/>
        <w:rPr>
          <w:rFonts w:cstheme="minorHAnsi"/>
        </w:rPr>
      </w:pPr>
      <w:r w:rsidRPr="00CE512B">
        <w:rPr>
          <w:rFonts w:cstheme="minorHAnsi"/>
        </w:rPr>
        <w:t>You’ll begin by doing these things:</w:t>
      </w:r>
    </w:p>
    <w:p xmlns:wp14="http://schemas.microsoft.com/office/word/2010/wordml" w:rsidR="00CE512B" w:rsidP="00CE512B" w:rsidRDefault="00CE512B" w14:paraId="79E86110" wp14:textId="77777777">
      <w:pPr>
        <w:pStyle w:val="ListParagraph"/>
        <w:numPr>
          <w:ilvl w:val="0"/>
          <w:numId w:val="15"/>
        </w:numPr>
        <w:ind w:left="691"/>
        <w:contextualSpacing w:val="0"/>
        <w:rPr>
          <w:rFonts w:cstheme="minorHAnsi"/>
        </w:rPr>
      </w:pPr>
      <w:r>
        <w:rPr>
          <w:rFonts w:cstheme="minorHAnsi"/>
        </w:rPr>
        <w:t xml:space="preserve">Explain your design. </w:t>
      </w:r>
      <w:r w:rsidRPr="003A182E">
        <w:rPr>
          <w:rFonts w:cstheme="minorHAnsi"/>
        </w:rPr>
        <w:t xml:space="preserve">Show your class diagram(s) and explain. Do: </w:t>
      </w:r>
      <w:r>
        <w:rPr>
          <w:rFonts w:cstheme="minorHAnsi"/>
        </w:rPr>
        <w:t xml:space="preserve">(a) </w:t>
      </w:r>
      <w:r w:rsidRPr="003A182E">
        <w:rPr>
          <w:rFonts w:cstheme="minorHAnsi"/>
        </w:rPr>
        <w:t>explain what the major purpose is of each class</w:t>
      </w:r>
      <w:r>
        <w:rPr>
          <w:rFonts w:cstheme="minorHAnsi"/>
        </w:rPr>
        <w:t xml:space="preserve"> (“this class represents…”, (b) </w:t>
      </w:r>
      <w:r w:rsidRPr="003A182E">
        <w:rPr>
          <w:rFonts w:cstheme="minorHAnsi"/>
        </w:rPr>
        <w:t>how classes are related</w:t>
      </w:r>
      <w:r>
        <w:rPr>
          <w:rFonts w:cstheme="minorHAnsi"/>
        </w:rPr>
        <w:t xml:space="preserve"> (has-a, or has-many, or is-a), (c) any major decision choices you made, if applicable. Don’t: (a) mention every method and instance variable – you can mention a method or two, if that helps explain things.</w:t>
      </w:r>
    </w:p>
    <w:p xmlns:wp14="http://schemas.microsoft.com/office/word/2010/wordml" w:rsidRPr="003A182E" w:rsidR="00CE512B" w:rsidP="00CE512B" w:rsidRDefault="00CE512B" w14:paraId="5E22C69A" wp14:textId="77777777">
      <w:pPr>
        <w:pStyle w:val="ListParagraph"/>
        <w:numPr>
          <w:ilvl w:val="0"/>
          <w:numId w:val="15"/>
        </w:numPr>
        <w:ind w:left="691"/>
        <w:contextualSpacing w:val="0"/>
        <w:rPr>
          <w:rFonts w:cstheme="minorHAnsi"/>
        </w:rPr>
      </w:pPr>
      <w:r>
        <w:rPr>
          <w:rFonts w:cstheme="minorHAnsi"/>
        </w:rPr>
        <w:t>Show me 3 interesting unit tests and briefly explain.</w:t>
      </w:r>
    </w:p>
    <w:p xmlns:wp14="http://schemas.microsoft.com/office/word/2010/wordml" w:rsidR="00CE512B" w:rsidP="00CE512B" w:rsidRDefault="00CE512B" w14:paraId="50263A35" wp14:textId="77777777">
      <w:pPr>
        <w:pStyle w:val="ListParagraph"/>
        <w:numPr>
          <w:ilvl w:val="0"/>
          <w:numId w:val="15"/>
        </w:numPr>
        <w:ind w:left="691"/>
        <w:contextualSpacing w:val="0"/>
        <w:rPr>
          <w:rFonts w:cstheme="minorHAnsi"/>
        </w:rPr>
      </w:pPr>
      <w:r>
        <w:rPr>
          <w:rFonts w:cstheme="minorHAnsi"/>
        </w:rPr>
        <w:t>Demo your system for about 10 minutes. State the user story and then demo. Repeat. You don’t have to do them all, but be prepared to if asked.</w:t>
      </w:r>
    </w:p>
    <w:p xmlns:wp14="http://schemas.microsoft.com/office/word/2010/wordml" w:rsidRPr="00CE512B" w:rsidR="00CE512B" w:rsidP="00CE512B" w:rsidRDefault="00CE512B" w14:paraId="793D21C2" wp14:textId="77777777">
      <w:pPr>
        <w:pStyle w:val="ListParagraph"/>
        <w:ind w:left="360"/>
        <w:rPr>
          <w:rFonts w:cstheme="minorHAnsi"/>
        </w:rPr>
      </w:pPr>
      <w:r>
        <w:rPr>
          <w:rFonts w:cstheme="minorHAnsi"/>
        </w:rPr>
        <w:t>Note: Your objective in a demo is to clearly show that your system works as intended. Thus, do NOT move to quickly, make sure the audience (me) is following</w:t>
      </w:r>
      <w:r w:rsidR="00B039A7">
        <w:rPr>
          <w:rFonts w:cstheme="minorHAnsi"/>
        </w:rPr>
        <w:t>, remind if things need to be remembered to understand a current step, etc.</w:t>
      </w:r>
      <w:r>
        <w:rPr>
          <w:rFonts w:cstheme="minorHAnsi"/>
        </w:rPr>
        <w:t xml:space="preserve"> You’ve likely run your software a zillion time</w:t>
      </w:r>
      <w:r w:rsidR="00B039A7">
        <w:rPr>
          <w:rFonts w:cstheme="minorHAnsi"/>
        </w:rPr>
        <w:t>s</w:t>
      </w:r>
      <w:r>
        <w:rPr>
          <w:rFonts w:cstheme="minorHAnsi"/>
        </w:rPr>
        <w:t xml:space="preserve"> and move very, very quickly through </w:t>
      </w:r>
      <w:r w:rsidR="00B039A7">
        <w:rPr>
          <w:rFonts w:cstheme="minorHAnsi"/>
        </w:rPr>
        <w:t>the software when you are running it to test.</w:t>
      </w:r>
      <w:r>
        <w:rPr>
          <w:rFonts w:cstheme="minorHAnsi"/>
        </w:rPr>
        <w:t xml:space="preserve"> Don’t do that</w:t>
      </w:r>
      <w:r w:rsidR="00B039A7">
        <w:rPr>
          <w:rFonts w:cstheme="minorHAnsi"/>
        </w:rPr>
        <w:t xml:space="preserve"> in a demo</w:t>
      </w:r>
      <w:r>
        <w:rPr>
          <w:rFonts w:cstheme="minorHAnsi"/>
        </w:rPr>
        <w:t>!</w:t>
      </w:r>
    </w:p>
    <w:sectPr w:rsidRPr="00CE512B" w:rsidR="00CE512B" w:rsidSect="001C1F13">
      <w:footerReference w:type="default" r:id="rId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87537" w:rsidP="00A069F4" w:rsidRDefault="00287537" w14:paraId="45FB0818" wp14:textId="77777777">
      <w:pPr>
        <w:spacing w:after="0"/>
      </w:pPr>
      <w:r>
        <w:separator/>
      </w:r>
    </w:p>
  </w:endnote>
  <w:endnote w:type="continuationSeparator" w:id="0">
    <w:p xmlns:wp14="http://schemas.microsoft.com/office/word/2010/wordml" w:rsidR="00287537" w:rsidP="00A069F4" w:rsidRDefault="00287537" w14:paraId="049F31CB" wp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429208"/>
      <w:docPartObj>
        <w:docPartGallery w:val="Page Numbers (Bottom of Page)"/>
        <w:docPartUnique/>
      </w:docPartObj>
    </w:sdtPr>
    <w:sdtEndPr>
      <w:rPr>
        <w:noProof/>
      </w:rPr>
    </w:sdtEndPr>
    <w:sdtContent>
      <w:p xmlns:wp14="http://schemas.microsoft.com/office/word/2010/wordml" w:rsidRPr="00FD269B" w:rsidR="00FD269B" w:rsidRDefault="00FD269B" w14:paraId="50230CC7" wp14:textId="77777777">
        <w:pPr>
          <w:pStyle w:val="Footer"/>
          <w:jc w:val="center"/>
        </w:pPr>
        <w:r w:rsidRPr="00FD269B">
          <w:fldChar w:fldCharType="begin"/>
        </w:r>
        <w:r w:rsidRPr="00FD269B">
          <w:instrText xml:space="preserve"> PAGE   \* MERGEFORMAT </w:instrText>
        </w:r>
        <w:r w:rsidRPr="00FD269B">
          <w:fldChar w:fldCharType="separate"/>
        </w:r>
        <w:r w:rsidR="0024716D">
          <w:rPr>
            <w:noProof/>
          </w:rPr>
          <w:t>3</w:t>
        </w:r>
        <w:r w:rsidRPr="00FD269B">
          <w:rPr>
            <w:noProof/>
          </w:rPr>
          <w:fldChar w:fldCharType="end"/>
        </w:r>
      </w:p>
    </w:sdtContent>
  </w:sdt>
  <w:p xmlns:wp14="http://schemas.microsoft.com/office/word/2010/wordml" w:rsidR="00FD269B" w:rsidRDefault="00FD269B" w14:paraId="3656B9A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87537" w:rsidP="00A069F4" w:rsidRDefault="00287537" w14:paraId="53128261" wp14:textId="77777777">
      <w:pPr>
        <w:spacing w:after="0"/>
      </w:pPr>
      <w:r>
        <w:separator/>
      </w:r>
    </w:p>
  </w:footnote>
  <w:footnote w:type="continuationSeparator" w:id="0">
    <w:p xmlns:wp14="http://schemas.microsoft.com/office/word/2010/wordml" w:rsidR="00287537" w:rsidP="00A069F4" w:rsidRDefault="00287537" w14:paraId="62486C05" wp14:textId="77777777">
      <w:pPr>
        <w:spacing w:after="0"/>
      </w:pPr>
      <w:r>
        <w:continuationSeparator/>
      </w:r>
    </w:p>
  </w:footnote>
</w:footnotes>
</file>

<file path=word/intelligence2.xml><?xml version="1.0" encoding="utf-8"?>
<int2:intelligence xmlns:int2="http://schemas.microsoft.com/office/intelligence/2020/intelligence">
  <int2:observations>
    <int2:bookmark int2:bookmarkName="_Int_seKU62BJ" int2:invalidationBookmarkName="" int2:hashCode="tOiD0/D11NLT3H" int2:id="CnNP8UxV">
      <int2:state int2:type="LegacyProofing" int2:value="Rejected"/>
    </int2:bookmark>
    <int2:bookmark int2:bookmarkName="_Int_gwfGbrfV" int2:invalidationBookmarkName="" int2:hashCode="nZFL/PHFvJ5rg9" int2:id="IfuMcynA">
      <int2:state int2:type="LegacyProofing" int2:value="Rejected"/>
    </int2:bookmark>
    <int2:bookmark int2:bookmarkName="_Int_z9axseMk" int2:invalidationBookmarkName="" int2:hashCode="ihwTOYAWhuub+a" int2:id="IdqVwfsE">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17C9"/>
    <w:multiLevelType w:val="hybridMultilevel"/>
    <w:tmpl w:val="3A181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B518BD"/>
    <w:multiLevelType w:val="hybridMultilevel"/>
    <w:tmpl w:val="7AFEF0C2"/>
    <w:lvl w:ilvl="0" w:tplc="04090001">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9D3637"/>
    <w:multiLevelType w:val="hybridMultilevel"/>
    <w:tmpl w:val="C79AD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1A25A4"/>
    <w:multiLevelType w:val="hybridMultilevel"/>
    <w:tmpl w:val="85C0C0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97310B7"/>
    <w:multiLevelType w:val="hybridMultilevel"/>
    <w:tmpl w:val="CF1C0F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F02FEE"/>
    <w:multiLevelType w:val="hybridMultilevel"/>
    <w:tmpl w:val="8726524E"/>
    <w:lvl w:ilvl="0" w:tplc="D946E3D8">
      <w:start w:val="1"/>
      <w:numFmt w:val="decimal"/>
      <w:lvlText w:val="%1."/>
      <w:lvlJc w:val="left"/>
      <w:pPr>
        <w:ind w:left="360" w:hanging="360"/>
      </w:pPr>
      <w:rPr>
        <w:rFonts w:hint="default" w:asciiTheme="minorHAnsi" w:hAnsiTheme="minorHAnsi" w:cs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D4FDA"/>
    <w:multiLevelType w:val="hybridMultilevel"/>
    <w:tmpl w:val="08B20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AB43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6186805"/>
    <w:multiLevelType w:val="hybridMultilevel"/>
    <w:tmpl w:val="8F46FD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77C54F9"/>
    <w:multiLevelType w:val="hybridMultilevel"/>
    <w:tmpl w:val="261679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CE54984"/>
    <w:multiLevelType w:val="hybridMultilevel"/>
    <w:tmpl w:val="1432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F236CA4"/>
    <w:multiLevelType w:val="multilevel"/>
    <w:tmpl w:val="FD72ABA0"/>
    <w:lvl w:ilvl="0">
      <w:start w:val="1"/>
      <w:numFmt w:val="decimal"/>
      <w:pStyle w:val="AppendixStyle"/>
      <w:lvlText w:val="Appendix %1"/>
      <w:lvlJc w:val="left"/>
      <w:pPr>
        <w:ind w:left="432" w:hanging="432"/>
      </w:pPr>
      <w:rPr>
        <w:rFonts w:hint="default" w:ascii="Calibri Light" w:hAnsi="Calibri Ligh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E44B1B"/>
    <w:multiLevelType w:val="hybridMultilevel"/>
    <w:tmpl w:val="03681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1"/>
  </w:num>
  <w:num w:numId="2">
    <w:abstractNumId w:val="17"/>
  </w:num>
  <w:num w:numId="3">
    <w:abstractNumId w:val="15"/>
  </w:num>
  <w:num w:numId="4">
    <w:abstractNumId w:val="16"/>
  </w:num>
  <w:num w:numId="5">
    <w:abstractNumId w:val="12"/>
  </w:num>
  <w:num w:numId="6">
    <w:abstractNumId w:val="10"/>
  </w:num>
  <w:num w:numId="7">
    <w:abstractNumId w:val="3"/>
  </w:num>
  <w:num w:numId="8">
    <w:abstractNumId w:val="4"/>
  </w:num>
  <w:num w:numId="9">
    <w:abstractNumId w:val="7"/>
  </w:num>
  <w:num w:numId="10">
    <w:abstractNumId w:val="5"/>
  </w:num>
  <w:num w:numId="11">
    <w:abstractNumId w:val="14"/>
  </w:num>
  <w:num w:numId="12">
    <w:abstractNumId w:val="2"/>
  </w:num>
  <w:num w:numId="13">
    <w:abstractNumId w:val="0"/>
  </w:num>
  <w:num w:numId="14">
    <w:abstractNumId w:val="9"/>
  </w:num>
  <w:num w:numId="15">
    <w:abstractNumId w:val="8"/>
  </w:num>
  <w:num w:numId="16">
    <w:abstractNumId w:val="6"/>
  </w:num>
  <w:num w:numId="17">
    <w:abstractNumId w:val="1"/>
  </w:num>
  <w:num w:numId="18">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attachedTemplate r:id="rId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11332"/>
    <w:rsid w:val="0001584D"/>
    <w:rsid w:val="00026590"/>
    <w:rsid w:val="000369E8"/>
    <w:rsid w:val="00044C8C"/>
    <w:rsid w:val="00072C6F"/>
    <w:rsid w:val="000E1749"/>
    <w:rsid w:val="00101F9F"/>
    <w:rsid w:val="00140734"/>
    <w:rsid w:val="00175202"/>
    <w:rsid w:val="001B249D"/>
    <w:rsid w:val="001C1F13"/>
    <w:rsid w:val="00210B7A"/>
    <w:rsid w:val="0024716D"/>
    <w:rsid w:val="00287537"/>
    <w:rsid w:val="002B2608"/>
    <w:rsid w:val="002F0773"/>
    <w:rsid w:val="003117CF"/>
    <w:rsid w:val="00325BA3"/>
    <w:rsid w:val="00331BD8"/>
    <w:rsid w:val="003460D9"/>
    <w:rsid w:val="003479A7"/>
    <w:rsid w:val="00386949"/>
    <w:rsid w:val="003C3F35"/>
    <w:rsid w:val="003C669B"/>
    <w:rsid w:val="003D3B78"/>
    <w:rsid w:val="004453ED"/>
    <w:rsid w:val="00454559"/>
    <w:rsid w:val="00462EE1"/>
    <w:rsid w:val="0047489C"/>
    <w:rsid w:val="00480783"/>
    <w:rsid w:val="004C51FE"/>
    <w:rsid w:val="00523269"/>
    <w:rsid w:val="00524A57"/>
    <w:rsid w:val="00524F9E"/>
    <w:rsid w:val="00526BCE"/>
    <w:rsid w:val="00616D2B"/>
    <w:rsid w:val="00636B57"/>
    <w:rsid w:val="00675408"/>
    <w:rsid w:val="00696BEF"/>
    <w:rsid w:val="006A702E"/>
    <w:rsid w:val="006B1995"/>
    <w:rsid w:val="006C12D4"/>
    <w:rsid w:val="006D63EF"/>
    <w:rsid w:val="006E3DDD"/>
    <w:rsid w:val="0070696B"/>
    <w:rsid w:val="00724724"/>
    <w:rsid w:val="00737FFD"/>
    <w:rsid w:val="007633D8"/>
    <w:rsid w:val="00790C10"/>
    <w:rsid w:val="007A185C"/>
    <w:rsid w:val="007A5FEF"/>
    <w:rsid w:val="007B2359"/>
    <w:rsid w:val="007C053F"/>
    <w:rsid w:val="007E3F98"/>
    <w:rsid w:val="00803237"/>
    <w:rsid w:val="0081477F"/>
    <w:rsid w:val="00827CDB"/>
    <w:rsid w:val="00835F17"/>
    <w:rsid w:val="008411A3"/>
    <w:rsid w:val="00846440"/>
    <w:rsid w:val="008929F9"/>
    <w:rsid w:val="00892CBD"/>
    <w:rsid w:val="0089540C"/>
    <w:rsid w:val="008B20DB"/>
    <w:rsid w:val="009030B1"/>
    <w:rsid w:val="0090535A"/>
    <w:rsid w:val="00905509"/>
    <w:rsid w:val="00970DF4"/>
    <w:rsid w:val="00990754"/>
    <w:rsid w:val="00A02A83"/>
    <w:rsid w:val="00A049F8"/>
    <w:rsid w:val="00A069F4"/>
    <w:rsid w:val="00A36350"/>
    <w:rsid w:val="00A5639E"/>
    <w:rsid w:val="00A73D4F"/>
    <w:rsid w:val="00A750A4"/>
    <w:rsid w:val="00AB2AF6"/>
    <w:rsid w:val="00AE6B0D"/>
    <w:rsid w:val="00B039A7"/>
    <w:rsid w:val="00B0452B"/>
    <w:rsid w:val="00B33827"/>
    <w:rsid w:val="00B5476E"/>
    <w:rsid w:val="00B56797"/>
    <w:rsid w:val="00BB5ACA"/>
    <w:rsid w:val="00BD6133"/>
    <w:rsid w:val="00CE512B"/>
    <w:rsid w:val="00CF2855"/>
    <w:rsid w:val="00CF40F6"/>
    <w:rsid w:val="00D37BF1"/>
    <w:rsid w:val="00D61284"/>
    <w:rsid w:val="00D739CA"/>
    <w:rsid w:val="00D7548A"/>
    <w:rsid w:val="00D87F33"/>
    <w:rsid w:val="00DB744A"/>
    <w:rsid w:val="00DC2C2F"/>
    <w:rsid w:val="00DD7145"/>
    <w:rsid w:val="00DF0541"/>
    <w:rsid w:val="00E0041C"/>
    <w:rsid w:val="00E30EC8"/>
    <w:rsid w:val="00E42F82"/>
    <w:rsid w:val="00E500FE"/>
    <w:rsid w:val="00E93E07"/>
    <w:rsid w:val="00E961EA"/>
    <w:rsid w:val="00EF5FD5"/>
    <w:rsid w:val="00F05CCC"/>
    <w:rsid w:val="00F62122"/>
    <w:rsid w:val="00FD269B"/>
    <w:rsid w:val="00FD404B"/>
    <w:rsid w:val="05363C9F"/>
    <w:rsid w:val="05E9D993"/>
    <w:rsid w:val="09217A55"/>
    <w:rsid w:val="09FE2354"/>
    <w:rsid w:val="0A0DDCA2"/>
    <w:rsid w:val="0AA04E83"/>
    <w:rsid w:val="0DD9AA1A"/>
    <w:rsid w:val="0E0705C8"/>
    <w:rsid w:val="13E72F6A"/>
    <w:rsid w:val="142E086C"/>
    <w:rsid w:val="16D57887"/>
    <w:rsid w:val="186F07AE"/>
    <w:rsid w:val="18806443"/>
    <w:rsid w:val="18806443"/>
    <w:rsid w:val="18BAA08D"/>
    <w:rsid w:val="1C97B46F"/>
    <w:rsid w:val="1FD20C25"/>
    <w:rsid w:val="2406DEE9"/>
    <w:rsid w:val="244608C9"/>
    <w:rsid w:val="24A57D48"/>
    <w:rsid w:val="25E1D92A"/>
    <w:rsid w:val="280FC15D"/>
    <w:rsid w:val="29600472"/>
    <w:rsid w:val="2A9C21F0"/>
    <w:rsid w:val="2ABD1615"/>
    <w:rsid w:val="2AFBD4D3"/>
    <w:rsid w:val="2B5BE0CA"/>
    <w:rsid w:val="2C37F251"/>
    <w:rsid w:val="2C572BA1"/>
    <w:rsid w:val="2FEBEE95"/>
    <w:rsid w:val="300C8230"/>
    <w:rsid w:val="304D54D7"/>
    <w:rsid w:val="30A1F306"/>
    <w:rsid w:val="34BF5FB8"/>
    <w:rsid w:val="358516FC"/>
    <w:rsid w:val="365ED219"/>
    <w:rsid w:val="367BC3B4"/>
    <w:rsid w:val="3BAC19A0"/>
    <w:rsid w:val="40605173"/>
    <w:rsid w:val="41B88CA6"/>
    <w:rsid w:val="42AA7E99"/>
    <w:rsid w:val="42C54525"/>
    <w:rsid w:val="45D0B1B3"/>
    <w:rsid w:val="472F45DA"/>
    <w:rsid w:val="4740640B"/>
    <w:rsid w:val="48EBEDBA"/>
    <w:rsid w:val="4950B893"/>
    <w:rsid w:val="4A0D44AC"/>
    <w:rsid w:val="4A68E972"/>
    <w:rsid w:val="4A87BE1B"/>
    <w:rsid w:val="4B372C2F"/>
    <w:rsid w:val="4B46468F"/>
    <w:rsid w:val="4B49467F"/>
    <w:rsid w:val="4C3FF337"/>
    <w:rsid w:val="4D12BDE8"/>
    <w:rsid w:val="4F5E6B9C"/>
    <w:rsid w:val="5035AD2E"/>
    <w:rsid w:val="518D4556"/>
    <w:rsid w:val="51B88803"/>
    <w:rsid w:val="52185691"/>
    <w:rsid w:val="54FE967D"/>
    <w:rsid w:val="56EDA447"/>
    <w:rsid w:val="5998573B"/>
    <w:rsid w:val="5D7DD9F0"/>
    <w:rsid w:val="5EC9CB04"/>
    <w:rsid w:val="5F7511AE"/>
    <w:rsid w:val="5FD677F0"/>
    <w:rsid w:val="60FB5BB2"/>
    <w:rsid w:val="616E89AB"/>
    <w:rsid w:val="61724851"/>
    <w:rsid w:val="61D69953"/>
    <w:rsid w:val="62016BC6"/>
    <w:rsid w:val="645E0C50"/>
    <w:rsid w:val="66B8782E"/>
    <w:rsid w:val="6795AD12"/>
    <w:rsid w:val="68F74129"/>
    <w:rsid w:val="69B6688B"/>
    <w:rsid w:val="6B8F25AF"/>
    <w:rsid w:val="6C2EE1EB"/>
    <w:rsid w:val="6C3E9B39"/>
    <w:rsid w:val="6C5E9661"/>
    <w:rsid w:val="6DCAB24C"/>
    <w:rsid w:val="6DF6D055"/>
    <w:rsid w:val="6E0077B5"/>
    <w:rsid w:val="6F3F8A8B"/>
    <w:rsid w:val="6F763BFB"/>
    <w:rsid w:val="700A68B1"/>
    <w:rsid w:val="71C17A70"/>
    <w:rsid w:val="71F3AD89"/>
    <w:rsid w:val="72BC2754"/>
    <w:rsid w:val="735D4AD1"/>
    <w:rsid w:val="738F7DEA"/>
    <w:rsid w:val="75394131"/>
    <w:rsid w:val="75E57D7F"/>
    <w:rsid w:val="7891758E"/>
    <w:rsid w:val="799667C5"/>
    <w:rsid w:val="7A36ED4F"/>
    <w:rsid w:val="7AE0D750"/>
    <w:rsid w:val="7C6B8980"/>
    <w:rsid w:val="7E0A0A5A"/>
    <w:rsid w:val="7E187812"/>
    <w:rsid w:val="7E6B9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17E57"/>
  <w15:chartTrackingRefBased/>
  <w15:docId w15:val="{F3F0DD72-AC59-411F-B4A4-B65BAEC9A3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8929F9"/>
    <w:pPr>
      <w:keepNext/>
      <w:keepLines/>
      <w:numPr>
        <w:numId w:val="1"/>
      </w:numPr>
      <w:shd w:val="clear" w:color="auto" w:fill="C5E0B3" w:themeFill="accent6" w:themeFillTint="66"/>
      <w:spacing w:before="120" w:after="120"/>
      <w:outlineLvl w:val="0"/>
    </w:pPr>
    <w:rPr>
      <w:rFonts w:asciiTheme="majorHAnsi" w:hAnsiTheme="majorHAnsi" w:eastAsiaTheme="majorEastAsia"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hAnsiTheme="majorHAnsi" w:eastAsiaTheme="majorEastAsia"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hAnsiTheme="majorHAnsi" w:eastAsiaTheme="majorEastAsia"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8929F9"/>
    <w:rPr>
      <w:rFonts w:asciiTheme="majorHAnsi" w:hAnsiTheme="majorHAnsi" w:eastAsiaTheme="majorEastAsia" w:cstheme="majorBidi"/>
      <w:b/>
      <w:sz w:val="26"/>
      <w:szCs w:val="32"/>
      <w:shd w:val="clear" w:color="auto" w:fill="C5E0B3" w:themeFill="accent6" w:themeFillTint="66"/>
    </w:rPr>
  </w:style>
  <w:style w:type="character" w:styleId="Heading2Char" w:customStyle="1">
    <w:name w:val="Heading 2 Char"/>
    <w:basedOn w:val="DefaultParagraphFont"/>
    <w:link w:val="Heading2"/>
    <w:uiPriority w:val="9"/>
    <w:rsid w:val="001C1F13"/>
    <w:rPr>
      <w:rFonts w:asciiTheme="majorHAnsi" w:hAnsiTheme="majorHAnsi" w:eastAsiaTheme="majorEastAsia" w:cstheme="majorBidi"/>
      <w:b/>
      <w:sz w:val="26"/>
      <w:szCs w:val="26"/>
      <w:shd w:val="clear" w:color="auto" w:fill="C5E0B3" w:themeFill="accent6" w:themeFillTint="66"/>
    </w:rPr>
  </w:style>
  <w:style w:type="character" w:styleId="Heading3Char" w:customStyle="1">
    <w:name w:val="Heading 3 Char"/>
    <w:basedOn w:val="DefaultParagraphFont"/>
    <w:link w:val="Heading3"/>
    <w:uiPriority w:val="9"/>
    <w:rsid w:val="001C1F13"/>
    <w:rPr>
      <w:rFonts w:asciiTheme="majorHAnsi" w:hAnsiTheme="majorHAnsi" w:eastAsiaTheme="majorEastAsia" w:cstheme="majorBidi"/>
      <w:b/>
      <w:sz w:val="24"/>
      <w:szCs w:val="24"/>
      <w:shd w:val="clear" w:color="auto" w:fill="C5E0B3" w:themeFill="accent6" w:themeFillTint="66"/>
    </w:rPr>
  </w:style>
  <w:style w:type="character" w:styleId="Heading4Char" w:customStyle="1">
    <w:name w:val="Heading 4 Char"/>
    <w:basedOn w:val="DefaultParagraphFont"/>
    <w:link w:val="Heading4"/>
    <w:uiPriority w:val="9"/>
    <w:semiHidden/>
    <w:rsid w:val="00A069F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069F4"/>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069F4"/>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A069F4"/>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A069F4"/>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A069F4"/>
    <w:rPr>
      <w:rFonts w:asciiTheme="majorHAnsi" w:hAnsiTheme="majorHAnsi" w:eastAsiaTheme="majorEastAsia"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styleId="FootnoteTextChar" w:customStyle="1">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69F4"/>
    <w:rPr>
      <w:rFonts w:asciiTheme="majorHAnsi" w:hAnsiTheme="majorHAnsi" w:eastAsiaTheme="majorEastAsia"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styleId="Code" w:customStyle="1">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styleId="HeaderChar" w:customStyle="1">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styleId="FooterChar" w:customStyle="1">
    <w:name w:val="Footer Char"/>
    <w:basedOn w:val="DefaultParagraphFont"/>
    <w:link w:val="Footer"/>
    <w:uiPriority w:val="99"/>
    <w:rsid w:val="00FD269B"/>
    <w:rPr>
      <w:sz w:val="20"/>
    </w:rPr>
  </w:style>
  <w:style w:type="paragraph" w:styleId="AppendixStyle" w:customStyle="1">
    <w:name w:val="Appendix Style"/>
    <w:basedOn w:val="Heading1"/>
    <w:next w:val="Normal"/>
    <w:autoRedefine/>
    <w:qFormat/>
    <w:rsid w:val="00E0041C"/>
    <w:pPr>
      <w:numPr>
        <w:numId w:val="3"/>
      </w:numPr>
      <w:spacing w:before="160"/>
    </w:pPr>
    <w:rPr>
      <w:rFonts w:ascii="Calibri Light" w:hAnsi="Calibri Light"/>
    </w:rPr>
  </w:style>
  <w:style w:type="paragraph" w:styleId="TableofFigures">
    <w:name w:val="table of figures"/>
    <w:basedOn w:val="Normal"/>
    <w:next w:val="Normal"/>
    <w:uiPriority w:val="99"/>
    <w:unhideWhenUsed/>
    <w:rsid w:val="001752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jpg" Id="R2fda0a14a71644b5" /><Relationship Type="http://schemas.openxmlformats.org/officeDocument/2006/relationships/glossaryDocument" Target="glossary/document.xml" Id="R03ec9c8abbbd49ab" /><Relationship Type="http://schemas.microsoft.com/office/2020/10/relationships/intelligence" Target="intelligence2.xml" Id="R39f46a2863f44b9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564860-0f39-44d6-b44b-dda0f8c253fb}"/>
      </w:docPartPr>
      <w:docPartBody>
        <w:p w14:paraId="747BA87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BD061-9E44-4BD3-8B42-2CFCB046B6B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1302_book5.dotx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R. Gibson</dc:creator>
  <keywords/>
  <dc:description/>
  <lastModifiedBy>Ethan C Shufflebarger</lastModifiedBy>
  <revision>21</revision>
  <dcterms:created xsi:type="dcterms:W3CDTF">2021-06-05T15:31:00.0000000Z</dcterms:created>
  <dcterms:modified xsi:type="dcterms:W3CDTF">2022-07-11T03:59:51.1737348Z</dcterms:modified>
</coreProperties>
</file>